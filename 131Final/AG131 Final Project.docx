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2031247"/>
        <w:docPartObj>
          <w:docPartGallery w:val="Cover Pages"/>
          <w:docPartUnique/>
        </w:docPartObj>
      </w:sdtPr>
      <w:sdtEndPr/>
      <w:sdtContent>
        <w:p w:rsidR="009F4030" w:rsidRDefault="009F4030"/>
        <w:p w:rsidR="009F4030" w:rsidRDefault="00CE676F">
          <w:r>
            <w:rPr>
              <w:noProof/>
            </w:rPr>
            <mc:AlternateContent>
              <mc:Choice Requires="wpg">
                <w:drawing>
                  <wp:anchor distT="0" distB="0" distL="114300" distR="114300" simplePos="0" relativeHeight="251652096" behindDoc="0" locked="0" layoutInCell="0" allowOverlap="1">
                    <wp:simplePos x="0" y="0"/>
                    <wp:positionH relativeFrom="page">
                      <wp:align>center</wp:align>
                    </wp:positionH>
                    <wp:positionV relativeFrom="page">
                      <wp:align>center</wp:align>
                    </wp:positionV>
                    <wp:extent cx="7152640" cy="10135235"/>
                    <wp:effectExtent l="14605" t="11430" r="14605" b="6985"/>
                    <wp:wrapNone/>
                    <wp:docPr id="13"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152640" cy="10135235"/>
                              <a:chOff x="316" y="406"/>
                              <a:chExt cx="11608" cy="15028"/>
                            </a:xfrm>
                          </wpg:grpSpPr>
                          <wpg:grpSp>
                            <wpg:cNvPr id="14" name="Group 11"/>
                            <wpg:cNvGrpSpPr>
                              <a:grpSpLocks/>
                            </wpg:cNvGrpSpPr>
                            <wpg:grpSpPr bwMode="auto">
                              <a:xfrm>
                                <a:off x="316" y="406"/>
                                <a:ext cx="11608" cy="15028"/>
                                <a:chOff x="321" y="406"/>
                                <a:chExt cx="11600" cy="15025"/>
                              </a:xfrm>
                            </wpg:grpSpPr>
                            <wps:wsp>
                              <wps:cNvPr id="15" name="Rectangle 12" descr="Zig zag"/>
                              <wps:cNvSpPr>
                                <a:spLocks noChangeArrowheads="1"/>
                              </wps:cNvSpPr>
                              <wps:spPr bwMode="auto">
                                <a:xfrm>
                                  <a:off x="339" y="406"/>
                                  <a:ext cx="11582" cy="15025"/>
                                </a:xfrm>
                                <a:prstGeom prst="rect">
                                  <a:avLst/>
                                </a:prstGeom>
                                <a:pattFill prst="zigZag">
                                  <a:fgClr>
                                    <a:schemeClr val="bg1">
                                      <a:lumMod val="55000"/>
                                      <a:lumOff val="0"/>
                                    </a:schemeClr>
                                  </a:fgClr>
                                  <a:bgClr>
                                    <a:schemeClr val="bg1">
                                      <a:lumMod val="75000"/>
                                      <a:lumOff val="0"/>
                                    </a:schemeClr>
                                  </a:bgClr>
                                </a:pattFill>
                                <a:ln w="12700">
                                  <a:solidFill>
                                    <a:schemeClr val="bg1">
                                      <a:lumMod val="100000"/>
                                      <a:lumOff val="0"/>
                                    </a:schemeClr>
                                  </a:solidFill>
                                  <a:miter lim="800000"/>
                                  <a:headEnd/>
                                  <a:tailEnd/>
                                </a:ln>
                                <a:effectLst/>
                                <a:extLst>
                                  <a:ext uri="{AF507438-7753-43E0-B8FC-AC1667EBCBE1}">
                                    <a14:hiddenEffects xmlns:a14="http://schemas.microsoft.com/office/drawing/2010/main">
                                      <a:effectLst>
                                        <a:outerShdw dist="53882" dir="2700000" algn="ctr" rotWithShape="0">
                                          <a:schemeClr val="bg1">
                                            <a:lumMod val="85000"/>
                                            <a:lumOff val="0"/>
                                          </a:schemeClr>
                                        </a:outerShdw>
                                      </a:effectLst>
                                    </a14:hiddenEffects>
                                  </a:ext>
                                </a:extLst>
                              </wps:spPr>
                              <wps:bodyPr rot="0" vert="horz" wrap="square" lIns="91440" tIns="45720" rIns="91440" bIns="45720" anchor="ctr" anchorCtr="0" upright="1">
                                <a:noAutofit/>
                              </wps:bodyPr>
                            </wps:wsp>
                            <wps:wsp>
                              <wps:cNvPr id="16" name="Rectangle 13"/>
                              <wps:cNvSpPr>
                                <a:spLocks noChangeArrowheads="1"/>
                              </wps:cNvSpPr>
                              <wps:spPr bwMode="auto">
                                <a:xfrm>
                                  <a:off x="3446" y="406"/>
                                  <a:ext cx="8475" cy="15025"/>
                                </a:xfrm>
                                <a:prstGeom prst="rect">
                                  <a:avLst/>
                                </a:prstGeom>
                                <a:solidFill>
                                  <a:schemeClr val="tx1">
                                    <a:lumMod val="55000"/>
                                    <a:lumOff val="45000"/>
                                  </a:schemeClr>
                                </a:solidFill>
                                <a:ln w="12700">
                                  <a:solidFill>
                                    <a:schemeClr val="bg1">
                                      <a:lumMod val="100000"/>
                                      <a:lumOff val="0"/>
                                    </a:schemeClr>
                                  </a:solidFill>
                                  <a:miter lim="800000"/>
                                  <a:headEnd/>
                                  <a:tailEnd/>
                                </a:ln>
                                <a:effectLst/>
                                <a:extLst>
                                  <a:ext uri="{AF507438-7753-43E0-B8FC-AC1667EBCBE1}">
                                    <a14:hiddenEffects xmlns:a14="http://schemas.microsoft.com/office/drawing/2010/main">
                                      <a:effectLst>
                                        <a:outerShdw dist="53882" dir="2700000" algn="ctr" rotWithShape="0">
                                          <a:schemeClr val="bg1">
                                            <a:lumMod val="85000"/>
                                            <a:lumOff val="0"/>
                                          </a:schemeClr>
                                        </a:outerShdw>
                                      </a:effectLst>
                                    </a14:hiddenEffects>
                                  </a:ext>
                                </a:extLst>
                              </wps:spPr>
                              <wps:txbx>
                                <w:txbxContent>
                                  <w:sdt>
                                    <w:sdtPr>
                                      <w:rPr>
                                        <w:color w:val="FFFFFF" w:themeColor="background1"/>
                                        <w:sz w:val="80"/>
                                        <w:szCs w:val="80"/>
                                      </w:rPr>
                                      <w:alias w:val="Title"/>
                                      <w:id w:val="16962279"/>
                                      <w:dataBinding w:prefixMappings="xmlns:ns0='http://schemas.openxmlformats.org/package/2006/metadata/core-properties' xmlns:ns1='http://purl.org/dc/elements/1.1/'" w:xpath="/ns0:coreProperties[1]/ns1:title[1]" w:storeItemID="{6C3C8BC8-F283-45AE-878A-BAB7291924A1}"/>
                                      <w:text/>
                                    </w:sdtPr>
                                    <w:sdtEndPr/>
                                    <w:sdtContent>
                                      <w:p w:rsidR="009F4030" w:rsidRDefault="0044410C">
                                        <w:pPr>
                                          <w:pStyle w:val="NoSpacing"/>
                                          <w:rPr>
                                            <w:color w:val="FFFFFF" w:themeColor="background1"/>
                                            <w:sz w:val="80"/>
                                            <w:szCs w:val="80"/>
                                          </w:rPr>
                                        </w:pPr>
                                        <w:r>
                                          <w:rPr>
                                            <w:color w:val="FFFFFF" w:themeColor="background1"/>
                                            <w:sz w:val="80"/>
                                            <w:szCs w:val="80"/>
                                          </w:rPr>
                                          <w:t>Real Tournament</w:t>
                                        </w:r>
                                      </w:p>
                                    </w:sdtContent>
                                  </w:sdt>
                                  <w:sdt>
                                    <w:sdtPr>
                                      <w:rPr>
                                        <w:color w:val="FFFFFF" w:themeColor="background1"/>
                                        <w:sz w:val="40"/>
                                        <w:szCs w:val="40"/>
                                      </w:rPr>
                                      <w:alias w:val="Project"/>
                                      <w:tag w:val="Project"/>
                                      <w:id w:val="16962284"/>
                                      <w:dataBinding w:prefixMappings="xmlns:ns0='http://schemas.openxmlformats.org/package/2006/metadata/core-properties' xmlns:ns1='http://purl.org/dc/elements/1.1/'" w:xpath="/ns0:coreProperties[1]/ns1:subject[1]" w:storeItemID="{6C3C8BC8-F283-45AE-878A-BAB7291924A1}"/>
                                      <w:text/>
                                    </w:sdtPr>
                                    <w:sdtEndPr/>
                                    <w:sdtContent>
                                      <w:p w:rsidR="009F4030" w:rsidRDefault="0053169B">
                                        <w:pPr>
                                          <w:pStyle w:val="NoSpacing"/>
                                          <w:rPr>
                                            <w:color w:val="FFFFFF" w:themeColor="background1"/>
                                            <w:sz w:val="40"/>
                                            <w:szCs w:val="40"/>
                                          </w:rPr>
                                        </w:pPr>
                                        <w:r>
                                          <w:rPr>
                                            <w:color w:val="FFFFFF" w:themeColor="background1"/>
                                            <w:sz w:val="40"/>
                                            <w:szCs w:val="40"/>
                                          </w:rPr>
                                          <w:t>A Tower Defense Game</w:t>
                                        </w:r>
                                      </w:p>
                                    </w:sdtContent>
                                  </w:sdt>
                                  <w:p w:rsidR="009F4030" w:rsidRDefault="009F4030">
                                    <w:pPr>
                                      <w:pStyle w:val="NoSpacing"/>
                                      <w:rPr>
                                        <w:color w:val="FFFFFF" w:themeColor="background1"/>
                                      </w:rPr>
                                    </w:pPr>
                                  </w:p>
                                  <w:sdt>
                                    <w:sdtPr>
                                      <w:alias w:val="Abstract"/>
                                      <w:tag w:val="Abstract"/>
                                      <w:id w:val="16962290"/>
                                      <w:dataBinding w:prefixMappings="xmlns:ns0='http://schemas.microsoft.com/office/2006/coverPageProps'" w:xpath="/ns0:CoverPageProperties[1]/ns0:Abstract[1]" w:storeItemID="{55AF091B-3C7A-41E3-B477-F2FDAA23CFDA}"/>
                                      <w:text w:multiLine="1"/>
                                    </w:sdtPr>
                                    <w:sdtEndPr/>
                                    <w:sdtContent>
                                      <w:p w:rsidR="009F4030" w:rsidRDefault="007756EB">
                                        <w:pPr>
                                          <w:pStyle w:val="NoSpacing"/>
                                          <w:rPr>
                                            <w:color w:val="FFFFFF" w:themeColor="background1"/>
                                          </w:rPr>
                                        </w:pPr>
                                        <w:r w:rsidRPr="007756EB">
                                          <w:t>Players start at level 1, with minimal tower/abilities/minions currently available. System waves occur in sequences where the next wave will not occur until all creeps of the current wave are killed on ALL players’ fields.  During gameplay players may use abilities, build/upgrade turrets, and send minion waves. When a creep or minion dies on your field, you gain experience and money.  As players level up, they acquire different abilities/towers/minions depending on the race. The last player with their Hero alive wins the round.</w:t>
                                        </w:r>
                                      </w:p>
                                    </w:sdtContent>
                                  </w:sdt>
                                </w:txbxContent>
                              </wps:txbx>
                              <wps:bodyPr rot="0" vert="horz" wrap="square" lIns="228600" tIns="1371600" rIns="457200" bIns="45720" anchor="t" anchorCtr="0" upright="1">
                                <a:noAutofit/>
                              </wps:bodyPr>
                            </wps:wsp>
                            <wpg:grpSp>
                              <wpg:cNvPr id="17" name="Group 14"/>
                              <wpg:cNvGrpSpPr>
                                <a:grpSpLocks/>
                              </wpg:cNvGrpSpPr>
                              <wpg:grpSpPr bwMode="auto">
                                <a:xfrm>
                                  <a:off x="321" y="3424"/>
                                  <a:ext cx="3125" cy="6069"/>
                                  <a:chOff x="654" y="3599"/>
                                  <a:chExt cx="2880" cy="5760"/>
                                </a:xfrm>
                              </wpg:grpSpPr>
                              <wps:wsp>
                                <wps:cNvPr id="18" name="Rectangle 15"/>
                                <wps:cNvSpPr>
                                  <a:spLocks noChangeArrowheads="1"/>
                                </wps:cNvSpPr>
                                <wps:spPr bwMode="auto">
                                  <a:xfrm flipH="1">
                                    <a:off x="2094" y="6479"/>
                                    <a:ext cx="1440" cy="1440"/>
                                  </a:xfrm>
                                  <a:prstGeom prst="rect">
                                    <a:avLst/>
                                  </a:prstGeom>
                                  <a:solidFill>
                                    <a:schemeClr val="accent1">
                                      <a:lumMod val="50000"/>
                                      <a:lumOff val="50000"/>
                                      <a:alpha val="80000"/>
                                    </a:schemeClr>
                                  </a:solidFill>
                                  <a:ln w="12700">
                                    <a:solidFill>
                                      <a:schemeClr val="bg1">
                                        <a:lumMod val="100000"/>
                                        <a:lumOff val="0"/>
                                      </a:schemeClr>
                                    </a:solidFill>
                                    <a:miter lim="800000"/>
                                    <a:headEnd/>
                                    <a:tailEnd/>
                                  </a:ln>
                                  <a:effectLst/>
                                  <a:extLst>
                                    <a:ext uri="{AF507438-7753-43E0-B8FC-AC1667EBCBE1}">
                                      <a14:hiddenEffects xmlns:a14="http://schemas.microsoft.com/office/drawing/2010/main">
                                        <a:effectLst>
                                          <a:outerShdw dist="53882" dir="2700000" algn="ctr" rotWithShape="0">
                                            <a:schemeClr val="bg1">
                                              <a:lumMod val="85000"/>
                                              <a:lumOff val="0"/>
                                            </a:schemeClr>
                                          </a:outerShdw>
                                        </a:effectLst>
                                      </a14:hiddenEffects>
                                    </a:ext>
                                  </a:extLst>
                                </wps:spPr>
                                <wps:bodyPr rot="0" vert="horz" wrap="square" lIns="91440" tIns="45720" rIns="91440" bIns="45720" anchor="ctr" anchorCtr="0" upright="1">
                                  <a:noAutofit/>
                                </wps:bodyPr>
                              </wps:wsp>
                              <wps:wsp>
                                <wps:cNvPr id="19" name="Rectangle 16"/>
                                <wps:cNvSpPr>
                                  <a:spLocks noChangeArrowheads="1"/>
                                </wps:cNvSpPr>
                                <wps:spPr bwMode="auto">
                                  <a:xfrm flipH="1">
                                    <a:off x="2094" y="5039"/>
                                    <a:ext cx="1440" cy="1440"/>
                                  </a:xfrm>
                                  <a:prstGeom prst="rect">
                                    <a:avLst/>
                                  </a:prstGeom>
                                  <a:solidFill>
                                    <a:schemeClr val="accent1">
                                      <a:lumMod val="50000"/>
                                      <a:lumOff val="50000"/>
                                      <a:alpha val="50000"/>
                                    </a:schemeClr>
                                  </a:solidFill>
                                  <a:ln w="12700">
                                    <a:solidFill>
                                      <a:schemeClr val="bg1">
                                        <a:lumMod val="100000"/>
                                        <a:lumOff val="0"/>
                                      </a:schemeClr>
                                    </a:solidFill>
                                    <a:miter lim="800000"/>
                                    <a:headEnd/>
                                    <a:tailEnd/>
                                  </a:ln>
                                  <a:effectLst/>
                                  <a:extLst>
                                    <a:ext uri="{AF507438-7753-43E0-B8FC-AC1667EBCBE1}">
                                      <a14:hiddenEffects xmlns:a14="http://schemas.microsoft.com/office/drawing/2010/main">
                                        <a:effectLst>
                                          <a:outerShdw dist="53882" dir="2700000" algn="ctr" rotWithShape="0">
                                            <a:schemeClr val="bg1">
                                              <a:lumMod val="85000"/>
                                              <a:lumOff val="0"/>
                                            </a:schemeClr>
                                          </a:outerShdw>
                                        </a:effectLst>
                                      </a14:hiddenEffects>
                                    </a:ext>
                                  </a:extLst>
                                </wps:spPr>
                                <wps:bodyPr rot="0" vert="horz" wrap="square" lIns="91440" tIns="45720" rIns="91440" bIns="45720" anchor="ctr" anchorCtr="0" upright="1">
                                  <a:noAutofit/>
                                </wps:bodyPr>
                              </wps:wsp>
                              <wps:wsp>
                                <wps:cNvPr id="20" name="Rectangle 17"/>
                                <wps:cNvSpPr>
                                  <a:spLocks noChangeArrowheads="1"/>
                                </wps:cNvSpPr>
                                <wps:spPr bwMode="auto">
                                  <a:xfrm flipH="1">
                                    <a:off x="654" y="5039"/>
                                    <a:ext cx="1440" cy="1440"/>
                                  </a:xfrm>
                                  <a:prstGeom prst="rect">
                                    <a:avLst/>
                                  </a:prstGeom>
                                  <a:solidFill>
                                    <a:schemeClr val="accent1">
                                      <a:lumMod val="50000"/>
                                      <a:lumOff val="50000"/>
                                      <a:alpha val="80000"/>
                                    </a:schemeClr>
                                  </a:solidFill>
                                  <a:ln w="12700">
                                    <a:solidFill>
                                      <a:schemeClr val="bg1">
                                        <a:lumMod val="100000"/>
                                        <a:lumOff val="0"/>
                                      </a:schemeClr>
                                    </a:solidFill>
                                    <a:miter lim="800000"/>
                                    <a:headEnd/>
                                    <a:tailEnd/>
                                  </a:ln>
                                  <a:effectLst/>
                                  <a:extLst>
                                    <a:ext uri="{AF507438-7753-43E0-B8FC-AC1667EBCBE1}">
                                      <a14:hiddenEffects xmlns:a14="http://schemas.microsoft.com/office/drawing/2010/main">
                                        <a:effectLst>
                                          <a:outerShdw dist="53882" dir="2700000" algn="ctr" rotWithShape="0">
                                            <a:schemeClr val="bg1">
                                              <a:lumMod val="85000"/>
                                              <a:lumOff val="0"/>
                                            </a:schemeClr>
                                          </a:outerShdw>
                                        </a:effectLst>
                                      </a14:hiddenEffects>
                                    </a:ext>
                                  </a:extLst>
                                </wps:spPr>
                                <wps:bodyPr rot="0" vert="horz" wrap="square" lIns="91440" tIns="45720" rIns="91440" bIns="45720" anchor="ctr" anchorCtr="0" upright="1">
                                  <a:noAutofit/>
                                </wps:bodyPr>
                              </wps:wsp>
                              <wps:wsp>
                                <wps:cNvPr id="21" name="Rectangle 18"/>
                                <wps:cNvSpPr>
                                  <a:spLocks noChangeArrowheads="1"/>
                                </wps:cNvSpPr>
                                <wps:spPr bwMode="auto">
                                  <a:xfrm flipH="1">
                                    <a:off x="654" y="3599"/>
                                    <a:ext cx="1440" cy="1440"/>
                                  </a:xfrm>
                                  <a:prstGeom prst="rect">
                                    <a:avLst/>
                                  </a:prstGeom>
                                  <a:solidFill>
                                    <a:schemeClr val="accent1">
                                      <a:lumMod val="50000"/>
                                      <a:lumOff val="50000"/>
                                      <a:alpha val="50000"/>
                                    </a:schemeClr>
                                  </a:solidFill>
                                  <a:ln w="12700">
                                    <a:solidFill>
                                      <a:schemeClr val="bg1">
                                        <a:lumMod val="100000"/>
                                        <a:lumOff val="0"/>
                                      </a:schemeClr>
                                    </a:solidFill>
                                    <a:miter lim="800000"/>
                                    <a:headEnd/>
                                    <a:tailEnd/>
                                  </a:ln>
                                  <a:effectLst/>
                                  <a:extLst>
                                    <a:ext uri="{AF507438-7753-43E0-B8FC-AC1667EBCBE1}">
                                      <a14:hiddenEffects xmlns:a14="http://schemas.microsoft.com/office/drawing/2010/main">
                                        <a:effectLst>
                                          <a:outerShdw dist="53882" dir="2700000" algn="ctr" rotWithShape="0">
                                            <a:schemeClr val="bg1">
                                              <a:lumMod val="85000"/>
                                              <a:lumOff val="0"/>
                                            </a:schemeClr>
                                          </a:outerShdw>
                                        </a:effectLst>
                                      </a14:hiddenEffects>
                                    </a:ext>
                                  </a:extLst>
                                </wps:spPr>
                                <wps:bodyPr rot="0" vert="horz" wrap="square" lIns="91440" tIns="45720" rIns="91440" bIns="45720" anchor="ctr" anchorCtr="0" upright="1">
                                  <a:noAutofit/>
                                </wps:bodyPr>
                              </wps:wsp>
                              <wps:wsp>
                                <wps:cNvPr id="22" name="Rectangle 19"/>
                                <wps:cNvSpPr>
                                  <a:spLocks noChangeArrowheads="1"/>
                                </wps:cNvSpPr>
                                <wps:spPr bwMode="auto">
                                  <a:xfrm flipH="1">
                                    <a:off x="654" y="6479"/>
                                    <a:ext cx="1440" cy="1440"/>
                                  </a:xfrm>
                                  <a:prstGeom prst="rect">
                                    <a:avLst/>
                                  </a:prstGeom>
                                  <a:solidFill>
                                    <a:schemeClr val="accent1">
                                      <a:lumMod val="50000"/>
                                      <a:lumOff val="50000"/>
                                      <a:alpha val="50000"/>
                                    </a:schemeClr>
                                  </a:solidFill>
                                  <a:ln w="12700">
                                    <a:solidFill>
                                      <a:schemeClr val="bg1">
                                        <a:lumMod val="100000"/>
                                        <a:lumOff val="0"/>
                                      </a:schemeClr>
                                    </a:solidFill>
                                    <a:miter lim="800000"/>
                                    <a:headEnd/>
                                    <a:tailEnd/>
                                  </a:ln>
                                  <a:effectLst/>
                                  <a:extLst>
                                    <a:ext uri="{AF507438-7753-43E0-B8FC-AC1667EBCBE1}">
                                      <a14:hiddenEffects xmlns:a14="http://schemas.microsoft.com/office/drawing/2010/main">
                                        <a:effectLst>
                                          <a:outerShdw dist="53882" dir="2700000" algn="ctr" rotWithShape="0">
                                            <a:schemeClr val="bg1">
                                              <a:lumMod val="85000"/>
                                              <a:lumOff val="0"/>
                                            </a:schemeClr>
                                          </a:outerShdw>
                                        </a:effectLst>
                                      </a14:hiddenEffects>
                                    </a:ext>
                                  </a:extLst>
                                </wps:spPr>
                                <wps:bodyPr rot="0" vert="horz" wrap="square" lIns="91440" tIns="45720" rIns="91440" bIns="45720" anchor="ctr" anchorCtr="0" upright="1">
                                  <a:noAutofit/>
                                </wps:bodyPr>
                              </wps:wsp>
                              <wps:wsp>
                                <wps:cNvPr id="23" name="Rectangle 20"/>
                                <wps:cNvSpPr>
                                  <a:spLocks noChangeArrowheads="1"/>
                                </wps:cNvSpPr>
                                <wps:spPr bwMode="auto">
                                  <a:xfrm flipH="1">
                                    <a:off x="2094" y="7919"/>
                                    <a:ext cx="1440" cy="1440"/>
                                  </a:xfrm>
                                  <a:prstGeom prst="rect">
                                    <a:avLst/>
                                  </a:prstGeom>
                                  <a:solidFill>
                                    <a:schemeClr val="accent1">
                                      <a:lumMod val="50000"/>
                                      <a:lumOff val="50000"/>
                                      <a:alpha val="50000"/>
                                    </a:schemeClr>
                                  </a:solidFill>
                                  <a:ln w="12700">
                                    <a:solidFill>
                                      <a:schemeClr val="bg1">
                                        <a:lumMod val="100000"/>
                                        <a:lumOff val="0"/>
                                      </a:schemeClr>
                                    </a:solidFill>
                                    <a:miter lim="800000"/>
                                    <a:headEnd/>
                                    <a:tailEnd/>
                                  </a:ln>
                                  <a:effectLst/>
                                  <a:extLst>
                                    <a:ext uri="{AF507438-7753-43E0-B8FC-AC1667EBCBE1}">
                                      <a14:hiddenEffects xmlns:a14="http://schemas.microsoft.com/office/drawing/2010/main">
                                        <a:effectLst>
                                          <a:outerShdw dist="53882" dir="2700000" algn="ctr" rotWithShape="0">
                                            <a:schemeClr val="bg1">
                                              <a:lumMod val="85000"/>
                                              <a:lumOff val="0"/>
                                            </a:schemeClr>
                                          </a:outerShdw>
                                        </a:effectLst>
                                      </a14:hiddenEffects>
                                    </a:ext>
                                  </a:extLst>
                                </wps:spPr>
                                <wps:bodyPr rot="0" vert="horz" wrap="square" lIns="91440" tIns="45720" rIns="91440" bIns="45720" anchor="ctr" anchorCtr="0" upright="1">
                                  <a:noAutofit/>
                                </wps:bodyPr>
                              </wps:wsp>
                            </wpg:grpSp>
                            <wps:wsp>
                              <wps:cNvPr id="24" name="Rectangle 21"/>
                              <wps:cNvSpPr>
                                <a:spLocks noChangeArrowheads="1"/>
                              </wps:cNvSpPr>
                              <wps:spPr bwMode="auto">
                                <a:xfrm flipH="1">
                                  <a:off x="2690" y="406"/>
                                  <a:ext cx="1563" cy="1518"/>
                                </a:xfrm>
                                <a:prstGeom prst="rect">
                                  <a:avLst/>
                                </a:prstGeom>
                                <a:solidFill>
                                  <a:schemeClr val="accent2">
                                    <a:lumMod val="100000"/>
                                    <a:lumOff val="0"/>
                                  </a:schemeClr>
                                </a:solidFill>
                                <a:ln w="12700">
                                  <a:solidFill>
                                    <a:schemeClr val="bg1">
                                      <a:lumMod val="100000"/>
                                      <a:lumOff val="0"/>
                                    </a:schemeClr>
                                  </a:solidFill>
                                  <a:miter lim="800000"/>
                                  <a:headEnd/>
                                  <a:tailEnd/>
                                </a:ln>
                                <a:effectLst/>
                                <a:extLst>
                                  <a:ext uri="{AF507438-7753-43E0-B8FC-AC1667EBCBE1}">
                                    <a14:hiddenEffects xmlns:a14="http://schemas.microsoft.com/office/drawing/2010/main">
                                      <a:effectLst>
                                        <a:outerShdw dist="53882" dir="2700000" algn="ctr" rotWithShape="0">
                                          <a:schemeClr val="bg1">
                                            <a:lumMod val="85000"/>
                                            <a:lumOff val="0"/>
                                          </a:schemeClr>
                                        </a:outerShdw>
                                      </a:effectLst>
                                    </a14:hiddenEffects>
                                  </a:ext>
                                </a:extLst>
                              </wps:spPr>
                              <wps:txbx>
                                <w:txbxContent>
                                  <w:sdt>
                                    <w:sdtPr>
                                      <w:rPr>
                                        <w:color w:val="FFFFFF" w:themeColor="background1"/>
                                        <w:sz w:val="28"/>
                                        <w:szCs w:val="28"/>
                                      </w:rPr>
                                      <w:alias w:val="Year"/>
                                      <w:tag w:val="Year"/>
                                      <w:id w:val="16962274"/>
                                      <w:dataBinding w:prefixMappings="xmlns:ns0='http://schemas.microsoft.com/office/2006/coverPageProps'" w:xpath="/ns0:CoverPageProperties[1]/ns0:PublishDate[1]" w:storeItemID="{55AF091B-3C7A-41E3-B477-F2FDAA23CFDA}"/>
                                      <w:date w:fullDate="2012-04-04T00:00:00Z">
                                        <w:dateFormat w:val="dd/MM/yy"/>
                                        <w:lid w:val="en-GB"/>
                                        <w:storeMappedDataAs w:val="dateTime"/>
                                        <w:calendar w:val="gregorian"/>
                                      </w:date>
                                    </w:sdtPr>
                                    <w:sdtEndPr/>
                                    <w:sdtContent>
                                      <w:p w:rsidR="009F4030" w:rsidRDefault="0053169B">
                                        <w:pPr>
                                          <w:jc w:val="center"/>
                                          <w:rPr>
                                            <w:color w:val="FFFFFF" w:themeColor="background1"/>
                                            <w:sz w:val="48"/>
                                            <w:szCs w:val="52"/>
                                          </w:rPr>
                                        </w:pPr>
                                        <w:r>
                                          <w:rPr>
                                            <w:color w:val="FFFFFF" w:themeColor="background1"/>
                                            <w:sz w:val="28"/>
                                            <w:szCs w:val="28"/>
                                          </w:rPr>
                                          <w:t>04/04/12</w:t>
                                        </w:r>
                                      </w:p>
                                    </w:sdtContent>
                                  </w:sdt>
                                </w:txbxContent>
                              </wps:txbx>
                              <wps:bodyPr rot="0" vert="horz" wrap="square" lIns="91440" tIns="45720" rIns="91440" bIns="45720" anchor="b" anchorCtr="0" upright="1">
                                <a:noAutofit/>
                              </wps:bodyPr>
                            </wps:wsp>
                          </wpg:grpSp>
                          <wpg:grpSp>
                            <wpg:cNvPr id="25" name="Group 22"/>
                            <wpg:cNvGrpSpPr>
                              <a:grpSpLocks/>
                            </wpg:cNvGrpSpPr>
                            <wpg:grpSpPr bwMode="auto">
                              <a:xfrm>
                                <a:off x="3446" y="13758"/>
                                <a:ext cx="8169" cy="1382"/>
                                <a:chOff x="3446" y="13758"/>
                                <a:chExt cx="8169" cy="1382"/>
                              </a:xfrm>
                            </wpg:grpSpPr>
                            <wpg:grpSp>
                              <wpg:cNvPr id="26" name="Group 23"/>
                              <wpg:cNvGrpSpPr>
                                <a:grpSpLocks/>
                              </wpg:cNvGrpSpPr>
                              <wpg:grpSpPr bwMode="auto">
                                <a:xfrm flipH="1" flipV="1">
                                  <a:off x="10833" y="14380"/>
                                  <a:ext cx="782" cy="760"/>
                                  <a:chOff x="8754" y="11945"/>
                                  <a:chExt cx="2880" cy="2859"/>
                                </a:xfrm>
                              </wpg:grpSpPr>
                              <wps:wsp>
                                <wps:cNvPr id="27" name="Rectangle 24"/>
                                <wps:cNvSpPr>
                                  <a:spLocks noChangeArrowheads="1"/>
                                </wps:cNvSpPr>
                                <wps:spPr bwMode="auto">
                                  <a:xfrm flipH="1">
                                    <a:off x="10194" y="11945"/>
                                    <a:ext cx="1440" cy="1440"/>
                                  </a:xfrm>
                                  <a:prstGeom prst="rect">
                                    <a:avLst/>
                                  </a:prstGeom>
                                  <a:solidFill>
                                    <a:schemeClr val="bg1">
                                      <a:lumMod val="75000"/>
                                      <a:lumOff val="0"/>
                                      <a:alpha val="50000"/>
                                    </a:schemeClr>
                                  </a:solidFill>
                                  <a:ln w="12700">
                                    <a:solidFill>
                                      <a:schemeClr val="bg1">
                                        <a:lumMod val="100000"/>
                                        <a:lumOff val="0"/>
                                      </a:schemeClr>
                                    </a:solidFill>
                                    <a:miter lim="800000"/>
                                    <a:headEnd/>
                                    <a:tailEnd/>
                                  </a:ln>
                                  <a:effectLst/>
                                  <a:extLst>
                                    <a:ext uri="{AF507438-7753-43E0-B8FC-AC1667EBCBE1}">
                                      <a14:hiddenEffects xmlns:a14="http://schemas.microsoft.com/office/drawing/2010/main">
                                        <a:effectLst>
                                          <a:outerShdw dist="53882" dir="2700000" algn="ctr" rotWithShape="0">
                                            <a:schemeClr val="bg1">
                                              <a:lumMod val="85000"/>
                                              <a:lumOff val="0"/>
                                            </a:schemeClr>
                                          </a:outerShdw>
                                        </a:effectLst>
                                      </a14:hiddenEffects>
                                    </a:ext>
                                  </a:extLst>
                                </wps:spPr>
                                <wps:bodyPr rot="0" vert="horz" wrap="square" lIns="91440" tIns="45720" rIns="91440" bIns="45720" anchor="ctr" anchorCtr="0" upright="1">
                                  <a:noAutofit/>
                                </wps:bodyPr>
                              </wps:wsp>
                              <wps:wsp>
                                <wps:cNvPr id="28" name="Rectangle 25"/>
                                <wps:cNvSpPr>
                                  <a:spLocks noChangeArrowheads="1"/>
                                </wps:cNvSpPr>
                                <wps:spPr bwMode="auto">
                                  <a:xfrm flipH="1">
                                    <a:off x="10194" y="13364"/>
                                    <a:ext cx="1440" cy="1440"/>
                                  </a:xfrm>
                                  <a:prstGeom prst="rect">
                                    <a:avLst/>
                                  </a:prstGeom>
                                  <a:solidFill>
                                    <a:schemeClr val="accent2">
                                      <a:lumMod val="100000"/>
                                      <a:lumOff val="0"/>
                                    </a:schemeClr>
                                  </a:solidFill>
                                  <a:ln w="12700">
                                    <a:solidFill>
                                      <a:schemeClr val="bg1">
                                        <a:lumMod val="100000"/>
                                        <a:lumOff val="0"/>
                                      </a:schemeClr>
                                    </a:solidFill>
                                    <a:miter lim="800000"/>
                                    <a:headEnd/>
                                    <a:tailEnd/>
                                  </a:ln>
                                  <a:effectLst/>
                                  <a:extLst>
                                    <a:ext uri="{AF507438-7753-43E0-B8FC-AC1667EBCBE1}">
                                      <a14:hiddenEffects xmlns:a14="http://schemas.microsoft.com/office/drawing/2010/main">
                                        <a:effectLst>
                                          <a:outerShdw dist="53882" dir="2700000" algn="ctr" rotWithShape="0">
                                            <a:schemeClr val="bg1">
                                              <a:lumMod val="85000"/>
                                              <a:lumOff val="0"/>
                                            </a:schemeClr>
                                          </a:outerShdw>
                                        </a:effectLst>
                                      </a14:hiddenEffects>
                                    </a:ext>
                                  </a:extLst>
                                </wps:spPr>
                                <wps:bodyPr rot="0" vert="horz" wrap="square" lIns="91440" tIns="45720" rIns="91440" bIns="45720" anchor="ctr" anchorCtr="0" upright="1">
                                  <a:noAutofit/>
                                </wps:bodyPr>
                              </wps:wsp>
                              <wps:wsp>
                                <wps:cNvPr id="29" name="Rectangle 26"/>
                                <wps:cNvSpPr>
                                  <a:spLocks noChangeArrowheads="1"/>
                                </wps:cNvSpPr>
                                <wps:spPr bwMode="auto">
                                  <a:xfrm flipH="1">
                                    <a:off x="8754" y="13364"/>
                                    <a:ext cx="1440" cy="1440"/>
                                  </a:xfrm>
                                  <a:prstGeom prst="rect">
                                    <a:avLst/>
                                  </a:prstGeom>
                                  <a:solidFill>
                                    <a:schemeClr val="bg1">
                                      <a:lumMod val="75000"/>
                                      <a:lumOff val="0"/>
                                      <a:alpha val="50000"/>
                                    </a:schemeClr>
                                  </a:solidFill>
                                  <a:ln w="12700">
                                    <a:solidFill>
                                      <a:schemeClr val="bg1">
                                        <a:lumMod val="100000"/>
                                        <a:lumOff val="0"/>
                                      </a:schemeClr>
                                    </a:solidFill>
                                    <a:miter lim="800000"/>
                                    <a:headEnd/>
                                    <a:tailEnd/>
                                  </a:ln>
                                  <a:effectLst/>
                                  <a:extLst>
                                    <a:ext uri="{AF507438-7753-43E0-B8FC-AC1667EBCBE1}">
                                      <a14:hiddenEffects xmlns:a14="http://schemas.microsoft.com/office/drawing/2010/main">
                                        <a:effectLst>
                                          <a:outerShdw dist="53882" dir="2700000" algn="ctr" rotWithShape="0">
                                            <a:schemeClr val="bg1">
                                              <a:lumMod val="85000"/>
                                              <a:lumOff val="0"/>
                                            </a:schemeClr>
                                          </a:outerShdw>
                                        </a:effectLst>
                                      </a14:hiddenEffects>
                                    </a:ext>
                                  </a:extLst>
                                </wps:spPr>
                                <wps:bodyPr rot="0" vert="horz" wrap="square" lIns="91440" tIns="45720" rIns="91440" bIns="45720" anchor="ctr" anchorCtr="0" upright="1">
                                  <a:noAutofit/>
                                </wps:bodyPr>
                              </wps:wsp>
                            </wpg:grpSp>
                            <wps:wsp>
                              <wps:cNvPr id="30" name="Rectangle 27"/>
                              <wps:cNvSpPr>
                                <a:spLocks noChangeArrowheads="1"/>
                              </wps:cNvSpPr>
                              <wps:spPr bwMode="auto">
                                <a:xfrm>
                                  <a:off x="3446" y="13758"/>
                                  <a:ext cx="7105" cy="1382"/>
                                </a:xfrm>
                                <a:prstGeom prst="rect">
                                  <a:avLst/>
                                </a:prstGeom>
                                <a:noFill/>
                                <a:ln>
                                  <a:noFill/>
                                </a:ln>
                                <a:effectLst/>
                                <a:extLst>
                                  <a:ext uri="{909E8E84-426E-40DD-AFC4-6F175D3DCCD1}">
                                    <a14:hiddenFill xmlns:a14="http://schemas.microsoft.com/office/drawing/2010/main">
                                      <a:solidFill>
                                        <a:schemeClr val="bg1">
                                          <a:lumMod val="100000"/>
                                          <a:lumOff val="0"/>
                                          <a:alpha val="80000"/>
                                        </a:schemeClr>
                                      </a:solidFill>
                                    </a14:hiddenFill>
                                  </a:ext>
                                  <a:ext uri="{91240B29-F687-4F45-9708-019B960494DF}">
                                    <a14:hiddenLine xmlns:a14="http://schemas.microsoft.com/office/drawing/2010/main" w="12700">
                                      <a:solidFill>
                                        <a:schemeClr val="bg1">
                                          <a:lumMod val="100000"/>
                                          <a:lumOff val="0"/>
                                        </a:schemeClr>
                                      </a:solidFill>
                                      <a:miter lim="800000"/>
                                      <a:headEnd/>
                                      <a:tailEnd/>
                                    </a14:hiddenLine>
                                  </a:ext>
                                  <a:ext uri="{AF507438-7753-43E0-B8FC-AC1667EBCBE1}">
                                    <a14:hiddenEffects xmlns:a14="http://schemas.microsoft.com/office/drawing/2010/main">
                                      <a:effectLst/>
                                    </a14:hiddenEffects>
                                  </a:ext>
                                </a:extLst>
                              </wps:spPr>
                              <wps:txbx>
                                <w:txbxContent>
                                  <w:sdt>
                                    <w:sdtPr>
                                      <w:rPr>
                                        <w:color w:val="FFFFFF" w:themeColor="background1"/>
                                      </w:rPr>
                                      <w:alias w:val="Author"/>
                                      <w:id w:val="16962296"/>
                                      <w:dataBinding w:prefixMappings="xmlns:ns0='http://schemas.openxmlformats.org/package/2006/metadata/core-properties' xmlns:ns1='http://purl.org/dc/elements/1.1/'" w:xpath="/ns0:coreProperties[1]/ns1:creator[1]" w:storeItemID="{6C3C8BC8-F283-45AE-878A-BAB7291924A1}"/>
                                      <w:text/>
                                    </w:sdtPr>
                                    <w:sdtEndPr/>
                                    <w:sdtContent>
                                      <w:p w:rsidR="009F4030" w:rsidRDefault="0053169B">
                                        <w:pPr>
                                          <w:pStyle w:val="NoSpacing"/>
                                          <w:jc w:val="right"/>
                                          <w:rPr>
                                            <w:color w:val="FFFFFF" w:themeColor="background1"/>
                                          </w:rPr>
                                        </w:pPr>
                                        <w:r>
                                          <w:rPr>
                                            <w:color w:val="FFFFFF" w:themeColor="background1"/>
                                          </w:rPr>
                                          <w:t>NHTI</w:t>
                                        </w:r>
                                      </w:p>
                                    </w:sdtContent>
                                  </w:sdt>
                                  <w:sdt>
                                    <w:sdtPr>
                                      <w:rPr>
                                        <w:color w:val="FFFFFF" w:themeColor="background1"/>
                                      </w:rPr>
                                      <w:alias w:val="Company"/>
                                      <w:id w:val="16962301"/>
                                      <w:showingPlcHdr/>
                                      <w:dataBinding w:prefixMappings="xmlns:ns0='http://schemas.openxmlformats.org/officeDocument/2006/extended-properties'" w:xpath="/ns0:Properties[1]/ns0:Company[1]" w:storeItemID="{6668398D-A668-4E3E-A5EB-62B293D839F1}"/>
                                      <w:text/>
                                    </w:sdtPr>
                                    <w:sdtEndPr/>
                                    <w:sdtContent>
                                      <w:p w:rsidR="009F4030" w:rsidRDefault="006973B2">
                                        <w:pPr>
                                          <w:pStyle w:val="NoSpacing"/>
                                          <w:jc w:val="right"/>
                                          <w:rPr>
                                            <w:color w:val="FFFFFF" w:themeColor="background1"/>
                                          </w:rPr>
                                        </w:pPr>
                                        <w:r>
                                          <w:rPr>
                                            <w:color w:val="FFFFFF" w:themeColor="background1"/>
                                          </w:rPr>
                                          <w:t xml:space="preserve">     </w:t>
                                        </w:r>
                                      </w:p>
                                    </w:sdtContent>
                                  </w:sdt>
                                  <w:sdt>
                                    <w:sdtPr>
                                      <w:rPr>
                                        <w:color w:val="FFFFFF" w:themeColor="background1"/>
                                      </w:rPr>
                                      <w:alias w:val="Date"/>
                                      <w:id w:val="16962306"/>
                                      <w:dataBinding w:prefixMappings="xmlns:ns0='http://schemas.microsoft.com/office/2006/coverPageProps'" w:xpath="/ns0:CoverPageProperties[1]/ns0:PublishDate[1]" w:storeItemID="{55AF091B-3C7A-41E3-B477-F2FDAA23CFDA}"/>
                                      <w:date w:fullDate="2012-04-04T00:00:00Z">
                                        <w:dateFormat w:val="M/d/yyyy"/>
                                        <w:lid w:val="en-US"/>
                                        <w:storeMappedDataAs w:val="dateTime"/>
                                        <w:calendar w:val="gregorian"/>
                                      </w:date>
                                    </w:sdtPr>
                                    <w:sdtEndPr/>
                                    <w:sdtContent>
                                      <w:p w:rsidR="009F4030" w:rsidRDefault="0053169B">
                                        <w:pPr>
                                          <w:pStyle w:val="NoSpacing"/>
                                          <w:jc w:val="right"/>
                                          <w:rPr>
                                            <w:color w:val="FFFFFF" w:themeColor="background1"/>
                                          </w:rPr>
                                        </w:pPr>
                                        <w:r>
                                          <w:rPr>
                                            <w:color w:val="FFFFFF" w:themeColor="background1"/>
                                          </w:rPr>
                                          <w:t>4/4/2012</w:t>
                                        </w:r>
                                      </w:p>
                                    </w:sdtContent>
                                  </w:sdt>
                                </w:txbxContent>
                              </wps:txbx>
                              <wps:bodyPr rot="0" vert="horz" wrap="square" lIns="91440" tIns="0" rIns="91440" bIns="0" anchor="b" anchorCtr="0" upright="1">
                                <a:noAutofit/>
                              </wps:bodyPr>
                            </wps:wsp>
                          </wpg:grpSp>
                        </wpg:wgp>
                      </a:graphicData>
                    </a:graphic>
                    <wp14:sizeRelH relativeFrom="page">
                      <wp14:pctWidth>95000</wp14:pctWidth>
                    </wp14:sizeRelH>
                    <wp14:sizeRelV relativeFrom="page">
                      <wp14:pctHeight>95000</wp14:pctHeight>
                    </wp14:sizeRelV>
                  </wp:anchor>
                </w:drawing>
              </mc:Choice>
              <mc:Fallback>
                <w:pict>
                  <v:group id="Group 10" o:spid="_x0000_s1026" style="position:absolute;margin-left:0;margin-top:0;width:563.2pt;height:798.05pt;z-index:251652096;mso-width-percent:950;mso-height-percent:950;mso-position-horizontal:center;mso-position-horizontal-relative:page;mso-position-vertical:center;mso-position-vertical-relative:page;mso-width-percent:950;mso-height-percent:950" coordorigin="316,406" coordsize="11608,150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" o:allowincell="f">
                    <v:group id="Group 11" o:spid="_x0000_s1027" style="position:absolute;left:316;top:406;width:11608;height:15028" coordorigin="321,406" coordsize="11600,150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gbEGcEAAADbAAAADwAAAGRycy9kb3ducmV2LnhtbERPTYvCMBC9C/sfwix4&#10;07S7KkvXKCKueBBBXRBvQzO2xWZSmtjWf28Ewds83udM550pRUO1KywriIcRCOLU6oIzBf/Hv8EP&#10;COeRNZaWScGdHMxnH70pJtq2vKfm4DMRQtglqCD3vkqkdGlOBt3QVsSBu9jaoA+wzqSusQ3hppRf&#10;UTSRBgsODTlWtMwpvR5uRsG6xXbxHa+a7fWyvJ+P491pG5NS/c9u8QvCU+ff4pd7o8P8ET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kgbEGcEAAADbAAAADwAA&#10;AAAAAAAAAAAAAACqAgAAZHJzL2Rvd25yZXYueG1sUEsFBgAAAAAEAAQA+gAAAJgDAAAAAA==&#10;">
                      <v:rect id="Rectangle 12" o:spid="_x0000_s1028" alt="Zig zag" style="position:absolute;left:339;top:406;width:11582;height:150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jNgQMAA&#10;AADbAAAADwAAAGRycy9kb3ducmV2LnhtbERPTWsCMRC9C/6HMEJvmnVrtaxGEUvBHqseehw3s5vF&#10;zWRJUt3+e1MQvM3jfc5q09tWXMmHxrGC6SQDQVw63XCt4HT8HL+DCBFZY+uYFPxRgM16OFhhod2N&#10;v+l6iLVIIRwKVGBi7AopQ2nIYpi4jjhxlfMWY4K+ltrjLYXbVuZZNpcWG04NBjvaGSovh1+roNqe&#10;Fz8f/cxUr3Q++Vmbd1+LXKmXUb9dgojUx6f44d7rNP8N/n9JB8j1H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jNgQMAAAADbAAAADwAAAAAAAAAAAAAAAACYAgAAZHJzL2Rvd25y&#10;ZXYueG1sUEsFBgAAAAAEAAQA9QAAAIUDAAAAAA==&#10;" fillcolor="#8c8c8c [1772]" strokecolor="white [3212]" strokeweight="1pt">
                        <v:fill r:id="rId11" o:title="" color2="#bfbfbf [2412]" type="pattern"/>
                        <v:shadow color="#d8d8d8 [2732]" offset="3pt,3pt"/>
                      </v:rect>
                      <v:rect id="Rectangle 13" o:spid="_x0000_s1029" style="position:absolute;left:3446;top:406;width:8475;height:150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4Bvo8MA&#10;AADbAAAADwAAAGRycy9kb3ducmV2LnhtbESPT2vCQBDF74LfYRnBm27sIZTUVfxT0ZtU24K3ITtm&#10;g9nZmF1N/PbdguBthvfm/d5M552txJ0aXzpWMBknIIhzp0suFHwfN6N3ED4ga6wck4IHeZjP+r0p&#10;Ztq1/EX3QyhEDGGfoQITQp1J6XNDFv3Y1cRRO7vGYohrU0jdYBvDbSXfkiSVFkuOBIM1rQzll8PN&#10;Rm4r963Re1xf+fJ5/lme0u3vSanhoFt8gAjUhZf5eb3TsX4K/7/EAeTs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4Bvo8MAAADbAAAADwAAAAAAAAAAAAAAAACYAgAAZHJzL2Rv&#10;d25yZXYueG1sUEsFBgAAAAAEAAQA9QAAAIgDAAAAAA==&#10;" fillcolor="#737373 [1789]" strokecolor="white [3212]" strokeweight="1pt">
                        <v:shadow color="#d8d8d8 [2732]" offset="3pt,3pt"/>
                        <v:textbox inset="18pt,108pt,36pt">
                          <w:txbxContent>
                            <w:sdt>
                              <w:sdtPr>
                                <w:rPr>
                                  <w:color w:val="FFFFFF" w:themeColor="background1"/>
                                  <w:sz w:val="80"/>
                                  <w:szCs w:val="80"/>
                                </w:rPr>
                                <w:alias w:val="Title"/>
                                <w:id w:val="16962279"/>
                                <w:placeholder>
                                  <w:docPart w:val="4C97626BD10C46B18BED06E7205B2C64"/>
                                </w:placeholder>
                                <w:dataBinding w:prefixMappings="xmlns:ns0='http://schemas.openxmlformats.org/package/2006/metadata/core-properties' xmlns:ns1='http://purl.org/dc/elements/1.1/'" w:xpath="/ns0:coreProperties[1]/ns1:title[1]" w:storeItemID="{6C3C8BC8-F283-45AE-878A-BAB7291924A1}"/>
                                <w:text/>
                              </w:sdtPr>
                              <w:sdtEndPr/>
                              <w:sdtContent>
                                <w:p w:rsidR="009F4030" w:rsidRDefault="0044410C">
                                  <w:pPr>
                                    <w:pStyle w:val="NoSpacing"/>
                                    <w:rPr>
                                      <w:color w:val="FFFFFF" w:themeColor="background1"/>
                                      <w:sz w:val="80"/>
                                      <w:szCs w:val="80"/>
                                    </w:rPr>
                                  </w:pPr>
                                  <w:r>
                                    <w:rPr>
                                      <w:color w:val="FFFFFF" w:themeColor="background1"/>
                                      <w:sz w:val="80"/>
                                      <w:szCs w:val="80"/>
                                    </w:rPr>
                                    <w:t>Real Tournament</w:t>
                                  </w:r>
                                </w:p>
                              </w:sdtContent>
                            </w:sdt>
                            <w:sdt>
                              <w:sdtPr>
                                <w:rPr>
                                  <w:color w:val="FFFFFF" w:themeColor="background1"/>
                                  <w:sz w:val="40"/>
                                  <w:szCs w:val="40"/>
                                </w:rPr>
                                <w:alias w:val="Project"/>
                                <w:tag w:val="Project"/>
                                <w:id w:val="16962284"/>
                                <w:placeholder>
                                  <w:docPart w:val="85F08004F4FC419DBF2BAC548B558C4D"/>
                                </w:placeholder>
                                <w:dataBinding w:prefixMappings="xmlns:ns0='http://schemas.openxmlformats.org/package/2006/metadata/core-properties' xmlns:ns1='http://purl.org/dc/elements/1.1/'" w:xpath="/ns0:coreProperties[1]/ns1:subject[1]" w:storeItemID="{6C3C8BC8-F283-45AE-878A-BAB7291924A1}"/>
                                <w:text/>
                              </w:sdtPr>
                              <w:sdtEndPr/>
                              <w:sdtContent>
                                <w:p w:rsidR="009F4030" w:rsidRDefault="0053169B">
                                  <w:pPr>
                                    <w:pStyle w:val="NoSpacing"/>
                                    <w:rPr>
                                      <w:color w:val="FFFFFF" w:themeColor="background1"/>
                                      <w:sz w:val="40"/>
                                      <w:szCs w:val="40"/>
                                    </w:rPr>
                                  </w:pPr>
                                  <w:r>
                                    <w:rPr>
                                      <w:color w:val="FFFFFF" w:themeColor="background1"/>
                                      <w:sz w:val="40"/>
                                      <w:szCs w:val="40"/>
                                    </w:rPr>
                                    <w:t>A Tower Defense Game</w:t>
                                  </w:r>
                                </w:p>
                              </w:sdtContent>
                            </w:sdt>
                            <w:p w:rsidR="009F4030" w:rsidRDefault="009F4030">
                              <w:pPr>
                                <w:pStyle w:val="NoSpacing"/>
                                <w:rPr>
                                  <w:color w:val="FFFFFF" w:themeColor="background1"/>
                                </w:rPr>
                              </w:pPr>
                            </w:p>
                            <w:sdt>
                              <w:sdtPr>
                                <w:alias w:val="Abstract"/>
                                <w:tag w:val="Abstract"/>
                                <w:id w:val="16962290"/>
                                <w:placeholder>
                                  <w:docPart w:val="912DEFA9CC084E41B195A6365E588094"/>
                                </w:placeholder>
                                <w:dataBinding w:prefixMappings="xmlns:ns0='http://schemas.microsoft.com/office/2006/coverPageProps'" w:xpath="/ns0:CoverPageProperties[1]/ns0:Abstract[1]" w:storeItemID="{55AF091B-3C7A-41E3-B477-F2FDAA23CFDA}"/>
                                <w:text w:multiLine="1"/>
                              </w:sdtPr>
                              <w:sdtEndPr/>
                              <w:sdtContent>
                                <w:p w:rsidR="009F4030" w:rsidRDefault="007756EB">
                                  <w:pPr>
                                    <w:pStyle w:val="NoSpacing"/>
                                    <w:rPr>
                                      <w:color w:val="FFFFFF" w:themeColor="background1"/>
                                    </w:rPr>
                                  </w:pPr>
                                  <w:r w:rsidRPr="007756EB">
                                    <w:t>Players start at level 1, with minimal tower/abilities/minions currently available. System waves occur in sequences where the next wave will not occur until all creeps of the current wave are killed on ALL players’ fields.  During gameplay players may use abilities, build/upgrade turrets, and send minion waves. When a creep or minion dies on your field, you gain experience and money.  As players level up, they acquire different abilities/towers/minions depending on the race. The last player with their Hero alive wins the round.</w:t>
                                  </w:r>
                                </w:p>
                              </w:sdtContent>
                            </w:sdt>
                          </w:txbxContent>
                        </v:textbox>
                      </v:rect>
                      <v:group id="Group 14" o:spid="_x0000_s1030" style="position:absolute;left:321;top:3424;width:3125;height:6069" coordorigin="654,3599" coordsize="2880,57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tRabsEAAADbAAAADwAAAGRycy9kb3ducmV2LnhtbERPTYvCMBC9C/sfwix4&#10;07S7qEvXKCKueBBBXRBvQzO2xWZSmtjWf28Ewds83udM550pRUO1KywriIcRCOLU6oIzBf/Hv8EP&#10;COeRNZaWScGdHMxnH70pJtq2vKfm4DMRQtglqCD3vkqkdGlOBt3QVsSBu9jaoA+wzqSusQ3hppRf&#10;UTSWBgsODTlWtMwpvR5uRsG6xXbxHa+a7fWyvJ+Po91pG5NS/c9u8QvCU+ff4pd7o8P8CT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YtRabsEAAADbAAAADwAA&#10;AAAAAAAAAAAAAACqAgAAZHJzL2Rvd25yZXYueG1sUEsFBgAAAAAEAAQA+gAAAJgDAAAAAA==&#10;">
                        <v:rect id="Rectangle 15" o:spid="_x0000_s1031" style="position:absolute;left:2094;top:647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Re/MUA&#10;AADbAAAADwAAAGRycy9kb3ducmV2LnhtbESPT2vCQBDF70K/wzKFXkQ3VhCJrlLUUgsi+O8+ZMck&#10;NDsbsmsSv33nUOhthvfmvd8s172rVEtNKD0bmIwTUMSZtyXnBq6Xz9EcVIjIFivPZOBJAdarl8ES&#10;U+s7PlF7jrmSEA4pGihirFOtQ1aQwzD2NbFod984jLI2ubYNdhLuKv2eJDPtsGRpKLCmTUHZz/nh&#10;DAyfu0O73+jt9PG9vV6O3det1lNj3l77jwWoSH38N/9d763gC6z8IgPo1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lVF78xQAAANsAAAAPAAAAAAAAAAAAAAAAAJgCAABkcnMv&#10;ZG93bnJldi54bWxQSwUGAAAAAAQABAD1AAAAigMAAAAA&#10;" fillcolor="#a7bfde [1620]" strokecolor="white [3212]" strokeweight="1pt">
                          <v:fill opacity="52428f"/>
                          <v:shadow color="#d8d8d8 [2732]" offset="3pt,3pt"/>
                        </v:rect>
                        <v:rect id="Rectangle 16" o:spid="_x0000_s1032" style="position:absolute;left:2094;top:503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eQksMMA&#10;AADbAAAADwAAAGRycy9kb3ducmV2LnhtbERPTWvCQBC9C/0PyxR60409WI2uooLgRcGoh96m2TFJ&#10;m51Js1uN/fXdQqG3ebzPmS06V6srtb4SNjAcJKCIc7EVFwZOx01/DMoHZIu1MBm4k4fF/KE3w9TK&#10;jQ90zUKhYgj7FA2UITSp1j4vyaEfSEMcuYu0DkOEbaFti7cY7mr9nCQj7bDi2FBiQ+uS8o/syxmQ&#10;/Xg1OVciL7vvrX57PWaH98+7MU+P3XIKKlAX/sV/7q2N8yfw+0s8QM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eQksMMAAADbAAAADwAAAAAAAAAAAAAAAACYAgAAZHJzL2Rv&#10;d25yZXYueG1sUEsFBgAAAAAEAAQA9QAAAIgDAAAAAA==&#10;" fillcolor="#a7bfde [1620]" strokecolor="white [3212]" strokeweight="1pt">
                          <v:fill opacity="32896f"/>
                          <v:shadow color="#d8d8d8 [2732]" offset="3pt,3pt"/>
                        </v:rect>
                        <v:rect id="Rectangle 17" o:spid="_x0000_s1033" style="position:absolute;left:654;top:503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U6YR8EA&#10;AADbAAAADwAAAGRycy9kb3ducmV2LnhtbERPy4rCMBTdD/gP4Q7MZtBUhUFqUxl8MAqD4Gt/aa5t&#10;sbkpTWzr35uF4PJw3smiN5VoqXGlZQXjUQSCOLO65FzB+bQZzkA4j6yxskwKHuRgkQ4+Eoy17fhA&#10;7dHnIoSwi1FB4X0dS+myggy6ka2JA3e1jUEfYJNL3WAXwk0lJ1H0Iw2WHBoKrGlZUHY73o2C78f6&#10;v90u5Wp6363Op333d6nlVKmvz/53DsJT79/il3urFUzC+vAl/ACZP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VOmEfBAAAA2wAAAA8AAAAAAAAAAAAAAAAAmAIAAGRycy9kb3du&#10;cmV2LnhtbFBLBQYAAAAABAAEAPUAAACGAwAAAAA=&#10;" fillcolor="#a7bfde [1620]" strokecolor="white [3212]" strokeweight="1pt">
                          <v:fill opacity="52428f"/>
                          <v:shadow color="#d8d8d8 [2732]" offset="3pt,3pt"/>
                        </v:rect>
                        <v:rect id="Rectangle 18" o:spid="_x0000_s1034" style="position:absolute;left:654;top:359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f7iC8UA&#10;AADbAAAADwAAAGRycy9kb3ducmV2LnhtbESPQWvCQBSE74X+h+UVeqsbPVQbXcUWCl4UjO2ht2f2&#10;mUSz76XZVaO/visIPQ4z8w0zmXWuVidqfSVsoN9LQBHnYisuDHxtPl9GoHxAtlgLk4ELeZhNHx8m&#10;mFo585pOWShUhLBP0UAZQpNq7fOSHPqeNMTR20nrMETZFtq2eI5wV+tBkrxqhxXHhRIb+igpP2RH&#10;Z0BWo/e370pkuLwu9PZnk633vxdjnp+6+RhUoC78h+/thTUw6MPtS/wBevo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F/uILxQAAANsAAAAPAAAAAAAAAAAAAAAAAJgCAABkcnMv&#10;ZG93bnJldi54bWxQSwUGAAAAAAQABAD1AAAAigMAAAAA&#10;" fillcolor="#a7bfde [1620]" strokecolor="white [3212]" strokeweight="1pt">
                          <v:fill opacity="32896f"/>
                          <v:shadow color="#d8d8d8 [2732]" offset="3pt,3pt"/>
                        </v:rect>
                        <v:rect id="Rectangle 19" o:spid="_x0000_s1035" style="position:absolute;left:654;top:647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Sx8fMYA&#10;AADbAAAADwAAAGRycy9kb3ducmV2LnhtbESPQWvCQBSE74L/YXmCN92Yg7Wpq9iC4KUFY3vo7TX7&#10;mqTNvhezW4399W6h4HGYmW+Y5bp3jTpR52thA7NpAoq4EFtzaeD1sJ0sQPmAbLERJgMX8rBeDQdL&#10;zKyceU+nPJQqQthnaKAKoc209kVFDv1UWuLofUrnMETZldp2eI5w1+g0SebaYc1xocKWnioqvvMf&#10;Z0BeFo/3b7XI3fPvTn+8H/L91/FizHjUbx5ABerDLfzf3lkDaQp/X+IP0Ksr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9Sx8fMYAAADbAAAADwAAAAAAAAAAAAAAAACYAgAAZHJz&#10;L2Rvd25yZXYueG1sUEsFBgAAAAAEAAQA9QAAAIsDAAAAAA==&#10;" fillcolor="#a7bfde [1620]" strokecolor="white [3212]" strokeweight="1pt">
                          <v:fill opacity="32896f"/>
                          <v:shadow color="#d8d8d8 [2732]" offset="3pt,3pt"/>
                        </v:rect>
                        <v:rect id="Rectangle 20" o:spid="_x0000_s1036" style="position:absolute;left:2094;top:791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mDZ58YA&#10;AADbAAAADwAAAGRycy9kb3ducmV2LnhtbESPQWvCQBSE70L/w/IKvelGhWpTV9GC4KWCsT309pp9&#10;TVKz76XZrUZ/vSsUehxm5htmtuhcrY7U+krYwHCQgCLOxVZcGHjbr/tTUD4gW6yFycCZPCzmd70Z&#10;plZOvKNjFgoVIexTNFCG0KRa+7wkh34gDXH0vqR1GKJsC21bPEW4q/UoSR61w4rjQokNvZSUH7Jf&#10;Z0C209XTeyUyeb1s9OfHPtt9/5yNebjvls+gAnXhP/zX3lgDozHcvsQfoO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mDZ58YAAADbAAAADwAAAAAAAAAAAAAAAACYAgAAZHJz&#10;L2Rvd25yZXYueG1sUEsFBgAAAAAEAAQA9QAAAIsDAAAAAA==&#10;" fillcolor="#a7bfde [1620]" strokecolor="white [3212]" strokeweight="1pt">
                          <v:fill opacity="32896f"/>
                          <v:shadow color="#d8d8d8 [2732]" offset="3pt,3pt"/>
                        </v:rect>
                      </v:group>
                      <v:rect id="Rectangle 21" o:spid="_x0000_s1037" style="position:absolute;left:2690;top:406;width:1563;height:1518;flip:x;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hAJjcQA&#10;AADbAAAADwAAAGRycy9kb3ducmV2LnhtbESPQWvCQBSE7wX/w/KE3uqm0pYSXaUaKp4KVYseH7vP&#10;JJj3NmS3Gvvru4WCx2FmvmGm854bdaYu1F4MPI4yUCTWu1pKA7vt+8MrqBBRHDZeyMCVAsxng7sp&#10;5s5f5JPOm1iqBJGQo4EqxjbXOtiKGMPItyTJO/qOMSbZldp1eElwbvQ4y140Yy1pocKWlhXZ0+ab&#10;DcQFrvZ98cU/p91z8cEHy+vCGnM/7N8moCL18Rb+b6+dgfET/H1JP0DP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4QCY3EAAAA2wAAAA8AAAAAAAAAAAAAAAAAmAIAAGRycy9k&#10;b3ducmV2LnhtbFBLBQYAAAAABAAEAPUAAACJAwAAAAA=&#10;" fillcolor="#c0504d [3205]" strokecolor="white [3212]" strokeweight="1pt">
                        <v:shadow color="#d8d8d8 [2732]" offset="3pt,3pt"/>
                        <v:textbox>
                          <w:txbxContent>
                            <w:sdt>
                              <w:sdtPr>
                                <w:rPr>
                                  <w:color w:val="FFFFFF" w:themeColor="background1"/>
                                  <w:sz w:val="28"/>
                                  <w:szCs w:val="28"/>
                                </w:rPr>
                                <w:alias w:val="Year"/>
                                <w:tag w:val="Year"/>
                                <w:id w:val="16962274"/>
                                <w:dataBinding w:prefixMappings="xmlns:ns0='http://schemas.microsoft.com/office/2006/coverPageProps'" w:xpath="/ns0:CoverPageProperties[1]/ns0:PublishDate[1]" w:storeItemID="{55AF091B-3C7A-41E3-B477-F2FDAA23CFDA}"/>
                                <w:date w:fullDate="2012-04-04T00:00:00Z">
                                  <w:dateFormat w:val="dd/MM/yy"/>
                                  <w:lid w:val="en-GB"/>
                                  <w:storeMappedDataAs w:val="dateTime"/>
                                  <w:calendar w:val="gregorian"/>
                                </w:date>
                              </w:sdtPr>
                              <w:sdtEndPr/>
                              <w:sdtContent>
                                <w:p w:rsidR="009F4030" w:rsidRDefault="0053169B">
                                  <w:pPr>
                                    <w:jc w:val="center"/>
                                    <w:rPr>
                                      <w:color w:val="FFFFFF" w:themeColor="background1"/>
                                      <w:sz w:val="48"/>
                                      <w:szCs w:val="52"/>
                                    </w:rPr>
                                  </w:pPr>
                                  <w:r>
                                    <w:rPr>
                                      <w:color w:val="FFFFFF" w:themeColor="background1"/>
                                      <w:sz w:val="28"/>
                                      <w:szCs w:val="28"/>
                                    </w:rPr>
                                    <w:t>04/04/12</w:t>
                                  </w:r>
                                </w:p>
                              </w:sdtContent>
                            </w:sdt>
                          </w:txbxContent>
                        </v:textbox>
                      </v:rect>
                    </v:group>
                    <v:group id="Group 22" o:spid="_x0000_s1038" style="position:absolute;left:3446;top:13758;width:8169;height:1382" coordorigin="3446,13758" coordsize="8169,138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Mmqz/FAAAA2wAA&#10;AA8AAAAAAAAAAAAAAAAAqgIAAGRycy9kb3ducmV2LnhtbFBLBQYAAAAABAAEAPoAAACcAwAAAAA=&#10;">
                      <v:group id="Group 23" o:spid="_x0000_s1039" style="position:absolute;left:10833;top:14380;width:782;height:760;flip:x y" coordorigin="8754,11945" coordsize="2880,285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E56zdbFAAAA2wAA&#10;AA8AAAAAAAAAAAAAAAAAqgIAAGRycy9kb3ducmV2LnhtbFBLBQYAAAAABAAEAPoAAACcAwAAAAA=&#10;">
                        <v:rect id="Rectangle 24" o:spid="_x0000_s1040" style="position:absolute;left:10194;top:11945;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v2Xpr4A&#10;AADbAAAADwAAAGRycy9kb3ducmV2LnhtbESPzQrCMBCE74LvEFbwpqk9WK1GEUHw4sEfPC/N2hSb&#10;TWmi1rc3guBxmJlvmOW6s7V4Uusrxwom4wQEceF0xaWCy3k3moHwAVlj7ZgUvMnDetXvLTHX7sVH&#10;ep5CKSKEfY4KTAhNLqUvDFn0Y9cQR+/mWoshyraUusVXhNtapkkylRYrjgsGG9oaKu6nh1UQ6kNl&#10;Zu79yPYbNu6azrMJH5QaDrrNAkSgLvzDv/ZeK0gz+H6JP0CuPg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Kr9l6a+AAAA2wAAAA8AAAAAAAAAAAAAAAAAmAIAAGRycy9kb3ducmV2&#10;LnhtbFBLBQYAAAAABAAEAPUAAACDAwAAAAA=&#10;" fillcolor="#bfbfbf [2412]" strokecolor="white [3212]" strokeweight="1pt">
                          <v:fill opacity="32896f"/>
                          <v:shadow color="#d8d8d8 [2732]" offset="3pt,3pt"/>
                        </v:rect>
                        <v:rect id="Rectangle 25" o:spid="_x0000_s1041" style="position:absolute;left:10194;top:13364;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MzY8EA&#10;AADbAAAADwAAAGRycy9kb3ducmV2LnhtbERPz2vCMBS+D/wfwhN2GZqu0DGqUUQQlFFYdRdvj+bZ&#10;FpuXkGS1+++Xw2DHj+/3ejuZQYzkQ29ZwesyA0HcWN1zq+Drcli8gwgRWeNgmRT8UIDtZva0xlLb&#10;B9c0nmMrUgiHEhV0MbpSytB0ZDAsrSNO3M16gzFB30rt8ZHCzSDzLHuTBntODR062nfU3M/fRsGH&#10;vFw/q8Kf4ku9uzbZ6KrCOqWe59NuBSLSFP/Ff+6jVpCnselL+gFy8w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RjM2PBAAAA2wAAAA8AAAAAAAAAAAAAAAAAmAIAAGRycy9kb3du&#10;cmV2LnhtbFBLBQYAAAAABAAEAPUAAACGAwAAAAA=&#10;" fillcolor="#c0504d [3205]" strokecolor="white [3212]" strokeweight="1pt">
                          <v:shadow color="#d8d8d8 [2732]" offset="3pt,3pt"/>
                        </v:rect>
                        <v:rect id="Rectangle 26" o:spid="_x0000_s1042" style="position:absolute;left:8754;top:13364;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C6mT74A&#10;AADbAAAADwAAAGRycy9kb3ducmV2LnhtbESPzQrCMBCE74LvEFbwpqk9qK1GEUHw4sEfPC/N2hSb&#10;TWmi1rc3guBxmJlvmOW6s7V4Uusrxwom4wQEceF0xaWCy3k3moPwAVlj7ZgUvMnDetXvLTHX7sVH&#10;ep5CKSKEfY4KTAhNLqUvDFn0Y9cQR+/mWoshyraUusVXhNtapkkylRYrjgsGG9oaKu6nh1UQ6kNl&#10;5u79mO03bNw1zWYTPig1HHSbBYhAXfiHf+29VpBm8P0Sf4BcfQ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LQupk++AAAA2wAAAA8AAAAAAAAAAAAAAAAAmAIAAGRycy9kb3ducmV2&#10;LnhtbFBLBQYAAAAABAAEAPUAAACDAwAAAAA=&#10;" fillcolor="#bfbfbf [2412]" strokecolor="white [3212]" strokeweight="1pt">
                          <v:fill opacity="32896f"/>
                          <v:shadow color="#d8d8d8 [2732]" offset="3pt,3pt"/>
                        </v:rect>
                      </v:group>
                      <v:rect id="Rectangle 27" o:spid="_x0000_s1043" style="position:absolute;left:3446;top:13758;width:7105;height:138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IXUUL8A&#10;AADbAAAADwAAAGRycy9kb3ducmV2LnhtbERPy4rCMBTdD/gP4Q64G9OpItIxlUEYGNGNL9xem9um&#10;2NyUJmr9e7MQXB7Oe77obSNu1PnasYLvUQKCuHC65krBYf/3NQPhA7LGxjEpeJCHRT74mGOm3Z23&#10;dNuFSsQQ9hkqMCG0mZS+MGTRj1xLHLnSdRZDhF0ldYf3GG4bmSbJVFqsOTYYbGlpqLjsrlbBmk6b&#10;g7s80uPqVFJ6vk56M3VKDT/73x8QgfrwFr/c/1rBOK6PX+IPkPkT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ohdRQvwAAANsAAAAPAAAAAAAAAAAAAAAAAJgCAABkcnMvZG93bnJl&#10;di54bWxQSwUGAAAAAAQABAD1AAAAhAMAAAAA&#10;" filled="f" fillcolor="white [3212]" stroked="f" strokecolor="white [3212]" strokeweight="1pt">
                        <v:fill opacity="52428f"/>
                        <v:textbox inset=",0,,0">
                          <w:txbxContent>
                            <w:sdt>
                              <w:sdtPr>
                                <w:rPr>
                                  <w:color w:val="FFFFFF" w:themeColor="background1"/>
                                </w:rPr>
                                <w:alias w:val="Author"/>
                                <w:id w:val="16962296"/>
                                <w:dataBinding w:prefixMappings="xmlns:ns0='http://schemas.openxmlformats.org/package/2006/metadata/core-properties' xmlns:ns1='http://purl.org/dc/elements/1.1/'" w:xpath="/ns0:coreProperties[1]/ns1:creator[1]" w:storeItemID="{6C3C8BC8-F283-45AE-878A-BAB7291924A1}"/>
                                <w:text/>
                              </w:sdtPr>
                              <w:sdtEndPr/>
                              <w:sdtContent>
                                <w:p w:rsidR="009F4030" w:rsidRDefault="0053169B">
                                  <w:pPr>
                                    <w:pStyle w:val="NoSpacing"/>
                                    <w:jc w:val="right"/>
                                    <w:rPr>
                                      <w:color w:val="FFFFFF" w:themeColor="background1"/>
                                    </w:rPr>
                                  </w:pPr>
                                  <w:r>
                                    <w:rPr>
                                      <w:color w:val="FFFFFF" w:themeColor="background1"/>
                                    </w:rPr>
                                    <w:t>NHTI</w:t>
                                  </w:r>
                                </w:p>
                              </w:sdtContent>
                            </w:sdt>
                            <w:sdt>
                              <w:sdtPr>
                                <w:rPr>
                                  <w:color w:val="FFFFFF" w:themeColor="background1"/>
                                </w:rPr>
                                <w:alias w:val="Company"/>
                                <w:id w:val="16962301"/>
                                <w:showingPlcHdr/>
                                <w:dataBinding w:prefixMappings="xmlns:ns0='http://schemas.openxmlformats.org/officeDocument/2006/extended-properties'" w:xpath="/ns0:Properties[1]/ns0:Company[1]" w:storeItemID="{6668398D-A668-4E3E-A5EB-62B293D839F1}"/>
                                <w:text/>
                              </w:sdtPr>
                              <w:sdtEndPr/>
                              <w:sdtContent>
                                <w:p w:rsidR="009F4030" w:rsidRDefault="006973B2">
                                  <w:pPr>
                                    <w:pStyle w:val="NoSpacing"/>
                                    <w:jc w:val="right"/>
                                    <w:rPr>
                                      <w:color w:val="FFFFFF" w:themeColor="background1"/>
                                    </w:rPr>
                                  </w:pPr>
                                  <w:r>
                                    <w:rPr>
                                      <w:color w:val="FFFFFF" w:themeColor="background1"/>
                                    </w:rPr>
                                    <w:t xml:space="preserve">     </w:t>
                                  </w:r>
                                </w:p>
                              </w:sdtContent>
                            </w:sdt>
                            <w:sdt>
                              <w:sdtPr>
                                <w:rPr>
                                  <w:color w:val="FFFFFF" w:themeColor="background1"/>
                                </w:rPr>
                                <w:alias w:val="Date"/>
                                <w:id w:val="16962306"/>
                                <w:dataBinding w:prefixMappings="xmlns:ns0='http://schemas.microsoft.com/office/2006/coverPageProps'" w:xpath="/ns0:CoverPageProperties[1]/ns0:PublishDate[1]" w:storeItemID="{55AF091B-3C7A-41E3-B477-F2FDAA23CFDA}"/>
                                <w:date w:fullDate="2012-04-04T00:00:00Z">
                                  <w:dateFormat w:val="M/d/yyyy"/>
                                  <w:lid w:val="en-US"/>
                                  <w:storeMappedDataAs w:val="dateTime"/>
                                  <w:calendar w:val="gregorian"/>
                                </w:date>
                              </w:sdtPr>
                              <w:sdtEndPr/>
                              <w:sdtContent>
                                <w:p w:rsidR="009F4030" w:rsidRDefault="0053169B">
                                  <w:pPr>
                                    <w:pStyle w:val="NoSpacing"/>
                                    <w:jc w:val="right"/>
                                    <w:rPr>
                                      <w:color w:val="FFFFFF" w:themeColor="background1"/>
                                    </w:rPr>
                                  </w:pPr>
                                  <w:r>
                                    <w:rPr>
                                      <w:color w:val="FFFFFF" w:themeColor="background1"/>
                                    </w:rPr>
                                    <w:t>4/4/2012</w:t>
                                  </w:r>
                                </w:p>
                              </w:sdtContent>
                            </w:sdt>
                          </w:txbxContent>
                        </v:textbox>
                      </v:rect>
                    </v:group>
                    <w10:wrap anchorx="page" anchory="page"/>
                  </v:group>
                </w:pict>
              </mc:Fallback>
            </mc:AlternateContent>
          </w:r>
        </w:p>
        <w:p w:rsidR="009F4030" w:rsidRDefault="009F4030">
          <w:r>
            <w:br w:type="page"/>
          </w:r>
        </w:p>
      </w:sdtContent>
    </w:sdt>
    <w:p w:rsidR="00A145FB" w:rsidRDefault="00142683" w:rsidP="00A145FB">
      <w:pPr>
        <w:pStyle w:val="Heading1"/>
      </w:pPr>
      <w:r>
        <w:lastRenderedPageBreak/>
        <w:t>GUI/HUD</w:t>
      </w:r>
    </w:p>
    <w:p w:rsidR="00A145FB" w:rsidRPr="00A145FB" w:rsidRDefault="00A145FB" w:rsidP="00A145FB">
      <w:pPr>
        <w:pStyle w:val="Heading2"/>
        <w:rPr>
          <w:rFonts w:ascii="Tahoma" w:hAnsi="Tahoma" w:cs="Tahoma"/>
          <w:sz w:val="28"/>
          <w:szCs w:val="32"/>
        </w:rPr>
      </w:pPr>
      <w:r>
        <w:t>Gameplay Layout</w:t>
      </w:r>
    </w:p>
    <w:p w:rsidR="006938BB" w:rsidRDefault="001F4DA0" w:rsidP="001F4DA0">
      <w:pPr>
        <w:pStyle w:val="Heading2"/>
        <w:numPr>
          <w:ilvl w:val="0"/>
          <w:numId w:val="0"/>
        </w:numPr>
        <w:rPr>
          <w:rFonts w:ascii="Tahoma" w:hAnsi="Tahoma" w:cs="Tahoma"/>
          <w:sz w:val="28"/>
          <w:szCs w:val="32"/>
        </w:rPr>
      </w:pPr>
      <w:r>
        <w:rPr>
          <w:noProof/>
        </w:rPr>
        <mc:AlternateContent>
          <mc:Choice Requires="wps">
            <w:drawing>
              <wp:anchor distT="0" distB="0" distL="114300" distR="114300" simplePos="0" relativeHeight="251753472" behindDoc="0" locked="0" layoutInCell="1" allowOverlap="1" wp14:anchorId="656ADFF8" wp14:editId="501F1CF6">
                <wp:simplePos x="0" y="0"/>
                <wp:positionH relativeFrom="column">
                  <wp:posOffset>4864100</wp:posOffset>
                </wp:positionH>
                <wp:positionV relativeFrom="paragraph">
                  <wp:posOffset>1920241</wp:posOffset>
                </wp:positionV>
                <wp:extent cx="933450" cy="353694"/>
                <wp:effectExtent l="38100" t="38100" r="19050" b="27940"/>
                <wp:wrapNone/>
                <wp:docPr id="536" name="Straight Connector 536"/>
                <wp:cNvGraphicFramePr/>
                <a:graphic xmlns:a="http://schemas.openxmlformats.org/drawingml/2006/main">
                  <a:graphicData uri="http://schemas.microsoft.com/office/word/2010/wordprocessingShape">
                    <wps:wsp>
                      <wps:cNvCnPr/>
                      <wps:spPr>
                        <a:xfrm flipH="1" flipV="1">
                          <a:off x="0" y="0"/>
                          <a:ext cx="933450" cy="353694"/>
                        </a:xfrm>
                        <a:prstGeom prst="line">
                          <a:avLst/>
                        </a:prstGeom>
                        <a:ln>
                          <a:prstDash val="dash"/>
                          <a:tailEnd type="arrow" w="sm" len="sm"/>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536" o:spid="_x0000_s1026" style="position:absolute;flip:x y;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3pt,151.2pt" to="456.5pt,17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" strokecolor="#4579b8 [3044]">
                <v:stroke dashstyle="dash" endarrow="open" endarrowwidth="narrow" endarrowlength="short"/>
              </v:line>
            </w:pict>
          </mc:Fallback>
        </mc:AlternateContent>
      </w:r>
      <w:r>
        <w:rPr>
          <w:noProof/>
        </w:rPr>
        <mc:AlternateContent>
          <mc:Choice Requires="wps">
            <w:drawing>
              <wp:anchor distT="0" distB="0" distL="114300" distR="114300" simplePos="0" relativeHeight="251751424" behindDoc="0" locked="0" layoutInCell="1" allowOverlap="1" wp14:anchorId="54A6EA79" wp14:editId="227E0D62">
                <wp:simplePos x="0" y="0"/>
                <wp:positionH relativeFrom="column">
                  <wp:posOffset>4394200</wp:posOffset>
                </wp:positionH>
                <wp:positionV relativeFrom="paragraph">
                  <wp:posOffset>1920241</wp:posOffset>
                </wp:positionV>
                <wp:extent cx="723900" cy="365124"/>
                <wp:effectExtent l="38100" t="38100" r="19050" b="35560"/>
                <wp:wrapNone/>
                <wp:docPr id="535" name="Straight Connector 535"/>
                <wp:cNvGraphicFramePr/>
                <a:graphic xmlns:a="http://schemas.openxmlformats.org/drawingml/2006/main">
                  <a:graphicData uri="http://schemas.microsoft.com/office/word/2010/wordprocessingShape">
                    <wps:wsp>
                      <wps:cNvCnPr/>
                      <wps:spPr>
                        <a:xfrm flipH="1" flipV="1">
                          <a:off x="0" y="0"/>
                          <a:ext cx="723900" cy="365124"/>
                        </a:xfrm>
                        <a:prstGeom prst="line">
                          <a:avLst/>
                        </a:prstGeom>
                        <a:ln>
                          <a:prstDash val="dash"/>
                          <a:tailEnd type="arrow" w="sm" len="sm"/>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535" o:spid="_x0000_s1026" style="position:absolute;flip:x y;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6pt,151.2pt" to="403pt,17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" strokecolor="#4579b8 [3044]">
                <v:stroke dashstyle="dash" endarrow="open" endarrowwidth="narrow" endarrowlength="short"/>
              </v:line>
            </w:pict>
          </mc:Fallback>
        </mc:AlternateContent>
      </w:r>
      <w:r w:rsidR="00A869D9">
        <w:rPr>
          <w:noProof/>
        </w:rPr>
        <mc:AlternateContent>
          <mc:Choice Requires="wps">
            <w:drawing>
              <wp:anchor distT="0" distB="0" distL="114300" distR="114300" simplePos="0" relativeHeight="251749376" behindDoc="0" locked="0" layoutInCell="1" allowOverlap="1" wp14:anchorId="58D431E1" wp14:editId="5F8A774D">
                <wp:simplePos x="0" y="0"/>
                <wp:positionH relativeFrom="column">
                  <wp:posOffset>4006850</wp:posOffset>
                </wp:positionH>
                <wp:positionV relativeFrom="paragraph">
                  <wp:posOffset>1907541</wp:posOffset>
                </wp:positionV>
                <wp:extent cx="323850" cy="365759"/>
                <wp:effectExtent l="38100" t="38100" r="19050" b="15875"/>
                <wp:wrapNone/>
                <wp:docPr id="534" name="Straight Connector 534"/>
                <wp:cNvGraphicFramePr/>
                <a:graphic xmlns:a="http://schemas.openxmlformats.org/drawingml/2006/main">
                  <a:graphicData uri="http://schemas.microsoft.com/office/word/2010/wordprocessingShape">
                    <wps:wsp>
                      <wps:cNvCnPr/>
                      <wps:spPr>
                        <a:xfrm flipH="1" flipV="1">
                          <a:off x="0" y="0"/>
                          <a:ext cx="323850" cy="365759"/>
                        </a:xfrm>
                        <a:prstGeom prst="line">
                          <a:avLst/>
                        </a:prstGeom>
                        <a:ln>
                          <a:prstDash val="dash"/>
                          <a:tailEnd type="arrow" w="sm" len="sm"/>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534" o:spid="_x0000_s1026" style="position:absolute;flip:x y;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5.5pt,150.2pt" to="341pt,1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" strokecolor="#4579b8 [3044]">
                <v:stroke dashstyle="dash" endarrow="open" endarrowwidth="narrow" endarrowlength="short"/>
              </v:line>
            </w:pict>
          </mc:Fallback>
        </mc:AlternateContent>
      </w:r>
      <w:r w:rsidR="00A869D9">
        <w:rPr>
          <w:noProof/>
        </w:rPr>
        <mc:AlternateContent>
          <mc:Choice Requires="wps">
            <w:drawing>
              <wp:anchor distT="0" distB="0" distL="114300" distR="114300" simplePos="0" relativeHeight="251747328" behindDoc="0" locked="0" layoutInCell="1" allowOverlap="1" wp14:anchorId="5E0FBAC2" wp14:editId="1C7C9300">
                <wp:simplePos x="0" y="0"/>
                <wp:positionH relativeFrom="column">
                  <wp:posOffset>3489929</wp:posOffset>
                </wp:positionH>
                <wp:positionV relativeFrom="paragraph">
                  <wp:posOffset>1920241</wp:posOffset>
                </wp:positionV>
                <wp:extent cx="85121" cy="353694"/>
                <wp:effectExtent l="0" t="38100" r="67310" b="27940"/>
                <wp:wrapNone/>
                <wp:docPr id="533" name="Straight Connector 533"/>
                <wp:cNvGraphicFramePr/>
                <a:graphic xmlns:a="http://schemas.openxmlformats.org/drawingml/2006/main">
                  <a:graphicData uri="http://schemas.microsoft.com/office/word/2010/wordprocessingShape">
                    <wps:wsp>
                      <wps:cNvCnPr/>
                      <wps:spPr>
                        <a:xfrm flipV="1">
                          <a:off x="0" y="0"/>
                          <a:ext cx="85121" cy="353694"/>
                        </a:xfrm>
                        <a:prstGeom prst="line">
                          <a:avLst/>
                        </a:prstGeom>
                        <a:ln>
                          <a:prstDash val="dash"/>
                          <a:tailEnd type="arrow" w="sm" len="sm"/>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533" o:spid="_x0000_s1026" style="position:absolute;flip:y;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4.8pt,151.2pt" to="281.5pt,17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" strokecolor="#4579b8 [3044]">
                <v:stroke dashstyle="dash" endarrow="open" endarrowwidth="narrow" endarrowlength="short"/>
              </v:line>
            </w:pict>
          </mc:Fallback>
        </mc:AlternateContent>
      </w:r>
      <w:r w:rsidR="00A869D9">
        <w:rPr>
          <w:noProof/>
        </w:rPr>
        <mc:AlternateContent>
          <mc:Choice Requires="wps">
            <w:drawing>
              <wp:anchor distT="0" distB="0" distL="114300" distR="114300" simplePos="0" relativeHeight="251745280" behindDoc="0" locked="0" layoutInCell="1" allowOverlap="1" wp14:anchorId="72201767" wp14:editId="542EB14B">
                <wp:simplePos x="0" y="0"/>
                <wp:positionH relativeFrom="column">
                  <wp:posOffset>2686050</wp:posOffset>
                </wp:positionH>
                <wp:positionV relativeFrom="paragraph">
                  <wp:posOffset>1922780</wp:posOffset>
                </wp:positionV>
                <wp:extent cx="596900" cy="353696"/>
                <wp:effectExtent l="0" t="38100" r="50800" b="27305"/>
                <wp:wrapNone/>
                <wp:docPr id="532" name="Straight Connector 532"/>
                <wp:cNvGraphicFramePr/>
                <a:graphic xmlns:a="http://schemas.openxmlformats.org/drawingml/2006/main">
                  <a:graphicData uri="http://schemas.microsoft.com/office/word/2010/wordprocessingShape">
                    <wps:wsp>
                      <wps:cNvCnPr/>
                      <wps:spPr>
                        <a:xfrm flipV="1">
                          <a:off x="0" y="0"/>
                          <a:ext cx="596900" cy="353696"/>
                        </a:xfrm>
                        <a:prstGeom prst="line">
                          <a:avLst/>
                        </a:prstGeom>
                        <a:ln>
                          <a:prstDash val="dash"/>
                          <a:tailEnd type="arrow" w="sm" len="sm"/>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532" o:spid="_x0000_s1026" style="position:absolute;flip:y;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1.5pt,151.4pt" to="258.5pt,17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" strokecolor="#4579b8 [3044]">
                <v:stroke dashstyle="dash" endarrow="open" endarrowwidth="narrow" endarrowlength="short"/>
              </v:line>
            </w:pict>
          </mc:Fallback>
        </mc:AlternateContent>
      </w:r>
      <w:r w:rsidR="00A869D9" w:rsidRPr="00A869D9">
        <w:rPr>
          <w:noProof/>
        </w:rPr>
        <mc:AlternateContent>
          <mc:Choice Requires="wps">
            <w:drawing>
              <wp:anchor distT="0" distB="0" distL="114300" distR="114300" simplePos="0" relativeHeight="251743232" behindDoc="0" locked="0" layoutInCell="1" allowOverlap="1" wp14:anchorId="1E547339" wp14:editId="28D5178B">
                <wp:simplePos x="0" y="0"/>
                <wp:positionH relativeFrom="column">
                  <wp:posOffset>2159000</wp:posOffset>
                </wp:positionH>
                <wp:positionV relativeFrom="paragraph">
                  <wp:posOffset>2066290</wp:posOffset>
                </wp:positionV>
                <wp:extent cx="4413250" cy="692150"/>
                <wp:effectExtent l="0" t="0" r="0" b="0"/>
                <wp:wrapNone/>
                <wp:docPr id="531" name="Text Box 531"/>
                <wp:cNvGraphicFramePr/>
                <a:graphic xmlns:a="http://schemas.openxmlformats.org/drawingml/2006/main">
                  <a:graphicData uri="http://schemas.microsoft.com/office/word/2010/wordprocessingShape">
                    <wps:wsp>
                      <wps:cNvSpPr txBox="1"/>
                      <wps:spPr>
                        <a:xfrm>
                          <a:off x="0" y="0"/>
                          <a:ext cx="4413250" cy="6921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869D9" w:rsidRPr="00A869D9" w:rsidRDefault="00A869D9" w:rsidP="00A869D9">
                            <w:pPr>
                              <w:rPr>
                                <w:sz w:val="20"/>
                                <w:szCs w:val="20"/>
                              </w:rPr>
                            </w:pPr>
                            <w:r>
                              <w:rPr>
                                <w:sz w:val="20"/>
                                <w:szCs w:val="20"/>
                              </w:rPr>
                              <w:t>Players Name     Players Money     Players Health     Active Spell     SpellBar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531" o:spid="_x0000_s1044" type="#_x0000_t202" style="position:absolute;margin-left:170pt;margin-top:162.7pt;width:347.5pt;height:54.5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" filled="f" stroked="f" strokeweight=".5pt">
                <v:textbox>
                  <w:txbxContent>
                    <w:p w:rsidR="00A869D9" w:rsidRPr="00A869D9" w:rsidRDefault="00A869D9" w:rsidP="00A869D9">
                      <w:pPr>
                        <w:rPr>
                          <w:sz w:val="20"/>
                          <w:szCs w:val="20"/>
                        </w:rPr>
                      </w:pPr>
                      <w:r>
                        <w:rPr>
                          <w:sz w:val="20"/>
                          <w:szCs w:val="20"/>
                        </w:rPr>
                        <w:t>Players Name</w:t>
                      </w:r>
                      <w:r>
                        <w:rPr>
                          <w:sz w:val="20"/>
                          <w:szCs w:val="20"/>
                        </w:rPr>
                        <w:t xml:space="preserve">     </w:t>
                      </w:r>
                      <w:r>
                        <w:rPr>
                          <w:sz w:val="20"/>
                          <w:szCs w:val="20"/>
                        </w:rPr>
                        <w:t>Players Money</w:t>
                      </w:r>
                      <w:r>
                        <w:rPr>
                          <w:sz w:val="20"/>
                          <w:szCs w:val="20"/>
                        </w:rPr>
                        <w:t xml:space="preserve">     </w:t>
                      </w:r>
                      <w:r>
                        <w:rPr>
                          <w:sz w:val="20"/>
                          <w:szCs w:val="20"/>
                        </w:rPr>
                        <w:t>Players Health</w:t>
                      </w:r>
                      <w:r>
                        <w:rPr>
                          <w:sz w:val="20"/>
                          <w:szCs w:val="20"/>
                        </w:rPr>
                        <w:t xml:space="preserve">     </w:t>
                      </w:r>
                      <w:r>
                        <w:rPr>
                          <w:sz w:val="20"/>
                          <w:szCs w:val="20"/>
                        </w:rPr>
                        <w:t xml:space="preserve">Active Spell     </w:t>
                      </w:r>
                      <w:proofErr w:type="spellStart"/>
                      <w:r>
                        <w:rPr>
                          <w:sz w:val="20"/>
                          <w:szCs w:val="20"/>
                        </w:rPr>
                        <w:t>SpellBar</w:t>
                      </w:r>
                      <w:proofErr w:type="spellEnd"/>
                    </w:p>
                  </w:txbxContent>
                </v:textbox>
              </v:shape>
            </w:pict>
          </mc:Fallback>
        </mc:AlternateContent>
      </w:r>
      <w:r w:rsidR="00A869D9" w:rsidRPr="00A869D9">
        <w:rPr>
          <w:noProof/>
        </w:rPr>
        <mc:AlternateContent>
          <mc:Choice Requires="wps">
            <w:drawing>
              <wp:anchor distT="0" distB="0" distL="114300" distR="114300" simplePos="0" relativeHeight="251738112" behindDoc="0" locked="0" layoutInCell="1" allowOverlap="1" wp14:anchorId="11F4EE10" wp14:editId="7C5DA8FC">
                <wp:simplePos x="0" y="0"/>
                <wp:positionH relativeFrom="column">
                  <wp:posOffset>4286250</wp:posOffset>
                </wp:positionH>
                <wp:positionV relativeFrom="paragraph">
                  <wp:posOffset>1798955</wp:posOffset>
                </wp:positionV>
                <wp:extent cx="129540" cy="123190"/>
                <wp:effectExtent l="0" t="0" r="22860" b="10160"/>
                <wp:wrapNone/>
                <wp:docPr id="528" name="Rectangle 528"/>
                <wp:cNvGraphicFramePr/>
                <a:graphic xmlns:a="http://schemas.openxmlformats.org/drawingml/2006/main">
                  <a:graphicData uri="http://schemas.microsoft.com/office/word/2010/wordprocessingShape">
                    <wps:wsp>
                      <wps:cNvSpPr/>
                      <wps:spPr>
                        <a:xfrm>
                          <a:off x="0" y="0"/>
                          <a:ext cx="129540" cy="123190"/>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528" o:spid="_x0000_s1026" style="position:absolute;margin-left:337.5pt;margin-top:141.65pt;width:10.2pt;height:9.7pt;z-index:2517381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" filled="f" strokecolor="black [3213]"/>
            </w:pict>
          </mc:Fallback>
        </mc:AlternateContent>
      </w:r>
      <w:r w:rsidR="00A869D9" w:rsidRPr="00A869D9">
        <w:rPr>
          <w:noProof/>
        </w:rPr>
        <mc:AlternateContent>
          <mc:Choice Requires="wps">
            <w:drawing>
              <wp:anchor distT="0" distB="0" distL="114300" distR="114300" simplePos="0" relativeHeight="251736064" behindDoc="0" locked="0" layoutInCell="1" allowOverlap="1" wp14:anchorId="3028CF32" wp14:editId="28A1908D">
                <wp:simplePos x="0" y="0"/>
                <wp:positionH relativeFrom="column">
                  <wp:posOffset>3674745</wp:posOffset>
                </wp:positionH>
                <wp:positionV relativeFrom="paragraph">
                  <wp:posOffset>1835150</wp:posOffset>
                </wp:positionV>
                <wp:extent cx="431165" cy="48895"/>
                <wp:effectExtent l="0" t="0" r="26035" b="27305"/>
                <wp:wrapNone/>
                <wp:docPr id="527" name="Rectangle 527"/>
                <wp:cNvGraphicFramePr/>
                <a:graphic xmlns:a="http://schemas.openxmlformats.org/drawingml/2006/main">
                  <a:graphicData uri="http://schemas.microsoft.com/office/word/2010/wordprocessingShape">
                    <wps:wsp>
                      <wps:cNvSpPr/>
                      <wps:spPr>
                        <a:xfrm>
                          <a:off x="0" y="0"/>
                          <a:ext cx="431165" cy="48895"/>
                        </a:xfrm>
                        <a:prstGeom prst="rect">
                          <a:avLst/>
                        </a:prstGeom>
                        <a:solidFill>
                          <a:srgbClr val="0070C0"/>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27" o:spid="_x0000_s1026" style="position:absolute;margin-left:289.35pt;margin-top:144.5pt;width:33.95pt;height:3.85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" fillcolor="#0070c0" strokecolor="black [3213]" strokeweight=".25pt"/>
            </w:pict>
          </mc:Fallback>
        </mc:AlternateContent>
      </w:r>
      <w:r w:rsidR="00A869D9" w:rsidRPr="00A869D9">
        <w:rPr>
          <w:noProof/>
        </w:rPr>
        <mc:AlternateContent>
          <mc:Choice Requires="wps">
            <w:drawing>
              <wp:anchor distT="0" distB="0" distL="114300" distR="114300" simplePos="0" relativeHeight="251734016" behindDoc="0" locked="0" layoutInCell="1" allowOverlap="1" wp14:anchorId="59332D77" wp14:editId="1B640992">
                <wp:simplePos x="0" y="0"/>
                <wp:positionH relativeFrom="column">
                  <wp:posOffset>3674110</wp:posOffset>
                </wp:positionH>
                <wp:positionV relativeFrom="paragraph">
                  <wp:posOffset>1813560</wp:posOffset>
                </wp:positionV>
                <wp:extent cx="584835" cy="93345"/>
                <wp:effectExtent l="0" t="0" r="24765" b="20955"/>
                <wp:wrapNone/>
                <wp:docPr id="526" name="Rectangle 526"/>
                <wp:cNvGraphicFramePr/>
                <a:graphic xmlns:a="http://schemas.openxmlformats.org/drawingml/2006/main">
                  <a:graphicData uri="http://schemas.microsoft.com/office/word/2010/wordprocessingShape">
                    <wps:wsp>
                      <wps:cNvSpPr/>
                      <wps:spPr>
                        <a:xfrm>
                          <a:off x="0" y="0"/>
                          <a:ext cx="584835" cy="93345"/>
                        </a:xfrm>
                        <a:prstGeom prst="rect">
                          <a:avLst/>
                        </a:prstGeom>
                        <a:solidFill>
                          <a:srgbClr val="00B050"/>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26" o:spid="_x0000_s1026" style="position:absolute;margin-left:289.3pt;margin-top:142.8pt;width:46.05pt;height:7.35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" fillcolor="#00b050" strokecolor="black [3213]" strokeweight=".25pt"/>
            </w:pict>
          </mc:Fallback>
        </mc:AlternateContent>
      </w:r>
      <w:r w:rsidR="00A869D9" w:rsidRPr="00A869D9">
        <w:rPr>
          <w:noProof/>
        </w:rPr>
        <mc:AlternateContent>
          <mc:Choice Requires="wps">
            <w:drawing>
              <wp:anchor distT="0" distB="0" distL="114300" distR="114300" simplePos="0" relativeHeight="251741184" behindDoc="0" locked="0" layoutInCell="1" allowOverlap="1" wp14:anchorId="67CFE99F" wp14:editId="2E4272D2">
                <wp:simplePos x="0" y="0"/>
                <wp:positionH relativeFrom="column">
                  <wp:posOffset>4430395</wp:posOffset>
                </wp:positionH>
                <wp:positionV relativeFrom="paragraph">
                  <wp:posOffset>1830705</wp:posOffset>
                </wp:positionV>
                <wp:extent cx="431165" cy="48895"/>
                <wp:effectExtent l="0" t="0" r="26035" b="27305"/>
                <wp:wrapNone/>
                <wp:docPr id="530" name="Rectangle 530"/>
                <wp:cNvGraphicFramePr/>
                <a:graphic xmlns:a="http://schemas.openxmlformats.org/drawingml/2006/main">
                  <a:graphicData uri="http://schemas.microsoft.com/office/word/2010/wordprocessingShape">
                    <wps:wsp>
                      <wps:cNvSpPr/>
                      <wps:spPr>
                        <a:xfrm>
                          <a:off x="0" y="0"/>
                          <a:ext cx="431165" cy="48895"/>
                        </a:xfrm>
                        <a:prstGeom prst="rect">
                          <a:avLst/>
                        </a:prstGeom>
                        <a:solidFill>
                          <a:srgbClr val="0070C0"/>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30" o:spid="_x0000_s1026" style="position:absolute;margin-left:348.85pt;margin-top:144.15pt;width:33.95pt;height:3.85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" fillcolor="#0070c0" strokecolor="black [3213]" strokeweight=".25pt"/>
            </w:pict>
          </mc:Fallback>
        </mc:AlternateContent>
      </w:r>
      <w:r w:rsidR="00A869D9" w:rsidRPr="00A869D9">
        <w:rPr>
          <w:noProof/>
        </w:rPr>
        <mc:AlternateContent>
          <mc:Choice Requires="wps">
            <w:drawing>
              <wp:anchor distT="0" distB="0" distL="114300" distR="114300" simplePos="0" relativeHeight="251740160" behindDoc="0" locked="0" layoutInCell="1" allowOverlap="1" wp14:anchorId="463BB802" wp14:editId="7C0EF6C5">
                <wp:simplePos x="0" y="0"/>
                <wp:positionH relativeFrom="column">
                  <wp:posOffset>4429760</wp:posOffset>
                </wp:positionH>
                <wp:positionV relativeFrom="paragraph">
                  <wp:posOffset>1809115</wp:posOffset>
                </wp:positionV>
                <wp:extent cx="584835" cy="93345"/>
                <wp:effectExtent l="0" t="0" r="24765" b="20955"/>
                <wp:wrapNone/>
                <wp:docPr id="529" name="Rectangle 529"/>
                <wp:cNvGraphicFramePr/>
                <a:graphic xmlns:a="http://schemas.openxmlformats.org/drawingml/2006/main">
                  <a:graphicData uri="http://schemas.microsoft.com/office/word/2010/wordprocessingShape">
                    <wps:wsp>
                      <wps:cNvSpPr/>
                      <wps:spPr>
                        <a:xfrm>
                          <a:off x="0" y="0"/>
                          <a:ext cx="584835" cy="93345"/>
                        </a:xfrm>
                        <a:prstGeom prst="rect">
                          <a:avLst/>
                        </a:prstGeom>
                        <a:solidFill>
                          <a:srgbClr val="00B050"/>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29" o:spid="_x0000_s1026" style="position:absolute;margin-left:348.8pt;margin-top:142.45pt;width:46.05pt;height:7.35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" fillcolor="#00b050" strokecolor="black [3213]" strokeweight=".25pt"/>
            </w:pict>
          </mc:Fallback>
        </mc:AlternateContent>
      </w:r>
      <w:r w:rsidR="00A869D9">
        <w:rPr>
          <w:noProof/>
        </w:rPr>
        <mc:AlternateContent>
          <mc:Choice Requires="wps">
            <w:drawing>
              <wp:anchor distT="0" distB="0" distL="114300" distR="114300" simplePos="0" relativeHeight="251731968" behindDoc="0" locked="0" layoutInCell="1" allowOverlap="1" wp14:anchorId="651DDFCC" wp14:editId="461F753E">
                <wp:simplePos x="0" y="0"/>
                <wp:positionH relativeFrom="column">
                  <wp:posOffset>3166262</wp:posOffset>
                </wp:positionH>
                <wp:positionV relativeFrom="paragraph">
                  <wp:posOffset>1748155</wp:posOffset>
                </wp:positionV>
                <wp:extent cx="1092200" cy="296545"/>
                <wp:effectExtent l="0" t="0" r="0" b="0"/>
                <wp:wrapNone/>
                <wp:docPr id="524" name="Text Box 524"/>
                <wp:cNvGraphicFramePr/>
                <a:graphic xmlns:a="http://schemas.openxmlformats.org/drawingml/2006/main">
                  <a:graphicData uri="http://schemas.microsoft.com/office/word/2010/wordprocessingShape">
                    <wps:wsp>
                      <wps:cNvSpPr txBox="1"/>
                      <wps:spPr>
                        <a:xfrm>
                          <a:off x="0" y="0"/>
                          <a:ext cx="1092200" cy="2965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869D9" w:rsidRPr="00A869D9" w:rsidRDefault="00A869D9" w:rsidP="00A869D9">
                            <w:pPr>
                              <w:rPr>
                                <w:sz w:val="16"/>
                                <w:szCs w:val="16"/>
                              </w:rPr>
                            </w:pPr>
                            <w:r w:rsidRPr="00A869D9">
                              <w:rPr>
                                <w:sz w:val="16"/>
                                <w:szCs w:val="16"/>
                              </w:rPr>
                              <w:t>Name</w:t>
                            </w:r>
                            <w:r>
                              <w:rPr>
                                <w:sz w:val="16"/>
                                <w:szCs w:val="16"/>
                              </w:rPr>
                              <w:t xml:space="preserve"> (</w:t>
                            </w:r>
                            <w:r w:rsidRPr="00A869D9">
                              <w:rPr>
                                <w:sz w:val="16"/>
                                <w:szCs w:val="16"/>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24" o:spid="_x0000_s1045" type="#_x0000_t202" style="position:absolute;margin-left:249.3pt;margin-top:137.65pt;width:86pt;height:23.35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" filled="f" stroked="f" strokeweight=".5pt">
                <v:textbox>
                  <w:txbxContent>
                    <w:p w:rsidR="00A869D9" w:rsidRPr="00A869D9" w:rsidRDefault="00A869D9" w:rsidP="00A869D9">
                      <w:pPr>
                        <w:rPr>
                          <w:sz w:val="16"/>
                          <w:szCs w:val="16"/>
                        </w:rPr>
                      </w:pPr>
                      <w:r w:rsidRPr="00A869D9">
                        <w:rPr>
                          <w:sz w:val="16"/>
                          <w:szCs w:val="16"/>
                        </w:rPr>
                        <w:t>Name</w:t>
                      </w:r>
                      <w:r>
                        <w:rPr>
                          <w:sz w:val="16"/>
                          <w:szCs w:val="16"/>
                        </w:rPr>
                        <w:t xml:space="preserve"> (</w:t>
                      </w:r>
                      <w:r w:rsidRPr="00A869D9">
                        <w:rPr>
                          <w:sz w:val="16"/>
                          <w:szCs w:val="16"/>
                        </w:rPr>
                        <w:t>$)</w:t>
                      </w:r>
                    </w:p>
                  </w:txbxContent>
                </v:textbox>
              </v:shape>
            </w:pict>
          </mc:Fallback>
        </mc:AlternateContent>
      </w:r>
      <w:r w:rsidR="00A869D9">
        <w:rPr>
          <w:noProof/>
        </w:rPr>
        <mc:AlternateContent>
          <mc:Choice Requires="wps">
            <w:drawing>
              <wp:anchor distT="0" distB="0" distL="114300" distR="114300" simplePos="0" relativeHeight="251667456" behindDoc="0" locked="0" layoutInCell="1" allowOverlap="1" wp14:anchorId="3FE1A716" wp14:editId="4ED3CF7B">
                <wp:simplePos x="0" y="0"/>
                <wp:positionH relativeFrom="column">
                  <wp:posOffset>2267585</wp:posOffset>
                </wp:positionH>
                <wp:positionV relativeFrom="paragraph">
                  <wp:posOffset>1035050</wp:posOffset>
                </wp:positionV>
                <wp:extent cx="962025" cy="906780"/>
                <wp:effectExtent l="0" t="0" r="28575" b="26670"/>
                <wp:wrapNone/>
                <wp:docPr id="40" name="Straight Connector 40"/>
                <wp:cNvGraphicFramePr/>
                <a:graphic xmlns:a="http://schemas.openxmlformats.org/drawingml/2006/main">
                  <a:graphicData uri="http://schemas.microsoft.com/office/word/2010/wordprocessingShape">
                    <wps:wsp>
                      <wps:cNvCnPr/>
                      <wps:spPr>
                        <a:xfrm>
                          <a:off x="0" y="0"/>
                          <a:ext cx="962025" cy="9067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40"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8.55pt,81.5pt" to="254.3pt,15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" strokecolor="#4579b8 [3044]"/>
            </w:pict>
          </mc:Fallback>
        </mc:AlternateContent>
      </w:r>
      <w:r w:rsidR="00A869D9">
        <w:rPr>
          <w:noProof/>
        </w:rPr>
        <mc:AlternateContent>
          <mc:Choice Requires="wps">
            <w:drawing>
              <wp:anchor distT="0" distB="0" distL="114300" distR="114300" simplePos="0" relativeHeight="251669504" behindDoc="0" locked="0" layoutInCell="1" allowOverlap="1" wp14:anchorId="2ECB8F61" wp14:editId="52485314">
                <wp:simplePos x="0" y="0"/>
                <wp:positionH relativeFrom="column">
                  <wp:posOffset>3229661</wp:posOffset>
                </wp:positionH>
                <wp:positionV relativeFrom="paragraph">
                  <wp:posOffset>160934</wp:posOffset>
                </wp:positionV>
                <wp:extent cx="1808480" cy="1781252"/>
                <wp:effectExtent l="0" t="0" r="20320" b="28575"/>
                <wp:wrapNone/>
                <wp:docPr id="42" name="Rectangle 42"/>
                <wp:cNvGraphicFramePr/>
                <a:graphic xmlns:a="http://schemas.openxmlformats.org/drawingml/2006/main">
                  <a:graphicData uri="http://schemas.microsoft.com/office/word/2010/wordprocessingShape">
                    <wps:wsp>
                      <wps:cNvSpPr/>
                      <wps:spPr>
                        <a:xfrm>
                          <a:off x="0" y="0"/>
                          <a:ext cx="1808480" cy="1781252"/>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2" o:spid="_x0000_s1026" style="position:absolute;margin-left:254.3pt;margin-top:12.65pt;width:142.4pt;height:140.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" filled="f" strokecolor="black [3213]" strokeweight="2pt"/>
            </w:pict>
          </mc:Fallback>
        </mc:AlternateContent>
      </w:r>
      <w:r w:rsidR="00A869D9" w:rsidRPr="00A869D9">
        <w:rPr>
          <w:noProof/>
        </w:rPr>
        <mc:AlternateContent>
          <mc:Choice Requires="wps">
            <w:drawing>
              <wp:anchor distT="0" distB="0" distL="114300" distR="114300" simplePos="0" relativeHeight="251728896" behindDoc="0" locked="0" layoutInCell="1" allowOverlap="1" wp14:anchorId="3BA8141C" wp14:editId="3A185AF3">
                <wp:simplePos x="0" y="0"/>
                <wp:positionH relativeFrom="column">
                  <wp:posOffset>5119370</wp:posOffset>
                </wp:positionH>
                <wp:positionV relativeFrom="paragraph">
                  <wp:posOffset>542290</wp:posOffset>
                </wp:positionV>
                <wp:extent cx="129540" cy="123190"/>
                <wp:effectExtent l="0" t="0" r="22860" b="10160"/>
                <wp:wrapNone/>
                <wp:docPr id="522" name="Rectangle 522"/>
                <wp:cNvGraphicFramePr/>
                <a:graphic xmlns:a="http://schemas.openxmlformats.org/drawingml/2006/main">
                  <a:graphicData uri="http://schemas.microsoft.com/office/word/2010/wordprocessingShape">
                    <wps:wsp>
                      <wps:cNvSpPr/>
                      <wps:spPr>
                        <a:xfrm>
                          <a:off x="0" y="0"/>
                          <a:ext cx="129540" cy="12319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522" o:spid="_x0000_s1026" style="position:absolute;margin-left:403.1pt;margin-top:42.7pt;width:10.2pt;height:9.7pt;z-index:2517288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" filled="f" strokecolor="black [3213]" strokeweight="2pt"/>
            </w:pict>
          </mc:Fallback>
        </mc:AlternateContent>
      </w:r>
      <w:r w:rsidR="00A869D9" w:rsidRPr="00A869D9">
        <w:rPr>
          <w:noProof/>
        </w:rPr>
        <mc:AlternateContent>
          <mc:Choice Requires="wps">
            <w:drawing>
              <wp:anchor distT="0" distB="0" distL="114300" distR="114300" simplePos="0" relativeHeight="251729920" behindDoc="0" locked="0" layoutInCell="1" allowOverlap="1" wp14:anchorId="536601E1" wp14:editId="0B62FA45">
                <wp:simplePos x="0" y="0"/>
                <wp:positionH relativeFrom="column">
                  <wp:posOffset>5311104</wp:posOffset>
                </wp:positionH>
                <wp:positionV relativeFrom="paragraph">
                  <wp:posOffset>473710</wp:posOffset>
                </wp:positionV>
                <wp:extent cx="1092200" cy="296545"/>
                <wp:effectExtent l="0" t="0" r="0" b="0"/>
                <wp:wrapNone/>
                <wp:docPr id="523" name="Text Box 523"/>
                <wp:cNvGraphicFramePr/>
                <a:graphic xmlns:a="http://schemas.openxmlformats.org/drawingml/2006/main">
                  <a:graphicData uri="http://schemas.microsoft.com/office/word/2010/wordprocessingShape">
                    <wps:wsp>
                      <wps:cNvSpPr txBox="1"/>
                      <wps:spPr>
                        <a:xfrm>
                          <a:off x="0" y="0"/>
                          <a:ext cx="1092200" cy="2965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869D9" w:rsidRPr="00A869D9" w:rsidRDefault="00A869D9" w:rsidP="00A869D9">
                            <w:pPr>
                              <w:rPr>
                                <w:sz w:val="20"/>
                                <w:szCs w:val="20"/>
                              </w:rPr>
                            </w:pPr>
                            <w:r>
                              <w:rPr>
                                <w:sz w:val="20"/>
                                <w:szCs w:val="20"/>
                              </w:rPr>
                              <w:t>Tower Spot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23" o:spid="_x0000_s1046" type="#_x0000_t202" style="position:absolute;margin-left:418.2pt;margin-top:37.3pt;width:86pt;height:23.35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" filled="f" stroked="f" strokeweight=".5pt">
                <v:textbox>
                  <w:txbxContent>
                    <w:p w:rsidR="00A869D9" w:rsidRPr="00A869D9" w:rsidRDefault="00A869D9" w:rsidP="00A869D9">
                      <w:pPr>
                        <w:rPr>
                          <w:sz w:val="20"/>
                          <w:szCs w:val="20"/>
                        </w:rPr>
                      </w:pPr>
                      <w:r>
                        <w:rPr>
                          <w:sz w:val="20"/>
                          <w:szCs w:val="20"/>
                        </w:rPr>
                        <w:t>Tower Spot</w:t>
                      </w:r>
                    </w:p>
                  </w:txbxContent>
                </v:textbox>
              </v:shape>
            </w:pict>
          </mc:Fallback>
        </mc:AlternateContent>
      </w:r>
      <w:r w:rsidR="00A869D9" w:rsidRPr="00A869D9">
        <w:rPr>
          <w:noProof/>
        </w:rPr>
        <mc:AlternateContent>
          <mc:Choice Requires="wps">
            <w:drawing>
              <wp:anchor distT="0" distB="0" distL="114300" distR="114300" simplePos="0" relativeHeight="251726848" behindDoc="0" locked="0" layoutInCell="1" allowOverlap="1" wp14:anchorId="6F27E143" wp14:editId="67F9AA05">
                <wp:simplePos x="0" y="0"/>
                <wp:positionH relativeFrom="column">
                  <wp:posOffset>5316855</wp:posOffset>
                </wp:positionH>
                <wp:positionV relativeFrom="paragraph">
                  <wp:posOffset>278765</wp:posOffset>
                </wp:positionV>
                <wp:extent cx="1092200" cy="296545"/>
                <wp:effectExtent l="0" t="0" r="0" b="0"/>
                <wp:wrapNone/>
                <wp:docPr id="521" name="Text Box 521"/>
                <wp:cNvGraphicFramePr/>
                <a:graphic xmlns:a="http://schemas.openxmlformats.org/drawingml/2006/main">
                  <a:graphicData uri="http://schemas.microsoft.com/office/word/2010/wordprocessingShape">
                    <wps:wsp>
                      <wps:cNvSpPr txBox="1"/>
                      <wps:spPr>
                        <a:xfrm>
                          <a:off x="0" y="0"/>
                          <a:ext cx="1092200" cy="2965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869D9" w:rsidRPr="00A869D9" w:rsidRDefault="00A869D9" w:rsidP="00A869D9">
                            <w:pPr>
                              <w:rPr>
                                <w:sz w:val="20"/>
                                <w:szCs w:val="20"/>
                              </w:rPr>
                            </w:pPr>
                            <w:r>
                              <w:rPr>
                                <w:sz w:val="20"/>
                                <w:szCs w:val="20"/>
                              </w:rPr>
                              <w:t>Hero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21" o:spid="_x0000_s1047" type="#_x0000_t202" style="position:absolute;margin-left:418.65pt;margin-top:21.95pt;width:86pt;height:23.35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" filled="f" stroked="f" strokeweight=".5pt">
                <v:textbox>
                  <w:txbxContent>
                    <w:p w:rsidR="00A869D9" w:rsidRPr="00A869D9" w:rsidRDefault="00A869D9" w:rsidP="00A869D9">
                      <w:pPr>
                        <w:rPr>
                          <w:sz w:val="20"/>
                          <w:szCs w:val="20"/>
                        </w:rPr>
                      </w:pPr>
                      <w:r>
                        <w:rPr>
                          <w:sz w:val="20"/>
                          <w:szCs w:val="20"/>
                        </w:rPr>
                        <w:t>Hero</w:t>
                      </w:r>
                    </w:p>
                  </w:txbxContent>
                </v:textbox>
              </v:shape>
            </w:pict>
          </mc:Fallback>
        </mc:AlternateContent>
      </w:r>
      <w:r w:rsidR="00A869D9" w:rsidRPr="00A869D9">
        <w:rPr>
          <w:noProof/>
        </w:rPr>
        <mc:AlternateContent>
          <mc:Choice Requires="wps">
            <w:drawing>
              <wp:anchor distT="0" distB="0" distL="114300" distR="114300" simplePos="0" relativeHeight="251725824" behindDoc="0" locked="0" layoutInCell="1" allowOverlap="1" wp14:anchorId="6FFC6432" wp14:editId="409CBEF6">
                <wp:simplePos x="0" y="0"/>
                <wp:positionH relativeFrom="column">
                  <wp:posOffset>5110480</wp:posOffset>
                </wp:positionH>
                <wp:positionV relativeFrom="paragraph">
                  <wp:posOffset>347345</wp:posOffset>
                </wp:positionV>
                <wp:extent cx="129540" cy="123190"/>
                <wp:effectExtent l="0" t="0" r="22860" b="10160"/>
                <wp:wrapNone/>
                <wp:docPr id="520" name="Rectangle 520"/>
                <wp:cNvGraphicFramePr/>
                <a:graphic xmlns:a="http://schemas.openxmlformats.org/drawingml/2006/main">
                  <a:graphicData uri="http://schemas.microsoft.com/office/word/2010/wordprocessingShape">
                    <wps:wsp>
                      <wps:cNvSpPr/>
                      <wps:spPr>
                        <a:xfrm>
                          <a:off x="0" y="0"/>
                          <a:ext cx="129540" cy="123190"/>
                        </a:xfrm>
                        <a:prstGeom prst="rect">
                          <a:avLst/>
                        </a:prstGeom>
                        <a:solidFill>
                          <a:srgbClr val="FF00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520" o:spid="_x0000_s1026" style="position:absolute;margin-left:402.4pt;margin-top:27.35pt;width:10.2pt;height:9.7pt;z-index:2517258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" fillcolor="red" strokecolor="black [3213]" strokeweight="2pt"/>
            </w:pict>
          </mc:Fallback>
        </mc:AlternateContent>
      </w:r>
      <w:r w:rsidR="00A869D9">
        <w:rPr>
          <w:noProof/>
        </w:rPr>
        <mc:AlternateContent>
          <mc:Choice Requires="wps">
            <w:drawing>
              <wp:anchor distT="0" distB="0" distL="114300" distR="114300" simplePos="0" relativeHeight="251723776" behindDoc="0" locked="0" layoutInCell="1" allowOverlap="1" wp14:anchorId="5856B351" wp14:editId="1129FD00">
                <wp:simplePos x="0" y="0"/>
                <wp:positionH relativeFrom="column">
                  <wp:posOffset>5308600</wp:posOffset>
                </wp:positionH>
                <wp:positionV relativeFrom="paragraph">
                  <wp:posOffset>94651</wp:posOffset>
                </wp:positionV>
                <wp:extent cx="1092200" cy="296545"/>
                <wp:effectExtent l="0" t="0" r="0" b="0"/>
                <wp:wrapNone/>
                <wp:docPr id="517" name="Text Box 517"/>
                <wp:cNvGraphicFramePr/>
                <a:graphic xmlns:a="http://schemas.openxmlformats.org/drawingml/2006/main">
                  <a:graphicData uri="http://schemas.microsoft.com/office/word/2010/wordprocessingShape">
                    <wps:wsp>
                      <wps:cNvSpPr txBox="1"/>
                      <wps:spPr>
                        <a:xfrm>
                          <a:off x="0" y="0"/>
                          <a:ext cx="1092200" cy="2965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869D9" w:rsidRPr="00A869D9" w:rsidRDefault="00A869D9" w:rsidP="00A869D9">
                            <w:pPr>
                              <w:rPr>
                                <w:sz w:val="20"/>
                                <w:szCs w:val="20"/>
                              </w:rPr>
                            </w:pPr>
                            <w:r w:rsidRPr="00A869D9">
                              <w:rPr>
                                <w:sz w:val="20"/>
                                <w:szCs w:val="20"/>
                              </w:rPr>
                              <w:t>Creep Path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17" o:spid="_x0000_s1048" type="#_x0000_t202" style="position:absolute;margin-left:418pt;margin-top:7.45pt;width:86pt;height:23.3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" filled="f" stroked="f" strokeweight=".5pt">
                <v:textbox>
                  <w:txbxContent>
                    <w:p w:rsidR="00A869D9" w:rsidRPr="00A869D9" w:rsidRDefault="00A869D9" w:rsidP="00A869D9">
                      <w:pPr>
                        <w:rPr>
                          <w:sz w:val="20"/>
                          <w:szCs w:val="20"/>
                        </w:rPr>
                      </w:pPr>
                      <w:r w:rsidRPr="00A869D9">
                        <w:rPr>
                          <w:sz w:val="20"/>
                          <w:szCs w:val="20"/>
                        </w:rPr>
                        <w:t>Creep Path</w:t>
                      </w:r>
                    </w:p>
                  </w:txbxContent>
                </v:textbox>
              </v:shape>
            </w:pict>
          </mc:Fallback>
        </mc:AlternateContent>
      </w:r>
      <w:r w:rsidR="00A869D9">
        <w:rPr>
          <w:noProof/>
        </w:rPr>
        <mc:AlternateContent>
          <mc:Choice Requires="wps">
            <w:drawing>
              <wp:anchor distT="0" distB="0" distL="114300" distR="114300" simplePos="0" relativeHeight="251650046" behindDoc="0" locked="0" layoutInCell="1" allowOverlap="1" wp14:anchorId="12DBA2EC" wp14:editId="0F05FAE0">
                <wp:simplePos x="0" y="0"/>
                <wp:positionH relativeFrom="column">
                  <wp:posOffset>5232364</wp:posOffset>
                </wp:positionH>
                <wp:positionV relativeFrom="paragraph">
                  <wp:posOffset>165735</wp:posOffset>
                </wp:positionV>
                <wp:extent cx="129540" cy="123190"/>
                <wp:effectExtent l="0" t="0" r="22860" b="10160"/>
                <wp:wrapNone/>
                <wp:docPr id="519" name="Rectangle 519"/>
                <wp:cNvGraphicFramePr/>
                <a:graphic xmlns:a="http://schemas.openxmlformats.org/drawingml/2006/main">
                  <a:graphicData uri="http://schemas.microsoft.com/office/word/2010/wordprocessingShape">
                    <wps:wsp>
                      <wps:cNvSpPr/>
                      <wps:spPr>
                        <a:xfrm>
                          <a:off x="0" y="0"/>
                          <a:ext cx="129540" cy="123190"/>
                        </a:xfrm>
                        <a:prstGeom prst="rect">
                          <a:avLst/>
                        </a:prstGeom>
                        <a:solidFill>
                          <a:schemeClr val="bg2">
                            <a:lumMod val="5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519" o:spid="_x0000_s1026" style="position:absolute;margin-left:412pt;margin-top:13.05pt;width:10.2pt;height:9.7pt;z-index:25165004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" fillcolor="#938953 [1614]" strokecolor="black [3213]" strokeweight="2pt"/>
            </w:pict>
          </mc:Fallback>
        </mc:AlternateContent>
      </w:r>
      <w:r w:rsidR="00A869D9">
        <w:rPr>
          <w:noProof/>
        </w:rPr>
        <mc:AlternateContent>
          <mc:Choice Requires="wps">
            <w:drawing>
              <wp:anchor distT="0" distB="0" distL="114300" distR="114300" simplePos="0" relativeHeight="251651071" behindDoc="0" locked="0" layoutInCell="1" allowOverlap="1" wp14:anchorId="73760D42" wp14:editId="12E78B6D">
                <wp:simplePos x="0" y="0"/>
                <wp:positionH relativeFrom="column">
                  <wp:posOffset>5107940</wp:posOffset>
                </wp:positionH>
                <wp:positionV relativeFrom="paragraph">
                  <wp:posOffset>163195</wp:posOffset>
                </wp:positionV>
                <wp:extent cx="129540" cy="123190"/>
                <wp:effectExtent l="0" t="0" r="22860" b="10160"/>
                <wp:wrapNone/>
                <wp:docPr id="518" name="Rectangle 518"/>
                <wp:cNvGraphicFramePr/>
                <a:graphic xmlns:a="http://schemas.openxmlformats.org/drawingml/2006/main">
                  <a:graphicData uri="http://schemas.microsoft.com/office/word/2010/wordprocessingShape">
                    <wps:wsp>
                      <wps:cNvSpPr/>
                      <wps:spPr>
                        <a:xfrm>
                          <a:off x="0" y="0"/>
                          <a:ext cx="129540" cy="123190"/>
                        </a:xfrm>
                        <a:prstGeom prst="rect">
                          <a:avLst/>
                        </a:prstGeom>
                        <a:solidFill>
                          <a:schemeClr val="bg2">
                            <a:lumMod val="5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518" o:spid="_x0000_s1026" style="position:absolute;margin-left:402.2pt;margin-top:12.85pt;width:10.2pt;height:9.7pt;z-index:251651071;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" fillcolor="#938953 [1614]" strokecolor="black [3213]" strokeweight="2pt"/>
            </w:pict>
          </mc:Fallback>
        </mc:AlternateContent>
      </w:r>
      <w:r w:rsidR="00A869D9">
        <w:rPr>
          <w:noProof/>
        </w:rPr>
        <mc:AlternateContent>
          <mc:Choice Requires="wps">
            <w:drawing>
              <wp:anchor distT="0" distB="0" distL="114300" distR="114300" simplePos="0" relativeHeight="251721728" behindDoc="0" locked="0" layoutInCell="1" allowOverlap="1" wp14:anchorId="57DC7E2F" wp14:editId="40E1A3A5">
                <wp:simplePos x="0" y="0"/>
                <wp:positionH relativeFrom="column">
                  <wp:posOffset>5146040</wp:posOffset>
                </wp:positionH>
                <wp:positionV relativeFrom="paragraph">
                  <wp:posOffset>223520</wp:posOffset>
                </wp:positionV>
                <wp:extent cx="194945" cy="0"/>
                <wp:effectExtent l="0" t="76200" r="33655" b="95250"/>
                <wp:wrapNone/>
                <wp:docPr id="516" name="Straight Connector 516"/>
                <wp:cNvGraphicFramePr/>
                <a:graphic xmlns:a="http://schemas.openxmlformats.org/drawingml/2006/main">
                  <a:graphicData uri="http://schemas.microsoft.com/office/word/2010/wordprocessingShape">
                    <wps:wsp>
                      <wps:cNvCnPr/>
                      <wps:spPr>
                        <a:xfrm>
                          <a:off x="0" y="0"/>
                          <a:ext cx="194945" cy="0"/>
                        </a:xfrm>
                        <a:prstGeom prst="line">
                          <a:avLst/>
                        </a:prstGeom>
                        <a:ln>
                          <a:prstDash val="dash"/>
                          <a:tailEnd type="arrow" w="sm" len="sm"/>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516" o:spid="_x0000_s1026" style="position:absolute;z-index:2517217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05.2pt,17.6pt" to="420.55pt,1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" strokecolor="#4579b8 [3044]">
                <v:stroke dashstyle="dash" endarrow="open" endarrowwidth="narrow" endarrowlength="short"/>
              </v:line>
            </w:pict>
          </mc:Fallback>
        </mc:AlternateContent>
      </w:r>
      <w:r w:rsidR="00B20C32" w:rsidRPr="00B20C32">
        <w:rPr>
          <w:noProof/>
        </w:rPr>
        <mc:AlternateContent>
          <mc:Choice Requires="wps">
            <w:drawing>
              <wp:anchor distT="0" distB="0" distL="114300" distR="114300" simplePos="0" relativeHeight="251719680" behindDoc="0" locked="0" layoutInCell="1" allowOverlap="1" wp14:anchorId="2B4FD13A" wp14:editId="301A6135">
                <wp:simplePos x="0" y="0"/>
                <wp:positionH relativeFrom="column">
                  <wp:posOffset>3287395</wp:posOffset>
                </wp:positionH>
                <wp:positionV relativeFrom="paragraph">
                  <wp:posOffset>1715770</wp:posOffset>
                </wp:positionV>
                <wp:extent cx="1719580" cy="0"/>
                <wp:effectExtent l="0" t="76200" r="33020" b="95250"/>
                <wp:wrapNone/>
                <wp:docPr id="515" name="Straight Connector 515"/>
                <wp:cNvGraphicFramePr/>
                <a:graphic xmlns:a="http://schemas.openxmlformats.org/drawingml/2006/main">
                  <a:graphicData uri="http://schemas.microsoft.com/office/word/2010/wordprocessingShape">
                    <wps:wsp>
                      <wps:cNvCnPr/>
                      <wps:spPr>
                        <a:xfrm>
                          <a:off x="0" y="0"/>
                          <a:ext cx="1719580" cy="0"/>
                        </a:xfrm>
                        <a:prstGeom prst="line">
                          <a:avLst/>
                        </a:prstGeom>
                        <a:ln>
                          <a:prstDash val="dash"/>
                          <a:tailEnd type="arrow" w="sm" len="sm"/>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515" o:spid="_x0000_s1026" style="position:absolute;z-index:2517196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58.85pt,135.1pt" to="394.25pt,13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" strokecolor="#4579b8 [3044]">
                <v:stroke dashstyle="dash" endarrow="open" endarrowwidth="narrow" endarrowlength="short"/>
              </v:line>
            </w:pict>
          </mc:Fallback>
        </mc:AlternateContent>
      </w:r>
      <w:r w:rsidR="00B20C32" w:rsidRPr="00B20C32">
        <w:rPr>
          <w:noProof/>
        </w:rPr>
        <mc:AlternateContent>
          <mc:Choice Requires="wps">
            <w:drawing>
              <wp:anchor distT="0" distB="0" distL="114300" distR="114300" simplePos="0" relativeHeight="251717632" behindDoc="0" locked="0" layoutInCell="1" allowOverlap="1" wp14:anchorId="7F0FFE80" wp14:editId="23A362F2">
                <wp:simplePos x="0" y="0"/>
                <wp:positionH relativeFrom="column">
                  <wp:posOffset>3291205</wp:posOffset>
                </wp:positionH>
                <wp:positionV relativeFrom="paragraph">
                  <wp:posOffset>1518920</wp:posOffset>
                </wp:positionV>
                <wp:extent cx="0" cy="153035"/>
                <wp:effectExtent l="76200" t="0" r="57150" b="56515"/>
                <wp:wrapNone/>
                <wp:docPr id="514" name="Straight Connector 514"/>
                <wp:cNvGraphicFramePr/>
                <a:graphic xmlns:a="http://schemas.openxmlformats.org/drawingml/2006/main">
                  <a:graphicData uri="http://schemas.microsoft.com/office/word/2010/wordprocessingShape">
                    <wps:wsp>
                      <wps:cNvCnPr/>
                      <wps:spPr>
                        <a:xfrm>
                          <a:off x="0" y="0"/>
                          <a:ext cx="0" cy="153035"/>
                        </a:xfrm>
                        <a:prstGeom prst="line">
                          <a:avLst/>
                        </a:prstGeom>
                        <a:ln>
                          <a:prstDash val="dash"/>
                          <a:tailEnd type="arrow" w="sm" len="sm"/>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514" o:spid="_x0000_s1026" style="position:absolute;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9.15pt,119.6pt" to="259.15pt,13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" strokecolor="#4579b8 [3044]">
                <v:stroke dashstyle="dash" endarrow="open" endarrowwidth="narrow" endarrowlength="short"/>
              </v:line>
            </w:pict>
          </mc:Fallback>
        </mc:AlternateContent>
      </w:r>
      <w:r w:rsidR="00B20C32" w:rsidRPr="00B20C32">
        <w:rPr>
          <w:noProof/>
        </w:rPr>
        <mc:AlternateContent>
          <mc:Choice Requires="wps">
            <w:drawing>
              <wp:anchor distT="0" distB="0" distL="114300" distR="114300" simplePos="0" relativeHeight="251716608" behindDoc="0" locked="0" layoutInCell="1" allowOverlap="1" wp14:anchorId="4E17ADDD" wp14:editId="7D75C9DA">
                <wp:simplePos x="0" y="0"/>
                <wp:positionH relativeFrom="column">
                  <wp:posOffset>4992370</wp:posOffset>
                </wp:positionH>
                <wp:positionV relativeFrom="paragraph">
                  <wp:posOffset>1278255</wp:posOffset>
                </wp:positionV>
                <wp:extent cx="0" cy="153035"/>
                <wp:effectExtent l="76200" t="0" r="57150" b="56515"/>
                <wp:wrapNone/>
                <wp:docPr id="513" name="Straight Connector 513"/>
                <wp:cNvGraphicFramePr/>
                <a:graphic xmlns:a="http://schemas.openxmlformats.org/drawingml/2006/main">
                  <a:graphicData uri="http://schemas.microsoft.com/office/word/2010/wordprocessingShape">
                    <wps:wsp>
                      <wps:cNvCnPr/>
                      <wps:spPr>
                        <a:xfrm>
                          <a:off x="0" y="0"/>
                          <a:ext cx="0" cy="153035"/>
                        </a:xfrm>
                        <a:prstGeom prst="line">
                          <a:avLst/>
                        </a:prstGeom>
                        <a:ln>
                          <a:prstDash val="dash"/>
                          <a:tailEnd type="arrow" w="sm" len="sm"/>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513" o:spid="_x0000_s1026" style="position:absolute;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3.1pt,100.65pt" to="393.1pt,11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" strokecolor="#4579b8 [3044]">
                <v:stroke dashstyle="dash" endarrow="open" endarrowwidth="narrow" endarrowlength="short"/>
              </v:line>
            </w:pict>
          </mc:Fallback>
        </mc:AlternateContent>
      </w:r>
      <w:r w:rsidR="00B20C32" w:rsidRPr="00B20C32">
        <w:rPr>
          <w:noProof/>
        </w:rPr>
        <mc:AlternateContent>
          <mc:Choice Requires="wps">
            <w:drawing>
              <wp:anchor distT="0" distB="0" distL="114300" distR="114300" simplePos="0" relativeHeight="251715584" behindDoc="0" locked="0" layoutInCell="1" allowOverlap="1" wp14:anchorId="2ACDB6D8" wp14:editId="30EC3FAE">
                <wp:simplePos x="0" y="0"/>
                <wp:positionH relativeFrom="column">
                  <wp:posOffset>3263900</wp:posOffset>
                </wp:positionH>
                <wp:positionV relativeFrom="paragraph">
                  <wp:posOffset>1463675</wp:posOffset>
                </wp:positionV>
                <wp:extent cx="1724025" cy="0"/>
                <wp:effectExtent l="38100" t="76200" r="0" b="95250"/>
                <wp:wrapNone/>
                <wp:docPr id="512" name="Straight Connector 512"/>
                <wp:cNvGraphicFramePr/>
                <a:graphic xmlns:a="http://schemas.openxmlformats.org/drawingml/2006/main">
                  <a:graphicData uri="http://schemas.microsoft.com/office/word/2010/wordprocessingShape">
                    <wps:wsp>
                      <wps:cNvCnPr/>
                      <wps:spPr>
                        <a:xfrm flipH="1">
                          <a:off x="0" y="0"/>
                          <a:ext cx="1724025" cy="0"/>
                        </a:xfrm>
                        <a:prstGeom prst="line">
                          <a:avLst/>
                        </a:prstGeom>
                        <a:ln>
                          <a:prstDash val="dash"/>
                          <a:tailEnd type="arrow" w="sm" len="sm"/>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512" o:spid="_x0000_s1026" style="position:absolute;flip:x;z-index:2517155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57pt,115.25pt" to="392.75pt,11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" strokecolor="#4579b8 [3044]">
                <v:stroke dashstyle="dash" endarrow="open" endarrowwidth="narrow" endarrowlength="short"/>
              </v:line>
            </w:pict>
          </mc:Fallback>
        </mc:AlternateContent>
      </w:r>
      <w:r w:rsidR="00B20C32" w:rsidRPr="00B20C32">
        <w:rPr>
          <w:noProof/>
        </w:rPr>
        <mc:AlternateContent>
          <mc:Choice Requires="wps">
            <w:drawing>
              <wp:anchor distT="0" distB="0" distL="114300" distR="114300" simplePos="0" relativeHeight="251714560" behindDoc="0" locked="0" layoutInCell="1" allowOverlap="1" wp14:anchorId="7253CD6D" wp14:editId="13FCB8ED">
                <wp:simplePos x="0" y="0"/>
                <wp:positionH relativeFrom="column">
                  <wp:posOffset>3292693</wp:posOffset>
                </wp:positionH>
                <wp:positionV relativeFrom="paragraph">
                  <wp:posOffset>1217295</wp:posOffset>
                </wp:positionV>
                <wp:extent cx="1719580" cy="0"/>
                <wp:effectExtent l="0" t="76200" r="33020" b="95250"/>
                <wp:wrapNone/>
                <wp:docPr id="511" name="Straight Connector 511"/>
                <wp:cNvGraphicFramePr/>
                <a:graphic xmlns:a="http://schemas.openxmlformats.org/drawingml/2006/main">
                  <a:graphicData uri="http://schemas.microsoft.com/office/word/2010/wordprocessingShape">
                    <wps:wsp>
                      <wps:cNvCnPr/>
                      <wps:spPr>
                        <a:xfrm>
                          <a:off x="0" y="0"/>
                          <a:ext cx="1719580" cy="0"/>
                        </a:xfrm>
                        <a:prstGeom prst="line">
                          <a:avLst/>
                        </a:prstGeom>
                        <a:ln>
                          <a:prstDash val="dash"/>
                          <a:tailEnd type="arrow" w="sm" len="sm"/>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511" o:spid="_x0000_s1026" style="position:absolute;z-index:2517145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59.25pt,95.85pt" to="394.65pt,9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" strokecolor="#4579b8 [3044]">
                <v:stroke dashstyle="dash" endarrow="open" endarrowwidth="narrow" endarrowlength="short"/>
              </v:line>
            </w:pict>
          </mc:Fallback>
        </mc:AlternateContent>
      </w:r>
      <w:r w:rsidR="00B20C32" w:rsidRPr="00B20C32">
        <w:rPr>
          <w:rFonts w:asciiTheme="minorHAnsi" w:eastAsiaTheme="minorEastAsia" w:hAnsiTheme="minorHAnsi" w:cstheme="minorBidi"/>
          <w:noProof/>
          <w:spacing w:val="0"/>
          <w:sz w:val="22"/>
          <w:szCs w:val="22"/>
        </w:rPr>
        <mc:AlternateContent>
          <mc:Choice Requires="wps">
            <w:drawing>
              <wp:anchor distT="0" distB="0" distL="114300" distR="114300" simplePos="0" relativeHeight="251712512" behindDoc="0" locked="0" layoutInCell="1" allowOverlap="1" wp14:anchorId="614F05FB" wp14:editId="2FA55CA1">
                <wp:simplePos x="0" y="0"/>
                <wp:positionH relativeFrom="column">
                  <wp:posOffset>3287395</wp:posOffset>
                </wp:positionH>
                <wp:positionV relativeFrom="paragraph">
                  <wp:posOffset>1019175</wp:posOffset>
                </wp:positionV>
                <wp:extent cx="0" cy="153035"/>
                <wp:effectExtent l="76200" t="0" r="57150" b="56515"/>
                <wp:wrapNone/>
                <wp:docPr id="510" name="Straight Connector 510"/>
                <wp:cNvGraphicFramePr/>
                <a:graphic xmlns:a="http://schemas.openxmlformats.org/drawingml/2006/main">
                  <a:graphicData uri="http://schemas.microsoft.com/office/word/2010/wordprocessingShape">
                    <wps:wsp>
                      <wps:cNvCnPr/>
                      <wps:spPr>
                        <a:xfrm>
                          <a:off x="0" y="0"/>
                          <a:ext cx="0" cy="153035"/>
                        </a:xfrm>
                        <a:prstGeom prst="line">
                          <a:avLst/>
                        </a:prstGeom>
                        <a:ln>
                          <a:prstDash val="dash"/>
                          <a:tailEnd type="arrow" w="sm" len="sm"/>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510" o:spid="_x0000_s1026" style="position:absolute;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8.85pt,80.25pt" to="258.85pt,9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" strokecolor="#4579b8 [3044]">
                <v:stroke dashstyle="dash" endarrow="open" endarrowwidth="narrow" endarrowlength="short"/>
              </v:line>
            </w:pict>
          </mc:Fallback>
        </mc:AlternateContent>
      </w:r>
      <w:r w:rsidR="00B20C32" w:rsidRPr="00B20C32">
        <w:rPr>
          <w:rFonts w:asciiTheme="minorHAnsi" w:eastAsiaTheme="minorEastAsia" w:hAnsiTheme="minorHAnsi" w:cstheme="minorBidi"/>
          <w:noProof/>
          <w:spacing w:val="0"/>
          <w:sz w:val="22"/>
          <w:szCs w:val="22"/>
        </w:rPr>
        <mc:AlternateContent>
          <mc:Choice Requires="wps">
            <w:drawing>
              <wp:anchor distT="0" distB="0" distL="114300" distR="114300" simplePos="0" relativeHeight="251711488" behindDoc="0" locked="0" layoutInCell="1" allowOverlap="1" wp14:anchorId="75DF5C49" wp14:editId="14E44785">
                <wp:simplePos x="0" y="0"/>
                <wp:positionH relativeFrom="column">
                  <wp:posOffset>4988560</wp:posOffset>
                </wp:positionH>
                <wp:positionV relativeFrom="paragraph">
                  <wp:posOffset>778510</wp:posOffset>
                </wp:positionV>
                <wp:extent cx="0" cy="153035"/>
                <wp:effectExtent l="76200" t="0" r="57150" b="56515"/>
                <wp:wrapNone/>
                <wp:docPr id="509" name="Straight Connector 509"/>
                <wp:cNvGraphicFramePr/>
                <a:graphic xmlns:a="http://schemas.openxmlformats.org/drawingml/2006/main">
                  <a:graphicData uri="http://schemas.microsoft.com/office/word/2010/wordprocessingShape">
                    <wps:wsp>
                      <wps:cNvCnPr/>
                      <wps:spPr>
                        <a:xfrm>
                          <a:off x="0" y="0"/>
                          <a:ext cx="0" cy="153035"/>
                        </a:xfrm>
                        <a:prstGeom prst="line">
                          <a:avLst/>
                        </a:prstGeom>
                        <a:ln>
                          <a:prstDash val="dash"/>
                          <a:tailEnd type="arrow" w="sm" len="sm"/>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509" o:spid="_x0000_s1026" style="position:absolute;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2.8pt,61.3pt" to="392.8pt,7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" strokecolor="#4579b8 [3044]">
                <v:stroke dashstyle="dash" endarrow="open" endarrowwidth="narrow" endarrowlength="short"/>
              </v:line>
            </w:pict>
          </mc:Fallback>
        </mc:AlternateContent>
      </w:r>
      <w:r w:rsidR="00B20C32" w:rsidRPr="00B20C32">
        <w:rPr>
          <w:rFonts w:asciiTheme="minorHAnsi" w:eastAsiaTheme="minorEastAsia" w:hAnsiTheme="minorHAnsi" w:cstheme="minorBidi"/>
          <w:noProof/>
          <w:spacing w:val="0"/>
          <w:sz w:val="22"/>
          <w:szCs w:val="22"/>
        </w:rPr>
        <mc:AlternateContent>
          <mc:Choice Requires="wps">
            <w:drawing>
              <wp:anchor distT="0" distB="0" distL="114300" distR="114300" simplePos="0" relativeHeight="251710464" behindDoc="0" locked="0" layoutInCell="1" allowOverlap="1" wp14:anchorId="14987B7B" wp14:editId="38C5E012">
                <wp:simplePos x="0" y="0"/>
                <wp:positionH relativeFrom="column">
                  <wp:posOffset>3260090</wp:posOffset>
                </wp:positionH>
                <wp:positionV relativeFrom="paragraph">
                  <wp:posOffset>963930</wp:posOffset>
                </wp:positionV>
                <wp:extent cx="1724025" cy="0"/>
                <wp:effectExtent l="38100" t="76200" r="0" b="95250"/>
                <wp:wrapNone/>
                <wp:docPr id="508" name="Straight Connector 508"/>
                <wp:cNvGraphicFramePr/>
                <a:graphic xmlns:a="http://schemas.openxmlformats.org/drawingml/2006/main">
                  <a:graphicData uri="http://schemas.microsoft.com/office/word/2010/wordprocessingShape">
                    <wps:wsp>
                      <wps:cNvCnPr/>
                      <wps:spPr>
                        <a:xfrm flipH="1">
                          <a:off x="0" y="0"/>
                          <a:ext cx="1724025" cy="0"/>
                        </a:xfrm>
                        <a:prstGeom prst="line">
                          <a:avLst/>
                        </a:prstGeom>
                        <a:ln>
                          <a:prstDash val="dash"/>
                          <a:tailEnd type="arrow" w="sm" len="sm"/>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508" o:spid="_x0000_s1026" style="position:absolute;flip:x;z-index:2517104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56.7pt,75.9pt" to="392.45pt,7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" strokecolor="#4579b8 [3044]">
                <v:stroke dashstyle="dash" endarrow="open" endarrowwidth="narrow" endarrowlength="short"/>
              </v:line>
            </w:pict>
          </mc:Fallback>
        </mc:AlternateContent>
      </w:r>
      <w:r w:rsidR="00B20C32" w:rsidRPr="00B20C32">
        <w:rPr>
          <w:rFonts w:asciiTheme="minorHAnsi" w:eastAsiaTheme="minorEastAsia" w:hAnsiTheme="minorHAnsi" w:cstheme="minorBidi"/>
          <w:noProof/>
          <w:spacing w:val="0"/>
          <w:sz w:val="22"/>
          <w:szCs w:val="22"/>
        </w:rPr>
        <mc:AlternateContent>
          <mc:Choice Requires="wps">
            <w:drawing>
              <wp:anchor distT="0" distB="0" distL="114300" distR="114300" simplePos="0" relativeHeight="251709440" behindDoc="0" locked="0" layoutInCell="1" allowOverlap="1" wp14:anchorId="1A31E9D5" wp14:editId="07E45B50">
                <wp:simplePos x="0" y="0"/>
                <wp:positionH relativeFrom="column">
                  <wp:posOffset>3289082</wp:posOffset>
                </wp:positionH>
                <wp:positionV relativeFrom="paragraph">
                  <wp:posOffset>717550</wp:posOffset>
                </wp:positionV>
                <wp:extent cx="1719580" cy="0"/>
                <wp:effectExtent l="0" t="76200" r="33020" b="95250"/>
                <wp:wrapNone/>
                <wp:docPr id="507" name="Straight Connector 507"/>
                <wp:cNvGraphicFramePr/>
                <a:graphic xmlns:a="http://schemas.openxmlformats.org/drawingml/2006/main">
                  <a:graphicData uri="http://schemas.microsoft.com/office/word/2010/wordprocessingShape">
                    <wps:wsp>
                      <wps:cNvCnPr/>
                      <wps:spPr>
                        <a:xfrm>
                          <a:off x="0" y="0"/>
                          <a:ext cx="1719580" cy="0"/>
                        </a:xfrm>
                        <a:prstGeom prst="line">
                          <a:avLst/>
                        </a:prstGeom>
                        <a:ln>
                          <a:prstDash val="dash"/>
                          <a:tailEnd type="arrow" w="sm" len="sm"/>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507" o:spid="_x0000_s1026" style="position:absolute;z-index:2517094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59pt,56.5pt" to="394.4pt,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" strokecolor="#4579b8 [3044]">
                <v:stroke dashstyle="dash" endarrow="open" endarrowwidth="narrow" endarrowlength="short"/>
              </v:line>
            </w:pict>
          </mc:Fallback>
        </mc:AlternateContent>
      </w:r>
      <w:r w:rsidR="00B20C32">
        <w:rPr>
          <w:noProof/>
        </w:rPr>
        <mc:AlternateContent>
          <mc:Choice Requires="wps">
            <w:drawing>
              <wp:anchor distT="0" distB="0" distL="114300" distR="114300" simplePos="0" relativeHeight="251707392" behindDoc="0" locked="0" layoutInCell="1" allowOverlap="1" wp14:anchorId="5E8FB1C0" wp14:editId="49A2FA9A">
                <wp:simplePos x="0" y="0"/>
                <wp:positionH relativeFrom="column">
                  <wp:posOffset>3286086</wp:posOffset>
                </wp:positionH>
                <wp:positionV relativeFrom="paragraph">
                  <wp:posOffset>525464</wp:posOffset>
                </wp:positionV>
                <wp:extent cx="0" cy="153072"/>
                <wp:effectExtent l="76200" t="0" r="57150" b="56515"/>
                <wp:wrapNone/>
                <wp:docPr id="506" name="Straight Connector 506"/>
                <wp:cNvGraphicFramePr/>
                <a:graphic xmlns:a="http://schemas.openxmlformats.org/drawingml/2006/main">
                  <a:graphicData uri="http://schemas.microsoft.com/office/word/2010/wordprocessingShape">
                    <wps:wsp>
                      <wps:cNvCnPr/>
                      <wps:spPr>
                        <a:xfrm>
                          <a:off x="0" y="0"/>
                          <a:ext cx="0" cy="153072"/>
                        </a:xfrm>
                        <a:prstGeom prst="line">
                          <a:avLst/>
                        </a:prstGeom>
                        <a:ln>
                          <a:prstDash val="dash"/>
                          <a:tailEnd type="arrow" w="sm" len="sm"/>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506" o:spid="_x0000_s1026" style="position:absolute;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8.75pt,41.4pt" to="258.75pt,5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" strokecolor="#4579b8 [3044]">
                <v:stroke dashstyle="dash" endarrow="open" endarrowwidth="narrow" endarrowlength="short"/>
              </v:line>
            </w:pict>
          </mc:Fallback>
        </mc:AlternateContent>
      </w:r>
      <w:r w:rsidR="00B20C32">
        <w:rPr>
          <w:noProof/>
        </w:rPr>
        <mc:AlternateContent>
          <mc:Choice Requires="wps">
            <w:drawing>
              <wp:anchor distT="0" distB="0" distL="114300" distR="114300" simplePos="0" relativeHeight="251705344" behindDoc="0" locked="0" layoutInCell="1" allowOverlap="1" wp14:anchorId="0C74B659" wp14:editId="748423FC">
                <wp:simplePos x="0" y="0"/>
                <wp:positionH relativeFrom="column">
                  <wp:posOffset>4986904</wp:posOffset>
                </wp:positionH>
                <wp:positionV relativeFrom="paragraph">
                  <wp:posOffset>284793</wp:posOffset>
                </wp:positionV>
                <wp:extent cx="0" cy="153072"/>
                <wp:effectExtent l="76200" t="0" r="57150" b="56515"/>
                <wp:wrapNone/>
                <wp:docPr id="505" name="Straight Connector 505"/>
                <wp:cNvGraphicFramePr/>
                <a:graphic xmlns:a="http://schemas.openxmlformats.org/drawingml/2006/main">
                  <a:graphicData uri="http://schemas.microsoft.com/office/word/2010/wordprocessingShape">
                    <wps:wsp>
                      <wps:cNvCnPr/>
                      <wps:spPr>
                        <a:xfrm>
                          <a:off x="0" y="0"/>
                          <a:ext cx="0" cy="153072"/>
                        </a:xfrm>
                        <a:prstGeom prst="line">
                          <a:avLst/>
                        </a:prstGeom>
                        <a:ln>
                          <a:prstDash val="dash"/>
                          <a:tailEnd type="arrow" w="sm" len="sm"/>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505" o:spid="_x0000_s1026" style="position:absolute;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2.65pt,22.4pt" to="392.65pt,3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" strokecolor="#4579b8 [3044]">
                <v:stroke dashstyle="dash" endarrow="open" endarrowwidth="narrow" endarrowlength="short"/>
              </v:line>
            </w:pict>
          </mc:Fallback>
        </mc:AlternateContent>
      </w:r>
      <w:r w:rsidR="00B20C32">
        <w:rPr>
          <w:noProof/>
        </w:rPr>
        <mc:AlternateContent>
          <mc:Choice Requires="wps">
            <w:drawing>
              <wp:anchor distT="0" distB="0" distL="114300" distR="114300" simplePos="0" relativeHeight="251703296" behindDoc="0" locked="0" layoutInCell="1" allowOverlap="1" wp14:anchorId="0C656878" wp14:editId="2965890E">
                <wp:simplePos x="0" y="0"/>
                <wp:positionH relativeFrom="column">
                  <wp:posOffset>3258810</wp:posOffset>
                </wp:positionH>
                <wp:positionV relativeFrom="paragraph">
                  <wp:posOffset>470090</wp:posOffset>
                </wp:positionV>
                <wp:extent cx="1724066" cy="0"/>
                <wp:effectExtent l="38100" t="76200" r="0" b="95250"/>
                <wp:wrapNone/>
                <wp:docPr id="504" name="Straight Connector 504"/>
                <wp:cNvGraphicFramePr/>
                <a:graphic xmlns:a="http://schemas.openxmlformats.org/drawingml/2006/main">
                  <a:graphicData uri="http://schemas.microsoft.com/office/word/2010/wordprocessingShape">
                    <wps:wsp>
                      <wps:cNvCnPr/>
                      <wps:spPr>
                        <a:xfrm flipH="1">
                          <a:off x="0" y="0"/>
                          <a:ext cx="1724066" cy="0"/>
                        </a:xfrm>
                        <a:prstGeom prst="line">
                          <a:avLst/>
                        </a:prstGeom>
                        <a:ln>
                          <a:prstDash val="dash"/>
                          <a:tailEnd type="arrow" w="sm" len="sm"/>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504" o:spid="_x0000_s1026" style="position:absolute;flip:x;z-index:2517032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56.6pt,37pt" to="392.35pt,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" strokecolor="#4579b8 [3044]">
                <v:stroke dashstyle="dash" endarrow="open" endarrowwidth="narrow" endarrowlength="short"/>
              </v:line>
            </w:pict>
          </mc:Fallback>
        </mc:AlternateContent>
      </w:r>
      <w:r w:rsidR="00A145FB">
        <w:rPr>
          <w:noProof/>
        </w:rPr>
        <mc:AlternateContent>
          <mc:Choice Requires="wps">
            <w:drawing>
              <wp:anchor distT="0" distB="0" distL="114300" distR="114300" simplePos="0" relativeHeight="251701248" behindDoc="0" locked="0" layoutInCell="1" allowOverlap="1" wp14:anchorId="3747A02C" wp14:editId="51D899C4">
                <wp:simplePos x="0" y="0"/>
                <wp:positionH relativeFrom="column">
                  <wp:posOffset>3287006</wp:posOffset>
                </wp:positionH>
                <wp:positionV relativeFrom="paragraph">
                  <wp:posOffset>224152</wp:posOffset>
                </wp:positionV>
                <wp:extent cx="1719580" cy="218"/>
                <wp:effectExtent l="0" t="76200" r="33020" b="95250"/>
                <wp:wrapNone/>
                <wp:docPr id="503" name="Straight Connector 503"/>
                <wp:cNvGraphicFramePr/>
                <a:graphic xmlns:a="http://schemas.openxmlformats.org/drawingml/2006/main">
                  <a:graphicData uri="http://schemas.microsoft.com/office/word/2010/wordprocessingShape">
                    <wps:wsp>
                      <wps:cNvCnPr/>
                      <wps:spPr>
                        <a:xfrm>
                          <a:off x="0" y="0"/>
                          <a:ext cx="1719580" cy="218"/>
                        </a:xfrm>
                        <a:prstGeom prst="line">
                          <a:avLst/>
                        </a:prstGeom>
                        <a:ln>
                          <a:prstDash val="dash"/>
                          <a:tailEnd type="arrow" w="sm" len="sm"/>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503" o:spid="_x0000_s1026" style="position:absolute;z-index:2517012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58.8pt,17.65pt" to="394.2pt,1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" strokecolor="#4579b8 [3044]">
                <v:stroke dashstyle="dash" endarrow="open" endarrowwidth="narrow" endarrowlength="short"/>
              </v:line>
            </w:pict>
          </mc:Fallback>
        </mc:AlternateContent>
      </w:r>
      <w:r w:rsidR="00A145FB">
        <w:rPr>
          <w:noProof/>
        </w:rPr>
        <mc:AlternateContent>
          <mc:Choice Requires="wpg">
            <w:drawing>
              <wp:anchor distT="0" distB="0" distL="114300" distR="114300" simplePos="0" relativeHeight="251697152" behindDoc="0" locked="0" layoutInCell="1" allowOverlap="1" wp14:anchorId="7D8FCF9D" wp14:editId="111CAAF5">
                <wp:simplePos x="0" y="0"/>
                <wp:positionH relativeFrom="column">
                  <wp:posOffset>3230611</wp:posOffset>
                </wp:positionH>
                <wp:positionV relativeFrom="paragraph">
                  <wp:posOffset>1400603</wp:posOffset>
                </wp:positionV>
                <wp:extent cx="1809300" cy="123825"/>
                <wp:effectExtent l="0" t="0" r="19685" b="28575"/>
                <wp:wrapNone/>
                <wp:docPr id="378" name="Group 378"/>
                <wp:cNvGraphicFramePr/>
                <a:graphic xmlns:a="http://schemas.openxmlformats.org/drawingml/2006/main">
                  <a:graphicData uri="http://schemas.microsoft.com/office/word/2010/wordprocessingGroup">
                    <wpg:wgp>
                      <wpg:cNvGrpSpPr/>
                      <wpg:grpSpPr>
                        <a:xfrm>
                          <a:off x="0" y="0"/>
                          <a:ext cx="1809300" cy="123825"/>
                          <a:chOff x="0" y="0"/>
                          <a:chExt cx="1809300" cy="123825"/>
                        </a:xfrm>
                        <a:solidFill>
                          <a:schemeClr val="bg2">
                            <a:lumMod val="50000"/>
                          </a:schemeClr>
                        </a:solidFill>
                      </wpg:grpSpPr>
                      <wpg:grpSp>
                        <wpg:cNvPr id="379" name="Group 379"/>
                        <wpg:cNvGrpSpPr/>
                        <wpg:grpSpPr>
                          <a:xfrm>
                            <a:off x="0" y="0"/>
                            <a:ext cx="516545" cy="123825"/>
                            <a:chOff x="0" y="0"/>
                            <a:chExt cx="516545" cy="123825"/>
                          </a:xfrm>
                          <a:grpFill/>
                        </wpg:grpSpPr>
                        <wpg:grpSp>
                          <wpg:cNvPr id="380" name="Group 380"/>
                          <wpg:cNvGrpSpPr/>
                          <wpg:grpSpPr>
                            <a:xfrm>
                              <a:off x="0" y="0"/>
                              <a:ext cx="258740" cy="123825"/>
                              <a:chOff x="0" y="0"/>
                              <a:chExt cx="258740" cy="123825"/>
                            </a:xfrm>
                            <a:grpFill/>
                          </wpg:grpSpPr>
                          <wps:wsp>
                            <wps:cNvPr id="381" name="Rectangle 381"/>
                            <wps:cNvSpPr/>
                            <wps:spPr>
                              <a:xfrm>
                                <a:off x="0" y="0"/>
                                <a:ext cx="129837" cy="123825"/>
                              </a:xfrm>
                              <a:prstGeom prst="rect">
                                <a:avLst/>
                              </a:pr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2" name="Rectangle 382"/>
                            <wps:cNvSpPr/>
                            <wps:spPr>
                              <a:xfrm>
                                <a:off x="128903" y="0"/>
                                <a:ext cx="129837" cy="123825"/>
                              </a:xfrm>
                              <a:prstGeom prst="rect">
                                <a:avLst/>
                              </a:pr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383" name="Group 383"/>
                          <wpg:cNvGrpSpPr/>
                          <wpg:grpSpPr>
                            <a:xfrm>
                              <a:off x="257805" y="0"/>
                              <a:ext cx="258740" cy="123825"/>
                              <a:chOff x="0" y="0"/>
                              <a:chExt cx="258740" cy="123825"/>
                            </a:xfrm>
                            <a:grpFill/>
                          </wpg:grpSpPr>
                          <wps:wsp>
                            <wps:cNvPr id="384" name="Rectangle 384"/>
                            <wps:cNvSpPr/>
                            <wps:spPr>
                              <a:xfrm>
                                <a:off x="0" y="0"/>
                                <a:ext cx="129837" cy="123825"/>
                              </a:xfrm>
                              <a:prstGeom prst="rect">
                                <a:avLst/>
                              </a:pr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5" name="Rectangle 385"/>
                            <wps:cNvSpPr/>
                            <wps:spPr>
                              <a:xfrm>
                                <a:off x="128903" y="0"/>
                                <a:ext cx="129837" cy="123825"/>
                              </a:xfrm>
                              <a:prstGeom prst="rect">
                                <a:avLst/>
                              </a:pr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cNvPr id="386" name="Group 386"/>
                        <wpg:cNvGrpSpPr/>
                        <wpg:grpSpPr>
                          <a:xfrm>
                            <a:off x="515609" y="0"/>
                            <a:ext cx="516545" cy="123825"/>
                            <a:chOff x="0" y="0"/>
                            <a:chExt cx="516545" cy="123825"/>
                          </a:xfrm>
                          <a:grpFill/>
                        </wpg:grpSpPr>
                        <wpg:grpSp>
                          <wpg:cNvPr id="387" name="Group 387"/>
                          <wpg:cNvGrpSpPr/>
                          <wpg:grpSpPr>
                            <a:xfrm>
                              <a:off x="0" y="0"/>
                              <a:ext cx="258740" cy="123825"/>
                              <a:chOff x="0" y="0"/>
                              <a:chExt cx="258740" cy="123825"/>
                            </a:xfrm>
                            <a:grpFill/>
                          </wpg:grpSpPr>
                          <wps:wsp>
                            <wps:cNvPr id="388" name="Rectangle 388"/>
                            <wps:cNvSpPr/>
                            <wps:spPr>
                              <a:xfrm>
                                <a:off x="0" y="0"/>
                                <a:ext cx="129837" cy="123825"/>
                              </a:xfrm>
                              <a:prstGeom prst="rect">
                                <a:avLst/>
                              </a:pr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9" name="Rectangle 389"/>
                            <wps:cNvSpPr/>
                            <wps:spPr>
                              <a:xfrm>
                                <a:off x="128903" y="0"/>
                                <a:ext cx="129837" cy="123825"/>
                              </a:xfrm>
                              <a:prstGeom prst="rect">
                                <a:avLst/>
                              </a:pr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390" name="Group 390"/>
                          <wpg:cNvGrpSpPr/>
                          <wpg:grpSpPr>
                            <a:xfrm>
                              <a:off x="257805" y="0"/>
                              <a:ext cx="258740" cy="123825"/>
                              <a:chOff x="0" y="0"/>
                              <a:chExt cx="258740" cy="123825"/>
                            </a:xfrm>
                            <a:grpFill/>
                          </wpg:grpSpPr>
                          <wps:wsp>
                            <wps:cNvPr id="391" name="Rectangle 391"/>
                            <wps:cNvSpPr/>
                            <wps:spPr>
                              <a:xfrm>
                                <a:off x="0" y="0"/>
                                <a:ext cx="129837" cy="123825"/>
                              </a:xfrm>
                              <a:prstGeom prst="rect">
                                <a:avLst/>
                              </a:pr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2" name="Rectangle 392"/>
                            <wps:cNvSpPr/>
                            <wps:spPr>
                              <a:xfrm>
                                <a:off x="128903" y="0"/>
                                <a:ext cx="129837" cy="123825"/>
                              </a:xfrm>
                              <a:prstGeom prst="rect">
                                <a:avLst/>
                              </a:pr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cNvPr id="393" name="Group 393"/>
                        <wpg:cNvGrpSpPr/>
                        <wpg:grpSpPr>
                          <a:xfrm>
                            <a:off x="1031218" y="0"/>
                            <a:ext cx="516545" cy="123825"/>
                            <a:chOff x="0" y="0"/>
                            <a:chExt cx="516545" cy="123825"/>
                          </a:xfrm>
                          <a:grpFill/>
                        </wpg:grpSpPr>
                        <wpg:grpSp>
                          <wpg:cNvPr id="394" name="Group 394"/>
                          <wpg:cNvGrpSpPr/>
                          <wpg:grpSpPr>
                            <a:xfrm>
                              <a:off x="0" y="0"/>
                              <a:ext cx="258740" cy="123825"/>
                              <a:chOff x="0" y="0"/>
                              <a:chExt cx="258740" cy="123825"/>
                            </a:xfrm>
                            <a:grpFill/>
                          </wpg:grpSpPr>
                          <wps:wsp>
                            <wps:cNvPr id="395" name="Rectangle 395"/>
                            <wps:cNvSpPr/>
                            <wps:spPr>
                              <a:xfrm>
                                <a:off x="0" y="0"/>
                                <a:ext cx="129837" cy="123825"/>
                              </a:xfrm>
                              <a:prstGeom prst="rect">
                                <a:avLst/>
                              </a:pr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6" name="Rectangle 396"/>
                            <wps:cNvSpPr/>
                            <wps:spPr>
                              <a:xfrm>
                                <a:off x="128903" y="0"/>
                                <a:ext cx="129837" cy="123825"/>
                              </a:xfrm>
                              <a:prstGeom prst="rect">
                                <a:avLst/>
                              </a:pr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397" name="Group 397"/>
                          <wpg:cNvGrpSpPr/>
                          <wpg:grpSpPr>
                            <a:xfrm>
                              <a:off x="257805" y="0"/>
                              <a:ext cx="258740" cy="123825"/>
                              <a:chOff x="0" y="0"/>
                              <a:chExt cx="258740" cy="123825"/>
                            </a:xfrm>
                            <a:grpFill/>
                          </wpg:grpSpPr>
                          <wps:wsp>
                            <wps:cNvPr id="398" name="Rectangle 398"/>
                            <wps:cNvSpPr/>
                            <wps:spPr>
                              <a:xfrm>
                                <a:off x="0" y="0"/>
                                <a:ext cx="129837" cy="123825"/>
                              </a:xfrm>
                              <a:prstGeom prst="rect">
                                <a:avLst/>
                              </a:pr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9" name="Rectangle 399"/>
                            <wps:cNvSpPr/>
                            <wps:spPr>
                              <a:xfrm>
                                <a:off x="128903" y="0"/>
                                <a:ext cx="129837" cy="123825"/>
                              </a:xfrm>
                              <a:prstGeom prst="rect">
                                <a:avLst/>
                              </a:pr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cNvPr id="400" name="Group 400"/>
                        <wpg:cNvGrpSpPr/>
                        <wpg:grpSpPr>
                          <a:xfrm>
                            <a:off x="1550855" y="0"/>
                            <a:ext cx="258445" cy="123825"/>
                            <a:chOff x="0" y="0"/>
                            <a:chExt cx="258740" cy="123825"/>
                          </a:xfrm>
                          <a:grpFill/>
                        </wpg:grpSpPr>
                        <wps:wsp>
                          <wps:cNvPr id="401" name="Rectangle 401"/>
                          <wps:cNvSpPr/>
                          <wps:spPr>
                            <a:xfrm>
                              <a:off x="0" y="0"/>
                              <a:ext cx="129837" cy="123825"/>
                            </a:xfrm>
                            <a:prstGeom prst="rect">
                              <a:avLst/>
                            </a:pr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2" name="Rectangle 402"/>
                          <wps:cNvSpPr/>
                          <wps:spPr>
                            <a:xfrm>
                              <a:off x="128903" y="0"/>
                              <a:ext cx="129837" cy="123825"/>
                            </a:xfrm>
                            <a:prstGeom prst="rect">
                              <a:avLst/>
                            </a:pr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anchor>
            </w:drawing>
          </mc:Choice>
          <mc:Fallback>
            <w:pict>
              <v:group id="Group 378" o:spid="_x0000_s1026" style="position:absolute;margin-left:254.4pt;margin-top:110.3pt;width:142.45pt;height:9.75pt;z-index:251697152" coordsize="18093,1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">
                <v:group id="Group 379" o:spid="_x0000_s1027" style="position:absolute;width:5165;height:1238" coordsize="516545,1238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C88Ll3FAAAA3AAA&#10;AA8AAAAAAAAAAAAAAAAAqgIAAGRycy9kb3ducmV2LnhtbFBLBQYAAAAABAAEAPoAAACcAwAAAAA=&#10;">
                  <v:group id="Group 380" o:spid="_x0000_s1028" style="position:absolute;width:258740;height:123825" coordsize="258740,1238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vT9+fCAAAA3AAAAA8A&#10;AAAAAAAAAAAAAAAAqgIAAGRycy9kb3ducmV2LnhtbFBLBQYAAAAABAAEAPoAAACZAwAAAAA=&#10;">
                    <v:rect id="Rectangle 381" o:spid="_x0000_s1029" style="position:absolute;width:129837;height:1238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QcFusUA&#10;AADcAAAADwAAAGRycy9kb3ducmV2LnhtbESPQWsCMRSE7wX/Q3iCF6lZFYpsjSKCuhQUattDb4/N&#10;c7N08xI2Ubf/3giCx2FmvmHmy8424kJtqB0rGI8yEMSl0zVXCr6/Nq8zECEia2wck4J/CrBc9F7m&#10;mGt35U+6HGMlEoRDjgpMjD6XMpSGLIaR88TJO7nWYkyyraRu8ZrgtpGTLHuTFmtOCwY9rQ2Vf8ez&#10;VbDZmeFKfux/fBEOJzsp/HY3/FVq0O9W7yAidfEZfrQLrWA6G8P9TDoCcnE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xBwW6xQAAANwAAAAPAAAAAAAAAAAAAAAAAJgCAABkcnMv&#10;ZG93bnJldi54bWxQSwUGAAAAAAQABAD1AAAAigMAAAAA&#10;" filled="f" strokecolor="black [3213]" strokeweight="2pt"/>
                    <v:rect id="Rectangle 382" o:spid="_x0000_s1030" style="position:absolute;left:128903;width:129837;height:1238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dWbzcYA&#10;AADcAAAADwAAAGRycy9kb3ducmV2LnhtbESPQWsCMRSE7wX/Q3gFL6LZrlBkNYoI1qVQobYevD02&#10;z83SzUvYRN3+e1MQehxm5htmseptK67UhcaxgpdJBoK4crrhWsH313Y8AxEissbWMSn4pQCr5eBp&#10;gYV2N/6k6yHWIkE4FKjAxOgLKUNlyGKYOE+cvLPrLMYku1rqDm8JbluZZ9mrtNhwWjDoaWOo+jlc&#10;rILtzozW8v3j6MuwP9u89G+70Ump4XO/noOI1Mf/8KNdagXTWQ5/Z9IRkMs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dWbzcYAAADcAAAADwAAAAAAAAAAAAAAAACYAgAAZHJz&#10;L2Rvd25yZXYueG1sUEsFBgAAAAAEAAQA9QAAAIsDAAAAAA==&#10;" filled="f" strokecolor="black [3213]" strokeweight="2pt"/>
                  </v:group>
                  <v:group id="Group 383" o:spid="_x0000_s1031" style="position:absolute;left:257805;width:258740;height:123825" coordsize="258740,1238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ewFpkMQAAADcAAAA&#10;DwAAAAAAAAAAAAAAAACqAgAAZHJzL2Rvd25yZXYueG1sUEsFBgAAAAAEAAQA+gAAAJsDAAAAAA==&#10;">
                    <v:rect id="Rectangle 384" o:spid="_x0000_s1032" style="position:absolute;width:129837;height:1238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XCmIsYA&#10;AADcAAAADwAAAGRycy9kb3ducmV2LnhtbESPT2sCMRTE74LfIbxCL1Kz/qHI1igiqItQobY99PbY&#10;PDdLNy9hk+r67U1B8DjMzG+Y+bKzjThTG2rHCkbDDARx6XTNlYKvz83LDESIyBobx6TgSgGWi35v&#10;jrl2F/6g8zFWIkE45KjAxOhzKUNpyGIYOk+cvJNrLcYk20rqFi8Jbhs5zrJXabHmtGDQ09pQ+Xv8&#10;swo2OzNYyf37ty/C4WTHhd/uBj9KPT91qzcQkbr4CN/bhVYwmU3h/0w6AnJx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XCmIsYAAADcAAAADwAAAAAAAAAAAAAAAACYAgAAZHJz&#10;L2Rvd25yZXYueG1sUEsFBgAAAAAEAAQA9QAAAIsDAAAAAA==&#10;" filled="f" strokecolor="black [3213]" strokeweight="2pt"/>
                    <v:rect id="Rectangle 385" o:spid="_x0000_s1033" style="position:absolute;left:128903;width:129837;height:1238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jwDucYA&#10;AADcAAAADwAAAGRycy9kb3ducmV2LnhtbESPQWsCMRSE74L/IbxCL1KzKhbZGkUEdREq1LaH3h6b&#10;52bp5iVsUl3/vSkIHoeZ+YaZLzvbiDO1oXasYDTMQBCXTtdcKfj63LzMQISIrLFxTAquFGC56Pfm&#10;mGt34Q86H2MlEoRDjgpMjD6XMpSGLIah88TJO7nWYkyyraRu8ZLgtpHjLHuVFmtOCwY9rQ2Vv8c/&#10;q2CzM4OV3L9/+yIcTnZc+O1u8KPU81O3egMRqYuP8L1daAWT2RT+z6QjIB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jwDucYAAADcAAAADwAAAAAAAAAAAAAAAACYAgAAZHJz&#10;L2Rvd25yZXYueG1sUEsFBgAAAAAEAAQA9QAAAIsDAAAAAA==&#10;" filled="f" strokecolor="black [3213]" strokeweight="2pt"/>
                  </v:group>
                </v:group>
                <v:group id="Group 386" o:spid="_x0000_s1034" style="position:absolute;left:5156;width:5165;height:1238" coordsize="516545,1238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a3bKCMQAAADcAAAA&#10;DwAAAAAAAAAAAAAAAACqAgAAZHJzL2Rvd25yZXYueG1sUEsFBgAAAAAEAAQA+gAAAJsDAAAAAA==&#10;">
                  <v:group id="Group 387" o:spid="_x0000_s1035" style="position:absolute;width:258740;height:123825" coordsize="258740,1238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EOm+TxgAAANwA&#10;AAAPAAAAAAAAAAAAAAAAAKoCAABkcnMvZG93bnJldi54bWxQSwUGAAAAAAQABAD6AAAAnQMAAAAA&#10;">
                    <v:rect id="Rectangle 388" o:spid="_x0000_s1036" style="position:absolute;width:129837;height:1238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D2sJ8MA&#10;AADcAAAADwAAAGRycy9kb3ducmV2LnhtbERPy2oCMRTdF/yHcAvdiGZUKMPUKCKoQ8GCr0V3l8l1&#10;MnRyEyapTv/eLIQuD+c9X/a2FTfqQuNYwWScgSCunG64VnA+bUY5iBCRNbaOScEfBVguBi9zLLS7&#10;84Fux1iLFMKhQAUmRl9IGSpDFsPYeeLEXV1nMSbY1VJ3eE/htpXTLHuXFhtODQY9rQ1VP8dfq2Cz&#10;M8OV/NxffBm+rnZa+u1u+K3U22u/+gARqY//4qe71ApmeVqbzqQjIB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D2sJ8MAAADcAAAADwAAAAAAAAAAAAAAAACYAgAAZHJzL2Rv&#10;d25yZXYueG1sUEsFBgAAAAAEAAQA9QAAAIgDAAAAAA==&#10;" filled="f" strokecolor="black [3213]" strokeweight="2pt"/>
                    <v:rect id="Rectangle 389" o:spid="_x0000_s1037" style="position:absolute;left:128903;width:129837;height:1238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3EJvMYA&#10;AADcAAAADwAAAGRycy9kb3ducmV2LnhtbESPQWsCMRSE7wX/Q3iCF9GsFopujSKCuhQqqO2ht8fm&#10;uVncvIRN1O2/bwqFHoeZ+YZZrDrbiDu1oXasYDLOQBCXTtdcKfg4b0czECEia2wck4JvCrBa9p4W&#10;mGv34CPdT7ESCcIhRwUmRp9LGUpDFsPYeeLkXVxrMSbZVlK3+Ehw28hplr1IizWnBYOeNobK6+lm&#10;FWz3ZriWb++fvgiHi50Wfrcffik16HfrVxCRuvgf/msXWsHzbA6/Z9IRkMs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3EJvMYAAADcAAAADwAAAAAAAAAAAAAAAACYAgAAZHJz&#10;L2Rvd25yZXYueG1sUEsFBgAAAAAEAAQA9QAAAIsDAAAAAA==&#10;" filled="f" strokecolor="black [3213]" strokeweight="2pt"/>
                  </v:group>
                  <v:group id="Group 390" o:spid="_x0000_s1038" style="position:absolute;left:257805;width:258740;height:123825" coordsize="258740,1238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A4KYTrCAAAA3AAAAA8A&#10;AAAAAAAAAAAAAAAAqgIAAGRycy9kb3ducmV2LnhtbFBLBQYAAAAABAAEAPoAAACZAwAAAAA=&#10;">
                    <v:rect id="Rectangle 391" o:spid="_x0000_s1039" style="position:absolute;width:129837;height:1238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N6TZ8YA&#10;AADcAAAADwAAAGRycy9kb3ducmV2LnhtbESPQWsCMRSE7wX/Q3hCL1KzWhBdjSKCuhQqqO2ht8fm&#10;uVncvIRNqtt/3xSEHoeZ+YZZrDrbiBu1oXasYDTMQBCXTtdcKfg4b1+mIEJE1tg4JgU/FGC17D0t&#10;MNfuzke6nWIlEoRDjgpMjD6XMpSGLIah88TJu7jWYkyyraRu8Z7gtpHjLJtIizWnBYOeNobK6+nb&#10;KtjuzWAt394/fREOFzsu/G4/+FLqud+t5yAidfE//GgXWsHrbAR/Z9IRkM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9N6TZ8YAAADcAAAADwAAAAAAAAAAAAAAAACYAgAAZHJz&#10;L2Rvd25yZXYueG1sUEsFBgAAAAAEAAQA9QAAAIsDAAAAAA==&#10;" filled="f" strokecolor="black [3213]" strokeweight="2pt"/>
                    <v:rect id="Rectangle 392" o:spid="_x0000_s1040" style="position:absolute;left:128903;width:129837;height:1238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AwNEMYA&#10;AADcAAAADwAAAGRycy9kb3ducmV2LnhtbESPQWsCMRSE74X+h/AKvUjNuoLYrVGkoC5CBbU99PbY&#10;PDdLNy9hk+r6701B6HGYmW+Y2aK3rThTFxrHCkbDDARx5XTDtYLP4+plCiJEZI2tY1JwpQCL+ePD&#10;DAvtLryn8yHWIkE4FKjAxOgLKUNlyGIYOk+cvJPrLMYku1rqDi8JbluZZ9lEWmw4LRj09G6o+jn8&#10;WgWrjRks5fbjy5dhd7J56debwbdSz0/98g1EpD7+h+/tUisYv+bwdyYdATm/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AwNEMYAAADcAAAADwAAAAAAAAAAAAAAAACYAgAAZHJz&#10;L2Rvd25yZXYueG1sUEsFBgAAAAAEAAQA9QAAAIsDAAAAAA==&#10;" filled="f" strokecolor="black [3213]" strokeweight="2pt"/>
                  </v:group>
                </v:group>
                <v:group id="Group 393" o:spid="_x0000_s1041" style="position:absolute;left:10312;width:5165;height:1238" coordsize="516545,1238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P7Y/03FAAAA3AAA&#10;AA8AAAAAAAAAAAAAAAAAqgIAAGRycy9kb3ducmV2LnhtbFBLBQYAAAAABAAEAPoAAACcAwAAAAA=&#10;">
                  <v:group id="Group 394" o:spid="_x0000_s1042" style="position:absolute;width:258740;height:123825" coordsize="258740,1238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HExZznFAAAA3AAA&#10;AA8AAAAAAAAAAAAAAAAAqgIAAGRycy9kb3ducmV2LnhtbFBLBQYAAAAABAAEAPoAAACcAwAAAAA=&#10;">
                    <v:rect id="Rectangle 395" o:spid="_x0000_s1043" style="position:absolute;width:129837;height:1238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WVZMYA&#10;AADcAAAADwAAAGRycy9kb3ducmV2LnhtbESPQWsCMRSE70L/Q3gFL1KzWpR2axQRrEtBobYevD02&#10;z83SzUvYRN3++6YgeBxm5htmtuhsIy7UhtqxgtEwA0FcOl1zpeD7a/30AiJEZI2NY1LwSwEW84fe&#10;DHPtrvxJl32sRIJwyFGBidHnUobSkMUwdJ44eSfXWoxJtpXULV4T3DZynGVTabHmtGDQ08pQ+bM/&#10;WwXrjRks5cf24IuwO9lx4d83g6NS/cdu+QYiUhfv4Vu70AqeXyfwfyYdATn/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WVZMYAAADcAAAADwAAAAAAAAAAAAAAAACYAgAAZHJz&#10;L2Rvd25yZXYueG1sUEsFBgAAAAAEAAQA9QAAAIsDAAAAAA==&#10;" filled="f" strokecolor="black [3213]" strokeweight="2pt"/>
                    <v:rect id="Rectangle 396" o:spid="_x0000_s1044" style="position:absolute;left:128903;width:129837;height:1238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zcLE8YA&#10;AADcAAAADwAAAGRycy9kb3ducmV2LnhtbESPQWsCMRSE70L/Q3iFXqRmqyDtahQpWBehQrftobfH&#10;5rlZ3LyETdT13xuh4HGYmW+Y+bK3rThRFxrHCl5GGQjiyumGawU/3+vnVxAhImtsHZOCCwVYLh4G&#10;c8y1O/MXncpYiwThkKMCE6PPpQyVIYth5Dxx8vausxiT7GqpOzwnuG3lOMum0mLDacGgp3dD1aE8&#10;WgXrjRmu5Pbz1xdht7fjwn9shn9KPT32qxmISH28h//bhVYweZvC7Uw6AnJx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zcLE8YAAADcAAAADwAAAAAAAAAAAAAAAACYAgAAZHJz&#10;L2Rvd25yZXYueG1sUEsFBgAAAAAEAAQA9QAAAIsDAAAAAA==&#10;" filled="f" strokecolor="black [3213]" strokeweight="2pt"/>
                  </v:group>
                  <v:group id="Group 397" o:spid="_x0000_s1045" style="position:absolute;left:257805;width:258740;height:123825" coordsize="258740,1238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Hj+U7FAAAA3AAA&#10;AA8AAAAAAAAAAAAAAAAAqgIAAGRycy9kb3ducmV2LnhtbFBLBQYAAAAABAAEAPoAAACcAwAAAAA=&#10;">
                    <v:rect id="Rectangle 398" o:spid="_x0000_s1046" style="position:absolute;width:129837;height:1238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eQ6+sMA&#10;AADcAAAADwAAAGRycy9kb3ducmV2LnhtbERPy2oCMRTdF/yHcIVuRDO1IHU0ihSsQ0GhPhbuLpPr&#10;ZHByEyapjn9vFoUuD+c9X3a2ETdqQ+1YwdsoA0FcOl1zpeB4WA8/QISIrLFxTAoeFGC56L3MMdfu&#10;zj9028dKpBAOOSowMfpcylAashhGzhMn7uJaizHBtpK6xXsKt40cZ9lEWqw5NRj09GmovO5/rYL1&#10;xgxW8nt78kXYXey48F+bwVmp1363moGI1MV/8Z+70Arep2ltOpOOgFw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eQ6+sMAAADcAAAADwAAAAAAAAAAAAAAAACYAgAAZHJzL2Rv&#10;d25yZXYueG1sUEsFBgAAAAAEAAQA9QAAAIgDAAAAAA==&#10;" filled="f" strokecolor="black [3213]" strokeweight="2pt"/>
                    <v:rect id="Rectangle 399" o:spid="_x0000_s1047" style="position:absolute;left:128903;width:129837;height:1238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qifYcYA&#10;AADcAAAADwAAAGRycy9kb3ducmV2LnhtbESPQWsCMRSE74L/IbxCL1KzKkjdGkUEdREq1LaH3h6b&#10;52bp5iVsUl3/vSkIHoeZ+YaZLzvbiDO1oXasYDTMQBCXTtdcKfj63Ly8gggRWWPjmBRcKcBy0e/N&#10;Mdfuwh90PsZKJAiHHBWYGH0uZSgNWQxD54mTd3KtxZhkW0nd4iXBbSPHWTaVFmtOCwY9rQ2Vv8c/&#10;q2CzM4OV3L9/+yIcTnZc+O1u8KPU81O3egMRqYuP8L1daAWT2Qz+z6QjIB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qifYcYAAADcAAAADwAAAAAAAAAAAAAAAACYAgAAZHJz&#10;L2Rvd25yZXYueG1sUEsFBgAAAAAEAAQA9QAAAIsDAAAAAA==&#10;" filled="f" strokecolor="black [3213]" strokeweight="2pt"/>
                  </v:group>
                </v:group>
                <v:group id="Group 400" o:spid="_x0000_s1048" style="position:absolute;left:15508;width:2585;height:1238" coordsize="258740,1238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CaqOdjCAAAA3AAAAA8A&#10;AAAAAAAAAAAAAAAAqgIAAGRycy9kb3ducmV2LnhtbFBLBQYAAAAABAAEAPoAAACZAwAAAAA=&#10;">
                  <v:rect id="Rectangle 401" o:spid="_x0000_s1049" style="position:absolute;width:129837;height:1238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H7LhcUA&#10;AADcAAAADwAAAGRycy9kb3ducmV2LnhtbESPT2sCMRTE74V+h/CEXkSzihTZGkUK6iK04L9Db4/N&#10;c7O4eQmbqNtv3whCj8PM/IaZLTrbiBu1oXasYDTMQBCXTtdcKTgeVoMpiBCRNTaOScEvBVjMX19m&#10;mGt35x3d9rESCcIhRwUmRp9LGUpDFsPQeeLknV1rMSbZVlK3eE9w28hxlr1LizWnBYOePg2Vl/3V&#10;KlhtTH8pt18nX4Tvsx0Xfr3p/yj11uuWHyAidfE//GwXWsEkG8HjTDoCcv4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fsuFxQAAANwAAAAPAAAAAAAAAAAAAAAAAJgCAABkcnMv&#10;ZG93bnJldi54bWxQSwUGAAAAAAQABAD1AAAAigMAAAAA&#10;" filled="f" strokecolor="black [3213]" strokeweight="2pt"/>
                  <v:rect id="Rectangle 402" o:spid="_x0000_s1050" style="position:absolute;left:128903;width:129837;height:1238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KxV8sYA&#10;AADcAAAADwAAAGRycy9kb3ducmV2LnhtbESPT2sCMRTE74V+h/AKvYhmXUqRrVFEUJeCBf8dvD02&#10;z83SzUvYRN1+e1Mo9DjMzG+Y6by3rbhRFxrHCsajDARx5XTDtYLjYTWcgAgRWWPrmBT8UID57Plp&#10;ioV2d97RbR9rkSAcClRgYvSFlKEyZDGMnCdO3sV1FmOSXS11h/cEt63Ms+xdWmw4LRj0tDRUfe+v&#10;VsFqYwYL+bk9+TJ8XWxe+vVmcFbq9aVffICI1Mf/8F+71Areshx+z6QjIGc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KxV8sYAAADcAAAADwAAAAAAAAAAAAAAAACYAgAAZHJz&#10;L2Rvd25yZXYueG1sUEsFBgAAAAAEAAQA9QAAAIsDAAAAAA==&#10;" filled="f" strokecolor="black [3213]" strokeweight="2pt"/>
                </v:group>
              </v:group>
            </w:pict>
          </mc:Fallback>
        </mc:AlternateContent>
      </w:r>
      <w:r w:rsidR="00A145FB">
        <w:rPr>
          <w:noProof/>
        </w:rPr>
        <mc:AlternateContent>
          <mc:Choice Requires="wpg">
            <w:drawing>
              <wp:anchor distT="0" distB="0" distL="114300" distR="114300" simplePos="0" relativeHeight="251698176" behindDoc="0" locked="0" layoutInCell="1" allowOverlap="1" wp14:anchorId="13D7224B" wp14:editId="3F4B4DF2">
                <wp:simplePos x="0" y="0"/>
                <wp:positionH relativeFrom="column">
                  <wp:posOffset>3230611</wp:posOffset>
                </wp:positionH>
                <wp:positionV relativeFrom="paragraph">
                  <wp:posOffset>1525477</wp:posOffset>
                </wp:positionV>
                <wp:extent cx="1809300" cy="123825"/>
                <wp:effectExtent l="0" t="0" r="19685" b="28575"/>
                <wp:wrapNone/>
                <wp:docPr id="403" name="Group 403"/>
                <wp:cNvGraphicFramePr/>
                <a:graphic xmlns:a="http://schemas.openxmlformats.org/drawingml/2006/main">
                  <a:graphicData uri="http://schemas.microsoft.com/office/word/2010/wordprocessingGroup">
                    <wpg:wgp>
                      <wpg:cNvGrpSpPr/>
                      <wpg:grpSpPr>
                        <a:xfrm>
                          <a:off x="0" y="0"/>
                          <a:ext cx="1809300" cy="123825"/>
                          <a:chOff x="0" y="0"/>
                          <a:chExt cx="1809300" cy="123825"/>
                        </a:xfrm>
                      </wpg:grpSpPr>
                      <wpg:grpSp>
                        <wpg:cNvPr id="404" name="Group 404"/>
                        <wpg:cNvGrpSpPr/>
                        <wpg:grpSpPr>
                          <a:xfrm>
                            <a:off x="0" y="0"/>
                            <a:ext cx="516545" cy="123825"/>
                            <a:chOff x="0" y="0"/>
                            <a:chExt cx="516545" cy="123825"/>
                          </a:xfrm>
                        </wpg:grpSpPr>
                        <wpg:grpSp>
                          <wpg:cNvPr id="405" name="Group 405"/>
                          <wpg:cNvGrpSpPr/>
                          <wpg:grpSpPr>
                            <a:xfrm>
                              <a:off x="0" y="0"/>
                              <a:ext cx="258740" cy="123825"/>
                              <a:chOff x="0" y="0"/>
                              <a:chExt cx="258740" cy="123825"/>
                            </a:xfrm>
                          </wpg:grpSpPr>
                          <wps:wsp>
                            <wps:cNvPr id="406" name="Rectangle 406"/>
                            <wps:cNvSpPr/>
                            <wps:spPr>
                              <a:xfrm>
                                <a:off x="0" y="0"/>
                                <a:ext cx="129837" cy="123825"/>
                              </a:xfrm>
                              <a:prstGeom prst="rect">
                                <a:avLst/>
                              </a:prstGeom>
                              <a:solidFill>
                                <a:schemeClr val="bg2">
                                  <a:lumMod val="5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7" name="Rectangle 407"/>
                            <wps:cNvSpPr/>
                            <wps:spPr>
                              <a:xfrm>
                                <a:off x="128903" y="0"/>
                                <a:ext cx="129837" cy="1238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408" name="Group 408"/>
                          <wpg:cNvGrpSpPr/>
                          <wpg:grpSpPr>
                            <a:xfrm>
                              <a:off x="257805" y="0"/>
                              <a:ext cx="258740" cy="123825"/>
                              <a:chOff x="0" y="0"/>
                              <a:chExt cx="258740" cy="123825"/>
                            </a:xfrm>
                          </wpg:grpSpPr>
                          <wps:wsp>
                            <wps:cNvPr id="409" name="Rectangle 409"/>
                            <wps:cNvSpPr/>
                            <wps:spPr>
                              <a:xfrm>
                                <a:off x="0" y="0"/>
                                <a:ext cx="129837" cy="1238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0" name="Rectangle 410"/>
                            <wps:cNvSpPr/>
                            <wps:spPr>
                              <a:xfrm>
                                <a:off x="128903" y="0"/>
                                <a:ext cx="129837" cy="1238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cNvPr id="411" name="Group 411"/>
                        <wpg:cNvGrpSpPr/>
                        <wpg:grpSpPr>
                          <a:xfrm>
                            <a:off x="515609" y="0"/>
                            <a:ext cx="516545" cy="123825"/>
                            <a:chOff x="0" y="0"/>
                            <a:chExt cx="516545" cy="123825"/>
                          </a:xfrm>
                        </wpg:grpSpPr>
                        <wpg:grpSp>
                          <wpg:cNvPr id="412" name="Group 412"/>
                          <wpg:cNvGrpSpPr/>
                          <wpg:grpSpPr>
                            <a:xfrm>
                              <a:off x="0" y="0"/>
                              <a:ext cx="258740" cy="123825"/>
                              <a:chOff x="0" y="0"/>
                              <a:chExt cx="258740" cy="123825"/>
                            </a:xfrm>
                          </wpg:grpSpPr>
                          <wps:wsp>
                            <wps:cNvPr id="413" name="Rectangle 413"/>
                            <wps:cNvSpPr/>
                            <wps:spPr>
                              <a:xfrm>
                                <a:off x="0" y="0"/>
                                <a:ext cx="129837" cy="1238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4" name="Rectangle 414"/>
                            <wps:cNvSpPr/>
                            <wps:spPr>
                              <a:xfrm>
                                <a:off x="128903" y="0"/>
                                <a:ext cx="129837" cy="1238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415" name="Group 415"/>
                          <wpg:cNvGrpSpPr/>
                          <wpg:grpSpPr>
                            <a:xfrm>
                              <a:off x="257805" y="0"/>
                              <a:ext cx="258740" cy="123825"/>
                              <a:chOff x="0" y="0"/>
                              <a:chExt cx="258740" cy="123825"/>
                            </a:xfrm>
                          </wpg:grpSpPr>
                          <wps:wsp>
                            <wps:cNvPr id="416" name="Rectangle 416"/>
                            <wps:cNvSpPr/>
                            <wps:spPr>
                              <a:xfrm>
                                <a:off x="0" y="0"/>
                                <a:ext cx="129837" cy="1238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7" name="Rectangle 417"/>
                            <wps:cNvSpPr/>
                            <wps:spPr>
                              <a:xfrm>
                                <a:off x="128903" y="0"/>
                                <a:ext cx="129837" cy="1238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cNvPr id="418" name="Group 418"/>
                        <wpg:cNvGrpSpPr/>
                        <wpg:grpSpPr>
                          <a:xfrm>
                            <a:off x="1031218" y="0"/>
                            <a:ext cx="516545" cy="123825"/>
                            <a:chOff x="0" y="0"/>
                            <a:chExt cx="516545" cy="123825"/>
                          </a:xfrm>
                        </wpg:grpSpPr>
                        <wpg:grpSp>
                          <wpg:cNvPr id="419" name="Group 419"/>
                          <wpg:cNvGrpSpPr/>
                          <wpg:grpSpPr>
                            <a:xfrm>
                              <a:off x="0" y="0"/>
                              <a:ext cx="258740" cy="123825"/>
                              <a:chOff x="0" y="0"/>
                              <a:chExt cx="258740" cy="123825"/>
                            </a:xfrm>
                          </wpg:grpSpPr>
                          <wps:wsp>
                            <wps:cNvPr id="420" name="Rectangle 420"/>
                            <wps:cNvSpPr/>
                            <wps:spPr>
                              <a:xfrm>
                                <a:off x="0" y="0"/>
                                <a:ext cx="129837" cy="1238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1" name="Rectangle 421"/>
                            <wps:cNvSpPr/>
                            <wps:spPr>
                              <a:xfrm>
                                <a:off x="128903" y="0"/>
                                <a:ext cx="129837" cy="1238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422" name="Group 422"/>
                          <wpg:cNvGrpSpPr/>
                          <wpg:grpSpPr>
                            <a:xfrm>
                              <a:off x="257805" y="0"/>
                              <a:ext cx="258740" cy="123825"/>
                              <a:chOff x="0" y="0"/>
                              <a:chExt cx="258740" cy="123825"/>
                            </a:xfrm>
                          </wpg:grpSpPr>
                          <wps:wsp>
                            <wps:cNvPr id="423" name="Rectangle 423"/>
                            <wps:cNvSpPr/>
                            <wps:spPr>
                              <a:xfrm>
                                <a:off x="0" y="0"/>
                                <a:ext cx="129837" cy="1238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4" name="Rectangle 424"/>
                            <wps:cNvSpPr/>
                            <wps:spPr>
                              <a:xfrm>
                                <a:off x="128903" y="0"/>
                                <a:ext cx="129837" cy="1238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cNvPr id="425" name="Group 425"/>
                        <wpg:cNvGrpSpPr/>
                        <wpg:grpSpPr>
                          <a:xfrm>
                            <a:off x="1550855" y="0"/>
                            <a:ext cx="258445" cy="123825"/>
                            <a:chOff x="0" y="0"/>
                            <a:chExt cx="258740" cy="123825"/>
                          </a:xfrm>
                        </wpg:grpSpPr>
                        <wps:wsp>
                          <wps:cNvPr id="426" name="Rectangle 426"/>
                          <wps:cNvSpPr/>
                          <wps:spPr>
                            <a:xfrm>
                              <a:off x="0" y="0"/>
                              <a:ext cx="129837" cy="1238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7" name="Rectangle 427"/>
                          <wps:cNvSpPr/>
                          <wps:spPr>
                            <a:xfrm>
                              <a:off x="128903" y="0"/>
                              <a:ext cx="129837" cy="1238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anchor>
            </w:drawing>
          </mc:Choice>
          <mc:Fallback>
            <w:pict>
              <v:group id="Group 403" o:spid="_x0000_s1026" style="position:absolute;margin-left:254.4pt;margin-top:120.1pt;width:142.45pt;height:9.75pt;z-index:251698176" coordsize="18093,1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">
                <v:group id="Group 404" o:spid="_x0000_s1027" style="position:absolute;width:5165;height:1238" coordsize="516545,1238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mRP9vFAAAA3AAA&#10;AA8AAAAAAAAAAAAAAAAAqgIAAGRycy9kb3ducmV2LnhtbFBLBQYAAAAABAAEAPoAAACcAwAAAAA=&#10;">
                  <v:group id="Group 405" o:spid="_x0000_s1028" style="position:absolute;width:258740;height:123825" coordsize="258740,1238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23ZpAxgAAANwA&#10;AAAPAAAAAAAAAAAAAAAAAKoCAABkcnMvZG93bnJldi54bWxQSwUGAAAAAAQABAD6AAAAnQMAAAAA&#10;">
                    <v:rect id="Rectangle 406" o:spid="_x0000_s1029" style="position:absolute;width:129837;height:1238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idIZsQA&#10;AADcAAAADwAAAGRycy9kb3ducmV2LnhtbESPQWvCQBSE7wX/w/IEb3VjqFKiq4iS4qmlqRdvj+wz&#10;G82+DdnVxH/vFgo9DjPzDbPaDLYRd+p87VjBbJqAIC6drrlScPzJX99B+ICssXFMCh7kYbMevaww&#10;067nb7oXoRIRwj5DBSaENpPSl4Ys+qlriaN3dp3FEGVXSd1hH+G2kWmSLKTFmuOCwZZ2hsprcbMK&#10;vs671FXzeV4Un2lvTh8XvuV7pSbjYbsEEWgI/+G/9kEreEsW8HsmHgG5f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YnSGbEAAAA3AAAAA8AAAAAAAAAAAAAAAAAmAIAAGRycy9k&#10;b3ducmV2LnhtbFBLBQYAAAAABAAEAPUAAACJAwAAAAA=&#10;" fillcolor="#938953 [1614]" strokecolor="black [3213]" strokeweight="2pt"/>
                    <v:rect id="Rectangle 407" o:spid="_x0000_s1030" style="position:absolute;left:128903;width:129837;height:1238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Nv2asYA&#10;AADcAAAADwAAAGRycy9kb3ducmV2LnhtbESPT2sCMRTE74LfIbxCL6LZSqmyGkUE6yK0UP8cvD02&#10;z83SzUvYpLr99qZQ8DjMzG+Y+bKzjbhSG2rHCl5GGQji0umaKwXHw2Y4BREissbGMSn4pQDLRb83&#10;x1y7G3/RdR8rkSAcclRgYvS5lKE0ZDGMnCdO3sW1FmOSbSV1i7cEt40cZ9mbtFhzWjDoaW2o/N7/&#10;WAWbrRms5O7j5IvwebHjwr9vB2elnp+61QxEpC4+wv/tQit4zSbwdyYdAbm4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Nv2asYAAADcAAAADwAAAAAAAAAAAAAAAACYAgAAZHJz&#10;L2Rvd25yZXYueG1sUEsFBgAAAAAEAAQA9QAAAIsDAAAAAA==&#10;" filled="f" strokecolor="black [3213]" strokeweight="2pt"/>
                  </v:group>
                  <v:group id="Group 408" o:spid="_x0000_s1031" style="position:absolute;left:257805;width:258740;height:123825" coordsize="258740,1238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jcNd7CAAAA3AAAAA8A&#10;AAAAAAAAAAAAAAAAqgIAAGRycy9kb3ducmV2LnhtbFBLBQYAAAAABAAEAPoAAACZAwAAAAA=&#10;">
                    <v:rect id="Rectangle 409" o:spid="_x0000_s1032" style="position:absolute;width:129837;height:1238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gjHg8YA&#10;AADcAAAADwAAAGRycy9kb3ducmV2LnhtbESPT2sCMRTE74LfIbxCL6LZSim6GkUE6yK0UP8cvD02&#10;z83SzUvYpLr99qZQ8DjMzG+Y+bKzjbhSG2rHCl5GGQji0umaKwXHw2Y4AREissbGMSn4pQDLRb83&#10;x1y7G3/RdR8rkSAcclRgYvS5lKE0ZDGMnCdO3sW1FmOSbSV1i7cEt40cZ9mbtFhzWjDoaW2o/N7/&#10;WAWbrRms5O7j5IvwebHjwr9vB2elnp+61QxEpC4+wv/tQit4zabwdyYdAbm4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gjHg8YAAADcAAAADwAAAAAAAAAAAAAAAACYAgAAZHJz&#10;L2Rvd25yZXYueG1sUEsFBgAAAAAEAAQA9QAAAIsDAAAAAA==&#10;" filled="f" strokecolor="black [3213]" strokeweight="2pt"/>
                    <v:rect id="Rectangle 410" o:spid="_x0000_s1033" style="position:absolute;left:128903;width:129837;height:1238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v4w8IA&#10;AADcAAAADwAAAGRycy9kb3ducmV2LnhtbERPy2oCMRTdC/2HcAvdiGaUIjIaRQR1KFTwtXB3mVwn&#10;g5ObMEl1+vfNouDycN7zZWcb8aA21I4VjIYZCOLS6ZorBefTZjAFESKyxsYxKfilAMvFW2+OuXZP&#10;PtDjGCuRQjjkqMDE6HMpQ2nIYhg6T5y4m2stxgTbSuoWnyncNnKcZRNpsebUYNDT2lB5P/5YBZud&#10;6a/k1/fFF2F/s+PCb3f9q1If791qBiJSF1/if3ehFXyO0vx0Jh0Bufg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26/jDwgAAANwAAAAPAAAAAAAAAAAAAAAAAJgCAABkcnMvZG93&#10;bnJldi54bWxQSwUGAAAAAAQABAD1AAAAhwMAAAAA&#10;" filled="f" strokecolor="black [3213]" strokeweight="2pt"/>
                  </v:group>
                </v:group>
                <v:group id="Group 411" o:spid="_x0000_s1034" style="position:absolute;left:5156;width:5165;height:1238" coordsize="516545,1238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Mw/Cp7FAAAA3AAA&#10;AA8AAAAAAAAAAAAAAAAAqgIAAGRycy9kb3ducmV2LnhtbFBLBQYAAAAABAAEAPoAAACcAwAAAAA=&#10;">
                  <v:group id="Group 412" o:spid="_x0000_s1035" style="position:absolute;width:258740;height:123825" coordsize="258740,1238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O2U6cQAAADcAAAA&#10;DwAAAAAAAAAAAAAAAACqAgAAZHJzL2Rvd25yZXYueG1sUEsFBgAAAAAEAAQA+gAAAJsDAAAAAA==&#10;">
                    <v:rect id="Rectangle 413" o:spid="_x0000_s1036" style="position:absolute;width:129837;height:1238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jlmtMYA&#10;AADcAAAADwAAAGRycy9kb3ducmV2LnhtbESPQWsCMRSE7wX/Q3hCL1KzWhFZjSKCuhQqqO2ht8fm&#10;uVncvIRNqtt/3xSEHoeZ+YZZrDrbiBu1oXasYDTMQBCXTtdcKfg4b19mIEJE1tg4JgU/FGC17D0t&#10;MNfuzke6nWIlEoRDjgpMjD6XMpSGLIah88TJu7jWYkyyraRu8Z7gtpHjLJtKizWnBYOeNobK6+nb&#10;KtjuzWAt394/fREOFzsu/G4/+FLqud+t5yAidfE//GgXWsFk9Ap/Z9IRkM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jlmtMYAAADcAAAADwAAAAAAAAAAAAAAAACYAgAAZHJz&#10;L2Rvd25yZXYueG1sUEsFBgAAAAAEAAQA9QAAAIsDAAAAAA==&#10;" filled="f" strokecolor="black [3213]" strokeweight="2pt"/>
                    <v:rect id="Rectangle 414" o:spid="_x0000_s1037" style="position:absolute;left:128903;width:129837;height:1238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D+wMUA&#10;AADcAAAADwAAAGRycy9kb3ducmV2LnhtbESPQWsCMRSE7wX/Q3hCL6JZRaRsjSKCuhQUtHrw9tg8&#10;N0s3L2GT6vbfm0Khx2FmvmHmy8424k5tqB0rGI8yEMSl0zVXCs6fm+EbiBCRNTaOScEPBVguei9z&#10;zLV78JHup1iJBOGQowITo8+lDKUhi2HkPHHybq61GJNsK6lbfCS4beQky2bSYs1pwaCntaHy6/Rt&#10;FWx2ZrCSH/uLL8LhZieF3+4GV6Ve+93qHUSkLv6H/9qFVjAdT+H3TDoCcvEE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J0P7AxQAAANwAAAAPAAAAAAAAAAAAAAAAAJgCAABkcnMv&#10;ZG93bnJldi54bWxQSwUGAAAAAAQABAD1AAAAigMAAAAA&#10;" filled="f" strokecolor="black [3213]" strokeweight="2pt"/>
                  </v:group>
                  <v:group id="Group 415" o:spid="_x0000_s1038" style="position:absolute;left:257805;width:258740;height:123825" coordsize="258740,1238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zBAydxgAAANwA&#10;AAAPAAAAAAAAAAAAAAAAAKoCAABkcnMvZG93bnJldi54bWxQSwUGAAAAAAQABAD6AAAAnQMAAAAA&#10;">
                    <v:rect id="Rectangle 416" o:spid="_x0000_s1039" style="position:absolute;width:129837;height:1238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k7FLMUA&#10;AADcAAAADwAAAGRycy9kb3ducmV2LnhtbESPQWsCMRSE74L/ITzBi9SsIlK2RhFBXQoWtO2ht8fm&#10;uVm6eQmbqNt/b4SCx2FmvmEWq8424kptqB0rmIwzEMSl0zVXCr4+ty+vIEJE1tg4JgV/FGC17PcW&#10;mGt34yNdT7ESCcIhRwUmRp9LGUpDFsPYeeLknV1rMSbZVlK3eEtw28hpls2lxZrTgkFPG0Pl7+li&#10;FWz3ZrSW74dvX4SPs50Wfrcf/Sg1HHTrNxCRuvgM/7cLrWA2mcPjTDoCcnk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TsUsxQAAANwAAAAPAAAAAAAAAAAAAAAAAJgCAABkcnMv&#10;ZG93bnJldi54bWxQSwUGAAAAAAQABAD1AAAAigMAAAAA&#10;" filled="f" strokecolor="black [3213]" strokeweight="2pt"/>
                    <v:rect id="Rectangle 417" o:spid="_x0000_s1040" style="position:absolute;left:128903;width:129837;height:1238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QJgt8YA&#10;AADcAAAADwAAAGRycy9kb3ducmV2LnhtbESPQWsCMRSE7wX/Q3hCL1KzSlFZjSKCuhQqqO2ht8fm&#10;uVncvIRNqtt/3xSEHoeZ+YZZrDrbiBu1oXasYDTMQBCXTtdcKfg4b19mIEJE1tg4JgU/FGC17D0t&#10;MNfuzke6nWIlEoRDjgpMjD6XMpSGLIah88TJu7jWYkyyraRu8Z7gtpHjLJtIizWnBYOeNobK6+nb&#10;KtjuzWAt394/fREOFzsu/G4/+FLqud+t5yAidfE//GgXWsHraAp/Z9IRkM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QJgt8YAAADcAAAADwAAAAAAAAAAAAAAAACYAgAAZHJz&#10;L2Rvd25yZXYueG1sUEsFBgAAAAAEAAQA9QAAAIsDAAAAAA==&#10;" filled="f" strokecolor="black [3213]" strokeweight="2pt"/>
                  </v:group>
                </v:group>
                <v:group id="Group 418" o:spid="_x0000_s1041" style="position:absolute;left:10312;width:5165;height:1238" coordsize="516545,1238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dBaMDwwAAANwAAAAP&#10;AAAAAAAAAAAAAAAAAKoCAABkcnMvZG93bnJldi54bWxQSwUGAAAAAAQABAD6AAAAmgMAAAAA&#10;">
                  <v:group id="Group 419" o:spid="_x0000_s1042" style="position:absolute;width:258740;height:123825" coordsize="258740,1238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ySQaYxgAAANwA&#10;AAAPAAAAAAAAAAAAAAAAAKoCAABkcnMvZG93bnJldi54bWxQSwUGAAAAAAQABAD6AAAAnQMAAAAA&#10;">
                    <v:rect id="Rectangle 420" o:spid="_x0000_s1043" style="position:absolute;width:129837;height:1238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yfsMA&#10;AADcAAAADwAAAGRycy9kb3ducmV2LnhtbERPy2oCMRTdF/yHcAU3opkOpZTRKCJYB6GF+li4u0yu&#10;k8HJTZhEHf++WRS6PJz3fNnbVtypC41jBa/TDARx5XTDtYLjYTP5ABEissbWMSl4UoDlYvAyx0K7&#10;B//QfR9rkUI4FKjAxOgLKUNlyGKYOk+cuIvrLMYEu1rqDh8p3LYyz7J3abHh1GDQ09pQdd3frILN&#10;1oxXcvd18mX4vti89J/b8Vmp0bBfzUBE6uO/+M9dagVveZqfzqQjIB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yfsMAAADcAAAADwAAAAAAAAAAAAAAAACYAgAAZHJzL2Rv&#10;d25yZXYueG1sUEsFBgAAAAAEAAQA9QAAAIgDAAAAAA==&#10;" filled="f" strokecolor="black [3213]" strokeweight="2pt"/>
                    <v:rect id="Rectangle 421" o:spid="_x0000_s1044" style="position:absolute;left:128903;width:129837;height:1238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8uX5cYA&#10;AADcAAAADwAAAGRycy9kb3ducmV2LnhtbESPQWsCMRSE7wX/Q3hCL6JZl1LKahQR1KXQQm09eHts&#10;npvFzUvYRN3++0YQehxm5htmvuxtK67UhcaxgukkA0FcOd1wreDnezN+AxEissbWMSn4pQDLxeBp&#10;joV2N/6i6z7WIkE4FKjAxOgLKUNlyGKYOE+cvJPrLMYku1rqDm8JbluZZ9mrtNhwWjDoaW2oOu8v&#10;VsFmZ0Yr+f5x8GX4PNm89Nvd6KjU87BfzUBE6uN/+NEutYKXfAr3M+kIyMU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8uX5cYAAADcAAAADwAAAAAAAAAAAAAAAACYAgAAZHJz&#10;L2Rvd25yZXYueG1sUEsFBgAAAAAEAAQA9QAAAIsDAAAAAA==&#10;" filled="f" strokecolor="black [3213]" strokeweight="2pt"/>
                  </v:group>
                  <v:group id="Group 422" o:spid="_x0000_s1045" style="position:absolute;left:257805;width:258740;height:123825" coordsize="258740,1238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PKBXlTFAAAA3AAA&#10;AA8AAAAAAAAAAAAAAAAAqgIAAGRycy9kb3ducmV2LnhtbFBLBQYAAAAABAAEAPoAAACcAwAAAAA=&#10;">
                    <v:rect id="Rectangle 423" o:spid="_x0000_s1046" style="position:absolute;width:129837;height:1238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FWsCcYA&#10;AADcAAAADwAAAGRycy9kb3ducmV2LnhtbESPQWsCMRSE74X+h/AKvUjNuoqUrVGkoC5CBbU99PbY&#10;PDdLNy9hk+r6701B6HGYmW+Y2aK3rThTFxrHCkbDDARx5XTDtYLP4+rlFUSIyBpbx6TgSgEW88eH&#10;GRbaXXhP50OsRYJwKFCBidEXUobKkMUwdJ44eSfXWYxJdrXUHV4S3LYyz7KptNhwWjDo6d1Q9XP4&#10;tQpWGzNYyu3Hly/D7mTz0q83g2+lnp/65RuISH38D9/bpVYwycfwdyYdATm/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FWsCcYAAADcAAAADwAAAAAAAAAAAAAAAACYAgAAZHJz&#10;L2Rvd25yZXYueG1sUEsFBgAAAAAEAAQA9QAAAIsDAAAAAA==&#10;" filled="f" strokecolor="black [3213]" strokeweight="2pt"/>
                    <v:rect id="Rectangle 424" o:spid="_x0000_s1047" style="position:absolute;left:128903;width:129837;height:1238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7w0fcYA&#10;AADcAAAADwAAAGRycy9kb3ducmV2LnhtbESPQWsCMRSE7wX/Q3hCL1KzXURkaxQRrItQQdseents&#10;npvFzUvYpLr++0YQehxm5htmvuxtKy7UhcaxgtdxBoK4crrhWsHX5+ZlBiJEZI2tY1JwowDLxeBp&#10;joV2Vz7Q5RhrkSAcClRgYvSFlKEyZDGMnSdO3sl1FmOSXS11h9cEt63Ms2wqLTacFgx6Whuqzsdf&#10;q2CzNaOV3H18+zLsTzYv/ft29KPU87BfvYGI1Mf/8KNdagWTfAL3M+kIyMU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7w0fcYAAADcAAAADwAAAAAAAAAAAAAAAACYAgAAZHJz&#10;L2Rvd25yZXYueG1sUEsFBgAAAAAEAAQA9QAAAIsDAAAAAA==&#10;" filled="f" strokecolor="black [3213]" strokeweight="2pt"/>
                  </v:group>
                </v:group>
                <v:group id="Group 425" o:spid="_x0000_s1048" style="position:absolute;left:15508;width:2585;height:1238" coordsize="258740,1238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WjGIMYAAADcAAAADwAAAGRycy9kb3ducmV2LnhtbESPQWvCQBSE7wX/w/KE&#10;3ppNbFMkZhURKx5CoSqU3h7ZZxLMvg3ZbRL/fbdQ6HGYmW+YfDOZVgzUu8aygiSKQRCXVjdcKbic&#10;356WIJxH1thaJgV3crBZzx5yzLQd+YOGk69EgLDLUEHtfZdJ6cqaDLrIdsTBu9reoA+yr6TucQxw&#10;08pFHL9Kgw2HhRo72tVU3k7fRsFhxHH7nOyH4nbd3b/O6ftnkZBSj/NpuwLhafL/4b/2USt4WaT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9aMYgxgAAANwA&#10;AAAPAAAAAAAAAAAAAAAAAKoCAABkcnMvZG93bnJldi54bWxQSwUGAAAAAAQABAD6AAAAnQMAAAAA&#10;">
                  <v:rect id="Rectangle 426" o:spid="_x0000_s1049" style="position:absolute;width:129837;height:1238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CIPkcYA&#10;AADcAAAADwAAAGRycy9kb3ducmV2LnhtbESPQWsCMRSE7wX/Q3gFL6LZLkXKahQRrItQobYevD02&#10;z83SzUvYRF3/fVMQehxm5htmvuxtK67UhcaxgpdJBoK4crrhWsH312b8BiJEZI2tY1JwpwDLxeBp&#10;joV2N/6k6yHWIkE4FKjAxOgLKUNlyGKYOE+cvLPrLMYku1rqDm8JbluZZ9lUWmw4LRj0tDZU/Rwu&#10;VsFma0Yrufs4+jLszzYv/ft2dFJq+NyvZiAi9fE//GiXWsFrPoW/M+kIyM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CIPkcYAAADcAAAADwAAAAAAAAAAAAAAAACYAgAAZHJz&#10;L2Rvd25yZXYueG1sUEsFBgAAAAAEAAQA9QAAAIsDAAAAAA==&#10;" filled="f" strokecolor="black [3213]" strokeweight="2pt"/>
                  <v:rect id="Rectangle 427" o:spid="_x0000_s1050" style="position:absolute;left:128903;width:129837;height:1238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26qCsYA&#10;AADcAAAADwAAAGRycy9kb3ducmV2LnhtbESPQWsCMRSE74X+h/AKvUjNuoiWrVGkoC5CBbU99PbY&#10;PDdLNy9hk+r6701B6HGYmW+Y2aK3rThTFxrHCkbDDARx5XTDtYLP4+rlFUSIyBpbx6TgSgEW88eH&#10;GRbaXXhP50OsRYJwKFCBidEXUobKkMUwdJ44eSfXWYxJdrXUHV4S3LYyz7KJtNhwWjDo6d1Q9XP4&#10;tQpWGzNYyu3Hly/D7mTz0q83g2+lnp/65RuISH38D9/bpVYwzqfwdyYdATm/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26qCsYAAADcAAAADwAAAAAAAAAAAAAAAACYAgAAZHJz&#10;L2Rvd25yZXYueG1sUEsFBgAAAAAEAAQA9QAAAIsDAAAAAA==&#10;" filled="f" strokecolor="black [3213]" strokeweight="2pt"/>
                </v:group>
              </v:group>
            </w:pict>
          </mc:Fallback>
        </mc:AlternateContent>
      </w:r>
      <w:r w:rsidR="00A145FB">
        <w:rPr>
          <w:noProof/>
        </w:rPr>
        <mc:AlternateContent>
          <mc:Choice Requires="wpg">
            <w:drawing>
              <wp:anchor distT="0" distB="0" distL="114300" distR="114300" simplePos="0" relativeHeight="251699200" behindDoc="0" locked="0" layoutInCell="1" allowOverlap="1" wp14:anchorId="46FA0751" wp14:editId="00F7966E">
                <wp:simplePos x="0" y="0"/>
                <wp:positionH relativeFrom="column">
                  <wp:posOffset>3230611</wp:posOffset>
                </wp:positionH>
                <wp:positionV relativeFrom="paragraph">
                  <wp:posOffset>1646323</wp:posOffset>
                </wp:positionV>
                <wp:extent cx="1809300" cy="123825"/>
                <wp:effectExtent l="0" t="0" r="19685" b="28575"/>
                <wp:wrapNone/>
                <wp:docPr id="428" name="Group 428"/>
                <wp:cNvGraphicFramePr/>
                <a:graphic xmlns:a="http://schemas.openxmlformats.org/drawingml/2006/main">
                  <a:graphicData uri="http://schemas.microsoft.com/office/word/2010/wordprocessingGroup">
                    <wpg:wgp>
                      <wpg:cNvGrpSpPr/>
                      <wpg:grpSpPr>
                        <a:xfrm>
                          <a:off x="0" y="0"/>
                          <a:ext cx="1809300" cy="123825"/>
                          <a:chOff x="0" y="0"/>
                          <a:chExt cx="1809300" cy="123825"/>
                        </a:xfrm>
                        <a:solidFill>
                          <a:schemeClr val="bg2">
                            <a:lumMod val="50000"/>
                          </a:schemeClr>
                        </a:solidFill>
                      </wpg:grpSpPr>
                      <wpg:grpSp>
                        <wpg:cNvPr id="429" name="Group 429"/>
                        <wpg:cNvGrpSpPr/>
                        <wpg:grpSpPr>
                          <a:xfrm>
                            <a:off x="0" y="0"/>
                            <a:ext cx="516545" cy="123825"/>
                            <a:chOff x="0" y="0"/>
                            <a:chExt cx="516545" cy="123825"/>
                          </a:xfrm>
                          <a:grpFill/>
                        </wpg:grpSpPr>
                        <wpg:grpSp>
                          <wpg:cNvPr id="430" name="Group 430"/>
                          <wpg:cNvGrpSpPr/>
                          <wpg:grpSpPr>
                            <a:xfrm>
                              <a:off x="0" y="0"/>
                              <a:ext cx="258740" cy="123825"/>
                              <a:chOff x="0" y="0"/>
                              <a:chExt cx="258740" cy="123825"/>
                            </a:xfrm>
                            <a:grpFill/>
                          </wpg:grpSpPr>
                          <wps:wsp>
                            <wps:cNvPr id="431" name="Rectangle 431"/>
                            <wps:cNvSpPr/>
                            <wps:spPr>
                              <a:xfrm>
                                <a:off x="0" y="0"/>
                                <a:ext cx="129837" cy="123825"/>
                              </a:xfrm>
                              <a:prstGeom prst="rect">
                                <a:avLst/>
                              </a:pr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2" name="Rectangle 432"/>
                            <wps:cNvSpPr/>
                            <wps:spPr>
                              <a:xfrm>
                                <a:off x="128903" y="0"/>
                                <a:ext cx="129837" cy="123825"/>
                              </a:xfrm>
                              <a:prstGeom prst="rect">
                                <a:avLst/>
                              </a:pr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433" name="Group 433"/>
                          <wpg:cNvGrpSpPr/>
                          <wpg:grpSpPr>
                            <a:xfrm>
                              <a:off x="257805" y="0"/>
                              <a:ext cx="258740" cy="123825"/>
                              <a:chOff x="0" y="0"/>
                              <a:chExt cx="258740" cy="123825"/>
                            </a:xfrm>
                            <a:grpFill/>
                          </wpg:grpSpPr>
                          <wps:wsp>
                            <wps:cNvPr id="434" name="Rectangle 434"/>
                            <wps:cNvSpPr/>
                            <wps:spPr>
                              <a:xfrm>
                                <a:off x="0" y="0"/>
                                <a:ext cx="129837" cy="123825"/>
                              </a:xfrm>
                              <a:prstGeom prst="rect">
                                <a:avLst/>
                              </a:pr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5" name="Rectangle 435"/>
                            <wps:cNvSpPr/>
                            <wps:spPr>
                              <a:xfrm>
                                <a:off x="128903" y="0"/>
                                <a:ext cx="129837" cy="123825"/>
                              </a:xfrm>
                              <a:prstGeom prst="rect">
                                <a:avLst/>
                              </a:pr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cNvPr id="436" name="Group 436"/>
                        <wpg:cNvGrpSpPr/>
                        <wpg:grpSpPr>
                          <a:xfrm>
                            <a:off x="515609" y="0"/>
                            <a:ext cx="516545" cy="123825"/>
                            <a:chOff x="0" y="0"/>
                            <a:chExt cx="516545" cy="123825"/>
                          </a:xfrm>
                          <a:grpFill/>
                        </wpg:grpSpPr>
                        <wpg:grpSp>
                          <wpg:cNvPr id="437" name="Group 437"/>
                          <wpg:cNvGrpSpPr/>
                          <wpg:grpSpPr>
                            <a:xfrm>
                              <a:off x="0" y="0"/>
                              <a:ext cx="258740" cy="123825"/>
                              <a:chOff x="0" y="0"/>
                              <a:chExt cx="258740" cy="123825"/>
                            </a:xfrm>
                            <a:grpFill/>
                          </wpg:grpSpPr>
                          <wps:wsp>
                            <wps:cNvPr id="438" name="Rectangle 438"/>
                            <wps:cNvSpPr/>
                            <wps:spPr>
                              <a:xfrm>
                                <a:off x="0" y="0"/>
                                <a:ext cx="129837" cy="123825"/>
                              </a:xfrm>
                              <a:prstGeom prst="rect">
                                <a:avLst/>
                              </a:pr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9" name="Rectangle 439"/>
                            <wps:cNvSpPr/>
                            <wps:spPr>
                              <a:xfrm>
                                <a:off x="128903" y="0"/>
                                <a:ext cx="129837" cy="123825"/>
                              </a:xfrm>
                              <a:prstGeom prst="rect">
                                <a:avLst/>
                              </a:pr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440" name="Group 440"/>
                          <wpg:cNvGrpSpPr/>
                          <wpg:grpSpPr>
                            <a:xfrm>
                              <a:off x="257805" y="0"/>
                              <a:ext cx="258740" cy="123825"/>
                              <a:chOff x="0" y="0"/>
                              <a:chExt cx="258740" cy="123825"/>
                            </a:xfrm>
                            <a:grpFill/>
                          </wpg:grpSpPr>
                          <wps:wsp>
                            <wps:cNvPr id="441" name="Rectangle 441"/>
                            <wps:cNvSpPr/>
                            <wps:spPr>
                              <a:xfrm>
                                <a:off x="0" y="0"/>
                                <a:ext cx="129837" cy="123825"/>
                              </a:xfrm>
                              <a:prstGeom prst="rect">
                                <a:avLst/>
                              </a:pr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2" name="Rectangle 442"/>
                            <wps:cNvSpPr/>
                            <wps:spPr>
                              <a:xfrm>
                                <a:off x="128903" y="0"/>
                                <a:ext cx="129837" cy="123825"/>
                              </a:xfrm>
                              <a:prstGeom prst="rect">
                                <a:avLst/>
                              </a:pr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cNvPr id="443" name="Group 443"/>
                        <wpg:cNvGrpSpPr/>
                        <wpg:grpSpPr>
                          <a:xfrm>
                            <a:off x="1031218" y="0"/>
                            <a:ext cx="516545" cy="123825"/>
                            <a:chOff x="0" y="0"/>
                            <a:chExt cx="516545" cy="123825"/>
                          </a:xfrm>
                          <a:grpFill/>
                        </wpg:grpSpPr>
                        <wpg:grpSp>
                          <wpg:cNvPr id="444" name="Group 444"/>
                          <wpg:cNvGrpSpPr/>
                          <wpg:grpSpPr>
                            <a:xfrm>
                              <a:off x="0" y="0"/>
                              <a:ext cx="258740" cy="123825"/>
                              <a:chOff x="0" y="0"/>
                              <a:chExt cx="258740" cy="123825"/>
                            </a:xfrm>
                            <a:grpFill/>
                          </wpg:grpSpPr>
                          <wps:wsp>
                            <wps:cNvPr id="445" name="Rectangle 445"/>
                            <wps:cNvSpPr/>
                            <wps:spPr>
                              <a:xfrm>
                                <a:off x="0" y="0"/>
                                <a:ext cx="129837" cy="123825"/>
                              </a:xfrm>
                              <a:prstGeom prst="rect">
                                <a:avLst/>
                              </a:pr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6" name="Rectangle 446"/>
                            <wps:cNvSpPr/>
                            <wps:spPr>
                              <a:xfrm>
                                <a:off x="128903" y="0"/>
                                <a:ext cx="129837" cy="123825"/>
                              </a:xfrm>
                              <a:prstGeom prst="rect">
                                <a:avLst/>
                              </a:pr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447" name="Group 447"/>
                          <wpg:cNvGrpSpPr/>
                          <wpg:grpSpPr>
                            <a:xfrm>
                              <a:off x="257805" y="0"/>
                              <a:ext cx="258740" cy="123825"/>
                              <a:chOff x="0" y="0"/>
                              <a:chExt cx="258740" cy="123825"/>
                            </a:xfrm>
                            <a:grpFill/>
                          </wpg:grpSpPr>
                          <wps:wsp>
                            <wps:cNvPr id="448" name="Rectangle 448"/>
                            <wps:cNvSpPr/>
                            <wps:spPr>
                              <a:xfrm>
                                <a:off x="0" y="0"/>
                                <a:ext cx="129837" cy="123825"/>
                              </a:xfrm>
                              <a:prstGeom prst="rect">
                                <a:avLst/>
                              </a:pr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9" name="Rectangle 449"/>
                            <wps:cNvSpPr/>
                            <wps:spPr>
                              <a:xfrm>
                                <a:off x="128903" y="0"/>
                                <a:ext cx="129837" cy="123825"/>
                              </a:xfrm>
                              <a:prstGeom prst="rect">
                                <a:avLst/>
                              </a:pr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cNvPr id="450" name="Group 450"/>
                        <wpg:cNvGrpSpPr/>
                        <wpg:grpSpPr>
                          <a:xfrm>
                            <a:off x="1550855" y="0"/>
                            <a:ext cx="258445" cy="123825"/>
                            <a:chOff x="0" y="0"/>
                            <a:chExt cx="258740" cy="123825"/>
                          </a:xfrm>
                          <a:grpFill/>
                        </wpg:grpSpPr>
                        <wps:wsp>
                          <wps:cNvPr id="451" name="Rectangle 451"/>
                          <wps:cNvSpPr/>
                          <wps:spPr>
                            <a:xfrm>
                              <a:off x="0" y="0"/>
                              <a:ext cx="129837" cy="123825"/>
                            </a:xfrm>
                            <a:prstGeom prst="rect">
                              <a:avLst/>
                            </a:pr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2" name="Rectangle 452"/>
                          <wps:cNvSpPr/>
                          <wps:spPr>
                            <a:xfrm>
                              <a:off x="128903" y="0"/>
                              <a:ext cx="129837" cy="123825"/>
                            </a:xfrm>
                            <a:prstGeom prst="rect">
                              <a:avLst/>
                            </a:prstGeom>
                            <a:solidFill>
                              <a:srgbClr val="FF00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anchor>
            </w:drawing>
          </mc:Choice>
          <mc:Fallback>
            <w:pict>
              <v:group id="Group 428" o:spid="_x0000_s1026" style="position:absolute;margin-left:254.4pt;margin-top:129.65pt;width:142.45pt;height:9.75pt;z-index:251699200" coordsize="18093,1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">
                <v:group id="Group 429" o:spid="_x0000_s1027" style="position:absolute;width:5165;height:1238" coordsize="516545,1238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PwlzCXFAAAA3AAA&#10;AA8AAAAAAAAAAAAAAAAAqgIAAGRycy9kb3ducmV2LnhtbFBLBQYAAAAABAAEAPoAAACcAwAAAAA=&#10;">
                  <v:group id="Group 430" o:spid="_x0000_s1028" style="position:absolute;width:258740;height:123825" coordsize="258740,1238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OjG82XCAAAA3AAAAA8A&#10;AAAAAAAAAAAAAAAAqgIAAGRycy9kb3ducmV2LnhtbFBLBQYAAAAABAAEAPoAAACZAwAAAAA=&#10;">
                    <v:rect id="Rectangle 431" o:spid="_x0000_s1029" style="position:absolute;width:129837;height:1238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hIBOMYA&#10;AADcAAAADwAAAGRycy9kb3ducmV2LnhtbESPQWsCMRSE7wX/Q3hCL1KzWhFZjSKCuhQqqO2ht8fm&#10;uVncvIRNqtt/3xSEHoeZ+YZZrDrbiBu1oXasYDTMQBCXTtdcKfg4b19mIEJE1tg4JgU/FGC17D0t&#10;MNfuzke6nWIlEoRDjgpMjD6XMpSGLIah88TJu7jWYkyyraRu8Z7gtpHjLJtKizWnBYOeNobK6+nb&#10;KtjuzWAt394/fREOFzsu/G4/+FLqud+t5yAidfE//GgXWsHkdQR/Z9IRkM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hIBOMYAAADcAAAADwAAAAAAAAAAAAAAAACYAgAAZHJz&#10;L2Rvd25yZXYueG1sUEsFBgAAAAAEAAQA9QAAAIsDAAAAAA==&#10;" filled="f" strokecolor="black [3213]" strokeweight="2pt"/>
                    <v:rect id="Rectangle 432" o:spid="_x0000_s1030" style="position:absolute;left:128903;width:129837;height:1238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sCfT8YA&#10;AADcAAAADwAAAGRycy9kb3ducmV2LnhtbESPQWsCMRSE74X+h/AKvUjNuoqUrVGkoC5CBbU99PbY&#10;PDdLNy9hk+r6701B6HGYmW+Y2aK3rThTFxrHCkbDDARx5XTDtYLP4+rlFUSIyBpbx6TgSgEW88eH&#10;GRbaXXhP50OsRYJwKFCBidEXUobKkMUwdJ44eSfXWYxJdrXUHV4S3LYyz7KptNhwWjDo6d1Q9XP4&#10;tQpWGzNYyu3Hly/D7mTz0q83g2+lnp/65RuISH38D9/bpVYwGefwdyYdATm/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sCfT8YAAADcAAAADwAAAAAAAAAAAAAAAACYAgAAZHJz&#10;L2Rvd25yZXYueG1sUEsFBgAAAAAEAAQA9QAAAIsDAAAAAA==&#10;" filled="f" strokecolor="black [3213]" strokeweight="2pt"/>
                  </v:group>
                  <v:group id="Group 433" o:spid="_x0000_s1031" style="position:absolute;left:257805;width:258740;height:123825" coordsize="258740,1238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gUbRLFAAAA3AAA&#10;AA8AAAAAAAAAAAAAAAAAqgIAAGRycy9kb3ducmV2LnhtbFBLBQYAAAAABAAEAPoAAACcAwAAAAA=&#10;">
                    <v:rect id="Rectangle 434" o:spid="_x0000_s1032" style="position:absolute;width:129837;height:1238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mWioMYA&#10;AADcAAAADwAAAGRycy9kb3ducmV2LnhtbESPQWsCMRSE70L/Q3iFXqRmq1LKahQpWBehQrftobfH&#10;5rlZ3LyETdT13xuh4HGYmW+Y+bK3rThRFxrHCl5GGQjiyumGawU/3+vnNxAhImtsHZOCCwVYLh4G&#10;c8y1O/MXncpYiwThkKMCE6PPpQyVIYth5Dxx8vausxiT7GqpOzwnuG3lOMtepcWG04JBT++GqkN5&#10;tArWGzNcye3nry/Cbm/Hhf/YDP+UenrsVzMQkfp4D/+3C61gOpnC7Uw6AnJx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mWioMYAAADcAAAADwAAAAAAAAAAAAAAAACYAgAAZHJz&#10;L2Rvd25yZXYueG1sUEsFBgAAAAAEAAQA9QAAAIsDAAAAAA==&#10;" filled="f" strokecolor="black [3213]" strokeweight="2pt"/>
                    <v:rect id="Rectangle 435" o:spid="_x0000_s1033" style="position:absolute;left:128903;width:129837;height:1238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kHO8YA&#10;AADcAAAADwAAAGRycy9kb3ducmV2LnhtbESPQWsCMRSE70L/Q3gFL1KzWi1laxQRrEtBobYevD02&#10;z83SzUvYRN3++6YgeBxm5htmtuhsIy7UhtqxgtEwA0FcOl1zpeD7a/30CiJEZI2NY1LwSwEW84fe&#10;DHPtrvxJl32sRIJwyFGBidHnUobSkMUwdJ44eSfXWoxJtpXULV4T3DZynGUv0mLNacGgp5Wh8md/&#10;tgrWGzNYyo/twRdhd7Ljwr9vBkel+o/d8g1EpC7ew7d2oRVMnqfwfyYdATn/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SkHO8YAAADcAAAADwAAAAAAAAAAAAAAAACYAgAAZHJz&#10;L2Rvd25yZXYueG1sUEsFBgAAAAAEAAQA9QAAAIsDAAAAAA==&#10;" filled="f" strokecolor="black [3213]" strokeweight="2pt"/>
                  </v:group>
                </v:group>
                <v:group id="Group 436" o:spid="_x0000_s1034" style="position:absolute;left:5156;width:5165;height:1238" coordsize="516545,1238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GPOisYAAADcAAAADwAAAGRycy9kb3ducmV2LnhtbESPQWvCQBSE7wX/w/IK&#10;3ppNtA2SZhWRKh5CoSqU3h7ZZxLMvg3ZbRL/fbdQ6HGYmW+YfDOZVgzUu8aygiSKQRCXVjdcKbic&#10;908rEM4ja2wtk4I7OdisZw85ZtqO/EHDyVciQNhlqKD2vsukdGVNBl1kO+LgXW1v0AfZV1L3OAa4&#10;aeUijlNpsOGwUGNHu5rK2+nbKDiMOG6XydtQ3K67+9f55f2zSEip+eO0fQXhafL/4b/2USt4Xqb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IY86KxgAAANwA&#10;AAAPAAAAAAAAAAAAAAAAAKoCAABkcnMvZG93bnJldi54bWxQSwUGAAAAAAQABAD6AAAAnQMAAAAA&#10;">
                  <v:group id="Group 437" o:spid="_x0000_s1035" style="position:absolute;width:258740;height:123825" coordsize="258740,1238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GcvaxHFAAAA3AAA&#10;AA8AAAAAAAAAAAAAAAAAqgIAAGRycy9kb3ducmV2LnhtbFBLBQYAAAAABAAEAPoAAACcAwAAAAA=&#10;">
                    <v:rect id="Rectangle 438" o:spid="_x0000_s1036" style="position:absolute;width:129837;height:1238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iopcMA&#10;AADcAAAADwAAAGRycy9kb3ducmV2LnhtbERPy2oCMRTdF/yHcIVuRDO1UmQ0ihSsQ0GhPhbuLpPr&#10;ZHByEyapjn9vFoUuD+c9X3a2ETdqQ+1YwdsoA0FcOl1zpeB4WA+nIEJE1tg4JgUPCrBc9F7mmGt3&#10;5x+67WMlUgiHHBWYGH0uZSgNWQwj54kTd3GtxZhgW0nd4j2F20aOs+xDWqw5NRj09GmovO5/rYL1&#10;xgxW8nt78kXYXey48F+bwVmp1363moGI1MV/8Z+70Aom72ltOpOOgFw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yiopcMAAADcAAAADwAAAAAAAAAAAAAAAACYAgAAZHJzL2Rv&#10;d25yZXYueG1sUEsFBgAAAAAEAAQA9QAAAIgDAAAAAA==&#10;" filled="f" strokecolor="black [3213]" strokeweight="2pt"/>
                    <v:rect id="Rectangle 439" o:spid="_x0000_s1037" style="position:absolute;left:128903;width:129837;height:1238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GQNPsYA&#10;AADcAAAADwAAAGRycy9kb3ducmV2LnhtbESPQWsCMRSE70L/Q3gFL1KzWpF2axQRrEtBobYevD02&#10;z83SzUvYRN3++6YgeBxm5htmtuhsIy7UhtqxgtEwA0FcOl1zpeD7a/30AiJEZI2NY1LwSwEW84fe&#10;DHPtrvxJl32sRIJwyFGBidHnUobSkMUwdJ44eSfXWoxJtpXULV4T3DZynGVTabHmtGDQ08pQ+bM/&#10;WwXrjRks5cf24IuwO9lx4d83g6NS/cdu+QYiUhfv4Vu70Aomz6/wfyYdATn/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7GQNPsYAAADcAAAADwAAAAAAAAAAAAAAAACYAgAAZHJz&#10;L2Rvd25yZXYueG1sUEsFBgAAAAAEAAQA9QAAAIsDAAAAAA==&#10;" filled="f" strokecolor="black [3213]" strokeweight="2pt"/>
                  </v:group>
                  <v:group id="Group 440" o:spid="_x0000_s1038" style="position:absolute;left:257805;width:258740;height:123825" coordsize="258740,1238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wwIAYwwAAANwAAAAP&#10;AAAAAAAAAAAAAAAAAKoCAABkcnMvZG93bnJldi54bWxQSwUGAAAAAAQABAD6AAAAmgMAAAAA&#10;">
                    <v:rect id="Rectangle 441" o:spid="_x0000_s1039" style="position:absolute;width:129837;height:1238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hRyRcUA&#10;AADcAAAADwAAAGRycy9kb3ducmV2LnhtbESPQWsCMRSE7wX/Q3hCL6JZRaRsjSKCuhQUtHrw9tg8&#10;N0s3L2GT6vbfm0Khx2FmvmHmy8424k5tqB0rGI8yEMSl0zVXCs6fm+EbiBCRNTaOScEPBVguei9z&#10;zLV78JHup1iJBOGQowITo8+lDKUhi2HkPHHybq61GJNsK6lbfCS4beQky2bSYs1pwaCntaHy6/Rt&#10;FWx2ZrCSH/uLL8LhZieF3+4GV6Ve+93qHUSkLv6H/9qFVjCdjuH3TDoCcvEE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KFHJFxQAAANwAAAAPAAAAAAAAAAAAAAAAAJgCAABkcnMv&#10;ZG93bnJldi54bWxQSwUGAAAAAAQABAD1AAAAigMAAAAA&#10;" filled="f" strokecolor="black [3213]" strokeweight="2pt"/>
                    <v:rect id="Rectangle 442" o:spid="_x0000_s1040" style="position:absolute;left:128903;width:129837;height:1238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sbsMsYA&#10;AADcAAAADwAAAGRycy9kb3ducmV2LnhtbESPQWsCMRSE7wX/Q3hCL1KzXURkaxQRrItQQdseents&#10;npvFzUvYpLr++0YQehxm5htmvuxtKy7UhcaxgtdxBoK4crrhWsHX5+ZlBiJEZI2tY1JwowDLxeBp&#10;joV2Vz7Q5RhrkSAcClRgYvSFlKEyZDGMnSdO3sl1FmOSXS11h9cEt63Ms2wqLTacFgx6Whuqzsdf&#10;q2CzNaOV3H18+zLsTzYv/ft29KPU87BfvYGI1Mf/8KNdagWTSQ73M+kIyMU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sbsMsYAAADcAAAADwAAAAAAAAAAAAAAAACYAgAAZHJz&#10;L2Rvd25yZXYueG1sUEsFBgAAAAAEAAQA9QAAAIsDAAAAAA==&#10;" filled="f" strokecolor="black [3213]" strokeweight="2pt"/>
                  </v:group>
                </v:group>
                <v:group id="Group 443" o:spid="_x0000_s1041" style="position:absolute;left:10312;width:5165;height:1238" coordsize="516545,1238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BIeb8YAAADcAAAADwAAAGRycy9kb3ducmV2LnhtbESPQWvCQBSE7wX/w/IK&#10;3ppNNC2SZhWRKh5CoSqU3h7ZZxLMvg3ZbRL/fbdQ6HGYmW+YfDOZVgzUu8aygiSKQRCXVjdcKbic&#10;908rEM4ja2wtk4I7OdisZw85ZtqO/EHDyVciQNhlqKD2vsukdGVNBl1kO+LgXW1v0AfZV1L3OAa4&#10;aeUijl+kwYbDQo0d7Woqb6dvo+Aw4rhdJm9Dcbvu7l/n5/fPIiGl5o/T9hWEp8n/h//aR60gTZf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AEh5vxgAAANwA&#10;AAAPAAAAAAAAAAAAAAAAAKoCAABkcnMvZG93bnJldi54bWxQSwUGAAAAAAQABAD6AAAAnQMAAAAA&#10;">
                  <v:group id="Group 444" o:spid="_x0000_s1042" style="position:absolute;width:258740;height:123825" coordsize="258740,1238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M/7hhvFAAAA3AAA&#10;AA8AAAAAAAAAAAAAAAAAqgIAAGRycy9kb3ducmV2LnhtbFBLBQYAAAAABAAEAPoAAACcAwAAAAA=&#10;">
                    <v:rect id="Rectangle 445" o:spid="_x0000_s1043" style="position:absolute;width:129837;height:1238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S90RsYA&#10;AADcAAAADwAAAGRycy9kb3ducmV2LnhtbESPQWsCMRSE70L/Q3iFXkSzii2yGkUE61JQqNpDb4/N&#10;c7O4eQmbVLf/vhEKHoeZ+YaZLzvbiCu1oXasYDTMQBCXTtdcKTgdN4MpiBCRNTaOScEvBVgunnpz&#10;zLW78SddD7ESCcIhRwUmRp9LGUpDFsPQeeLknV1rMSbZVlK3eEtw28hxlr1JizWnBYOe1obKy+HH&#10;KthsTX8lP3Zfvgj7sx0X/n3b/1bq5blbzUBE6uIj/N8utILJ5BXuZ9IRkI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S90RsYAAADcAAAADwAAAAAAAAAAAAAAAACYAgAAZHJz&#10;L2Rvd25yZXYueG1sUEsFBgAAAAAEAAQA9QAAAIsDAAAAAA==&#10;" filled="f" strokecolor="black [3213]" strokeweight="2pt"/>
                    <v:rect id="Rectangle 446" o:spid="_x0000_s1044" style="position:absolute;left:128903;width:129837;height:1238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f3qMcUA&#10;AADcAAAADwAAAGRycy9kb3ducmV2LnhtbESPQWsCMRSE70L/Q3iFXqRmFRHZGkUEdREsqO2ht8fm&#10;uVm6eQmbqNt/b4SCx2FmvmFmi8424kptqB0rGA4yEMSl0zVXCr5O6/cpiBCRNTaOScEfBVjMX3oz&#10;zLW78YGux1iJBOGQowITo8+lDKUhi2HgPHHyzq61GJNsK6lbvCW4beQoyybSYs1pwaCnlaHy93ix&#10;CtZb01/K3f7bF+HzbEeF32z7P0q9vXbLDxCRuvgM/7cLrWA8nsDjTDoCcn4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F/eoxxQAAANwAAAAPAAAAAAAAAAAAAAAAAJgCAABkcnMv&#10;ZG93bnJldi54bWxQSwUGAAAAAAQABAD1AAAAigMAAAAA&#10;" filled="f" strokecolor="black [3213]" strokeweight="2pt"/>
                  </v:group>
                  <v:group id="Group 447" o:spid="_x0000_s1045" style="position:absolute;left:257805;width:258740;height:123825" coordsize="258740,1238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KRhsxgAAANwA&#10;AAAPAAAAAAAAAAAAAAAAAKoCAABkcnMvZG93bnJldi54bWxQSwUGAAAAAAQABAD6AAAAnQMAAAAA&#10;">
                    <v:rect id="Rectangle 448" o:spid="_x0000_s1046" style="position:absolute;width:129837;height:1238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y7b2MIA&#10;AADcAAAADwAAAGRycy9kb3ducmV2LnhtbERPTWsCMRC9C/0PYQpepGYrIrI1ihTURbCg1oO3YTNu&#10;lm4mYRN1/ffmIPT4eN+zRWcbcaM21I4VfA4zEMSl0zVXCn6Pq48piBCRNTaOScGDAizmb70Z5trd&#10;eU+3Q6xECuGQowITo8+lDKUhi2HoPHHiLq61GBNsK6lbvKdw28hRlk2kxZpTg0FP34bKv8PVKlht&#10;zGApt7uTL8LPxY4Kv94Mzkr137vlF4hIXfwXv9yFVjAep7XpTDoCcv4E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tvYwgAAANwAAAAPAAAAAAAAAAAAAAAAAJgCAABkcnMvZG93&#10;bnJldi54bWxQSwUGAAAAAAQABAD1AAAAhwMAAAAA&#10;" filled="f" strokecolor="black [3213]" strokeweight="2pt"/>
                    <v:rect id="Rectangle 449" o:spid="_x0000_s1047" style="position:absolute;left:128903;width:129837;height:1238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GJ+Q8YA&#10;AADcAAAADwAAAGRycy9kb3ducmV2LnhtbESPQWsCMRSE70L/Q3iFXkSzipS6GkUE61JQqNpDb4/N&#10;c7O4eQmbVLf/vhEKHoeZ+YaZLzvbiCu1oXasYDTMQBCXTtdcKTgdN4M3ECEia2wck4JfCrBcPPXm&#10;mGt340+6HmIlEoRDjgpMjD6XMpSGLIah88TJO7vWYkyyraRu8ZbgtpHjLHuVFmtOCwY9rQ2Vl8OP&#10;VbDZmv5Kfuy+fBH2Zzsu/Pu2/63Uy3O3moGI1MVH+L9daAWTyRTuZ9IRkI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GJ+Q8YAAADcAAAADwAAAAAAAAAAAAAAAACYAgAAZHJz&#10;L2Rvd25yZXYueG1sUEsFBgAAAAAEAAQA9QAAAIsDAAAAAA==&#10;" filled="f" strokecolor="black [3213]" strokeweight="2pt"/>
                  </v:group>
                </v:group>
                <v:group id="Group 450" o:spid="_x0000_s1048" style="position:absolute;left:15508;width:2585;height:1238" coordsize="258740,1238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1GRbFwwAAANwAAAAP&#10;AAAAAAAAAAAAAAAAAKoCAABkcnMvZG93bnJldi54bWxQSwUGAAAAAAQABAD6AAAAmgMAAAAA&#10;">
                  <v:rect id="Rectangle 451" o:spid="_x0000_s1049" style="position:absolute;width:129837;height:1238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83kmMYA&#10;AADcAAAADwAAAGRycy9kb3ducmV2LnhtbESPQWsCMRSE7wX/Q3hCL1KzShVZjSKCuhQqqO2ht8fm&#10;uVncvIRNqtt/3xSEHoeZ+YZZrDrbiBu1oXasYDTMQBCXTtdcKfg4b19mIEJE1tg4JgU/FGC17D0t&#10;MNfuzke6nWIlEoRDjgpMjD6XMpSGLIah88TJu7jWYkyyraRu8Z7gtpHjLJtKizWnBYOeNobK6+nb&#10;KtjuzWAt394/fREOFzsu/G4/+FLqud+t5yAidfE//GgXWsHrZAR/Z9IRkM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83kmMYAAADcAAAADwAAAAAAAAAAAAAAAACYAgAAZHJz&#10;L2Rvd25yZXYueG1sUEsFBgAAAAAEAAQA9QAAAIsDAAAAAA==&#10;" filled="f" strokecolor="black [3213]" strokeweight="2pt"/>
                  <v:rect id="Rectangle 452" o:spid="_x0000_s1050" style="position:absolute;left:128903;width:129837;height:1238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J4PicUA&#10;AADcAAAADwAAAGRycy9kb3ducmV2LnhtbESPT2vCQBTE7wW/w/IKvdWXihZNXUUKBQ9e/ANen9ln&#10;kib7Ns1uTeyndwWhx2FmfsPMl72t1YVbXzrR8DZMQLFkzpSSazjsv16noHwgMVQ7YQ1X9rBcDJ7m&#10;lBrXyZYvu5CrCBGfkoYihCZF9FnBlvzQNSzRO7vWUoiyzdG01EW4rXGUJO9oqZS4UFDDnwVn1e7X&#10;avi+Hic/9NeFDM+nzWY/q9BgpfXLc7/6ABW4D//hR3ttNIwnI7ifiUcAF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Yng+JxQAAANwAAAAPAAAAAAAAAAAAAAAAAJgCAABkcnMv&#10;ZG93bnJldi54bWxQSwUGAAAAAAQABAD1AAAAigMAAAAA&#10;" fillcolor="red" strokecolor="black [3213]" strokeweight="2pt"/>
                </v:group>
              </v:group>
            </w:pict>
          </mc:Fallback>
        </mc:AlternateContent>
      </w:r>
      <w:r w:rsidR="00A145FB">
        <w:rPr>
          <w:noProof/>
        </w:rPr>
        <mc:AlternateContent>
          <mc:Choice Requires="wpg">
            <w:drawing>
              <wp:anchor distT="0" distB="0" distL="114300" distR="114300" simplePos="0" relativeHeight="251695104" behindDoc="0" locked="0" layoutInCell="1" allowOverlap="1" wp14:anchorId="3552B1EF" wp14:editId="4080EB9A">
                <wp:simplePos x="0" y="0"/>
                <wp:positionH relativeFrom="column">
                  <wp:posOffset>3230880</wp:posOffset>
                </wp:positionH>
                <wp:positionV relativeFrom="paragraph">
                  <wp:posOffset>781268</wp:posOffset>
                </wp:positionV>
                <wp:extent cx="1809300" cy="619293"/>
                <wp:effectExtent l="0" t="0" r="19685" b="28575"/>
                <wp:wrapNone/>
                <wp:docPr id="251" name="Group 251"/>
                <wp:cNvGraphicFramePr/>
                <a:graphic xmlns:a="http://schemas.openxmlformats.org/drawingml/2006/main">
                  <a:graphicData uri="http://schemas.microsoft.com/office/word/2010/wordprocessingGroup">
                    <wpg:wgp>
                      <wpg:cNvGrpSpPr/>
                      <wpg:grpSpPr>
                        <a:xfrm>
                          <a:off x="0" y="0"/>
                          <a:ext cx="1809300" cy="619293"/>
                          <a:chOff x="0" y="0"/>
                          <a:chExt cx="1809300" cy="619293"/>
                        </a:xfrm>
                      </wpg:grpSpPr>
                      <wpg:grpSp>
                        <wpg:cNvPr id="252" name="Group 252"/>
                        <wpg:cNvGrpSpPr/>
                        <wpg:grpSpPr>
                          <a:xfrm>
                            <a:off x="0" y="0"/>
                            <a:ext cx="1809300" cy="123825"/>
                            <a:chOff x="0" y="0"/>
                            <a:chExt cx="1809300" cy="123825"/>
                          </a:xfrm>
                        </wpg:grpSpPr>
                        <wpg:grpSp>
                          <wpg:cNvPr id="253" name="Group 253"/>
                          <wpg:cNvGrpSpPr/>
                          <wpg:grpSpPr>
                            <a:xfrm>
                              <a:off x="0" y="0"/>
                              <a:ext cx="516545" cy="123825"/>
                              <a:chOff x="0" y="0"/>
                              <a:chExt cx="516545" cy="123825"/>
                            </a:xfrm>
                          </wpg:grpSpPr>
                          <wpg:grpSp>
                            <wpg:cNvPr id="254" name="Group 254"/>
                            <wpg:cNvGrpSpPr/>
                            <wpg:grpSpPr>
                              <a:xfrm>
                                <a:off x="0" y="0"/>
                                <a:ext cx="258740" cy="123825"/>
                                <a:chOff x="0" y="0"/>
                                <a:chExt cx="258740" cy="123825"/>
                              </a:xfrm>
                            </wpg:grpSpPr>
                            <wps:wsp>
                              <wps:cNvPr id="255" name="Rectangle 255"/>
                              <wps:cNvSpPr/>
                              <wps:spPr>
                                <a:xfrm>
                                  <a:off x="0" y="0"/>
                                  <a:ext cx="129837" cy="1238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6" name="Rectangle 256"/>
                              <wps:cNvSpPr/>
                              <wps:spPr>
                                <a:xfrm>
                                  <a:off x="128903" y="0"/>
                                  <a:ext cx="129837" cy="1238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57" name="Group 257"/>
                            <wpg:cNvGrpSpPr/>
                            <wpg:grpSpPr>
                              <a:xfrm>
                                <a:off x="257805" y="0"/>
                                <a:ext cx="258740" cy="123825"/>
                                <a:chOff x="0" y="0"/>
                                <a:chExt cx="258740" cy="123825"/>
                              </a:xfrm>
                            </wpg:grpSpPr>
                            <wps:wsp>
                              <wps:cNvPr id="258" name="Rectangle 258"/>
                              <wps:cNvSpPr/>
                              <wps:spPr>
                                <a:xfrm>
                                  <a:off x="0" y="0"/>
                                  <a:ext cx="129837" cy="1238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9" name="Rectangle 259"/>
                              <wps:cNvSpPr/>
                              <wps:spPr>
                                <a:xfrm>
                                  <a:off x="128903" y="0"/>
                                  <a:ext cx="129837" cy="1238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cNvPr id="260" name="Group 260"/>
                          <wpg:cNvGrpSpPr/>
                          <wpg:grpSpPr>
                            <a:xfrm>
                              <a:off x="515609" y="0"/>
                              <a:ext cx="516545" cy="123825"/>
                              <a:chOff x="0" y="0"/>
                              <a:chExt cx="516545" cy="123825"/>
                            </a:xfrm>
                          </wpg:grpSpPr>
                          <wpg:grpSp>
                            <wpg:cNvPr id="261" name="Group 261"/>
                            <wpg:cNvGrpSpPr/>
                            <wpg:grpSpPr>
                              <a:xfrm>
                                <a:off x="0" y="0"/>
                                <a:ext cx="258740" cy="123825"/>
                                <a:chOff x="0" y="0"/>
                                <a:chExt cx="258740" cy="123825"/>
                              </a:xfrm>
                            </wpg:grpSpPr>
                            <wps:wsp>
                              <wps:cNvPr id="262" name="Rectangle 262"/>
                              <wps:cNvSpPr/>
                              <wps:spPr>
                                <a:xfrm>
                                  <a:off x="0" y="0"/>
                                  <a:ext cx="129837" cy="1238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3" name="Rectangle 263"/>
                              <wps:cNvSpPr/>
                              <wps:spPr>
                                <a:xfrm>
                                  <a:off x="128903" y="0"/>
                                  <a:ext cx="129837" cy="1238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64" name="Group 264"/>
                            <wpg:cNvGrpSpPr/>
                            <wpg:grpSpPr>
                              <a:xfrm>
                                <a:off x="257805" y="0"/>
                                <a:ext cx="258740" cy="123825"/>
                                <a:chOff x="0" y="0"/>
                                <a:chExt cx="258740" cy="123825"/>
                              </a:xfrm>
                            </wpg:grpSpPr>
                            <wps:wsp>
                              <wps:cNvPr id="265" name="Rectangle 265"/>
                              <wps:cNvSpPr/>
                              <wps:spPr>
                                <a:xfrm>
                                  <a:off x="0" y="0"/>
                                  <a:ext cx="129837" cy="1238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6" name="Rectangle 266"/>
                              <wps:cNvSpPr/>
                              <wps:spPr>
                                <a:xfrm>
                                  <a:off x="128903" y="0"/>
                                  <a:ext cx="129837" cy="1238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cNvPr id="267" name="Group 267"/>
                          <wpg:cNvGrpSpPr/>
                          <wpg:grpSpPr>
                            <a:xfrm>
                              <a:off x="1031218" y="0"/>
                              <a:ext cx="516545" cy="123825"/>
                              <a:chOff x="0" y="0"/>
                              <a:chExt cx="516545" cy="123825"/>
                            </a:xfrm>
                          </wpg:grpSpPr>
                          <wpg:grpSp>
                            <wpg:cNvPr id="268" name="Group 268"/>
                            <wpg:cNvGrpSpPr/>
                            <wpg:grpSpPr>
                              <a:xfrm>
                                <a:off x="0" y="0"/>
                                <a:ext cx="258740" cy="123825"/>
                                <a:chOff x="0" y="0"/>
                                <a:chExt cx="258740" cy="123825"/>
                              </a:xfrm>
                            </wpg:grpSpPr>
                            <wps:wsp>
                              <wps:cNvPr id="269" name="Rectangle 269"/>
                              <wps:cNvSpPr/>
                              <wps:spPr>
                                <a:xfrm>
                                  <a:off x="0" y="0"/>
                                  <a:ext cx="129837" cy="1238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0" name="Rectangle 270"/>
                              <wps:cNvSpPr/>
                              <wps:spPr>
                                <a:xfrm>
                                  <a:off x="128903" y="0"/>
                                  <a:ext cx="129837" cy="1238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71" name="Group 271"/>
                            <wpg:cNvGrpSpPr/>
                            <wpg:grpSpPr>
                              <a:xfrm>
                                <a:off x="257805" y="0"/>
                                <a:ext cx="258740" cy="123825"/>
                                <a:chOff x="0" y="0"/>
                                <a:chExt cx="258740" cy="123825"/>
                              </a:xfrm>
                            </wpg:grpSpPr>
                            <wps:wsp>
                              <wps:cNvPr id="272" name="Rectangle 272"/>
                              <wps:cNvSpPr/>
                              <wps:spPr>
                                <a:xfrm>
                                  <a:off x="0" y="0"/>
                                  <a:ext cx="129837" cy="1238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3" name="Rectangle 273"/>
                              <wps:cNvSpPr/>
                              <wps:spPr>
                                <a:xfrm>
                                  <a:off x="128903" y="0"/>
                                  <a:ext cx="129837" cy="1238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cNvPr id="274" name="Group 274"/>
                          <wpg:cNvGrpSpPr/>
                          <wpg:grpSpPr>
                            <a:xfrm>
                              <a:off x="1550855" y="0"/>
                              <a:ext cx="258445" cy="123825"/>
                              <a:chOff x="0" y="0"/>
                              <a:chExt cx="258740" cy="123825"/>
                            </a:xfrm>
                          </wpg:grpSpPr>
                          <wps:wsp>
                            <wps:cNvPr id="275" name="Rectangle 275"/>
                            <wps:cNvSpPr/>
                            <wps:spPr>
                              <a:xfrm>
                                <a:off x="0" y="0"/>
                                <a:ext cx="129837" cy="1238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6" name="Rectangle 276"/>
                            <wps:cNvSpPr/>
                            <wps:spPr>
                              <a:xfrm>
                                <a:off x="128903" y="0"/>
                                <a:ext cx="129837" cy="123825"/>
                              </a:xfrm>
                              <a:prstGeom prst="rect">
                                <a:avLst/>
                              </a:prstGeom>
                              <a:solidFill>
                                <a:schemeClr val="bg2">
                                  <a:lumMod val="5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cNvPr id="277" name="Group 277"/>
                        <wpg:cNvGrpSpPr/>
                        <wpg:grpSpPr>
                          <a:xfrm>
                            <a:off x="0" y="124874"/>
                            <a:ext cx="1809300" cy="123825"/>
                            <a:chOff x="0" y="0"/>
                            <a:chExt cx="1809300" cy="123825"/>
                          </a:xfrm>
                        </wpg:grpSpPr>
                        <wpg:grpSp>
                          <wpg:cNvPr id="278" name="Group 278"/>
                          <wpg:cNvGrpSpPr/>
                          <wpg:grpSpPr>
                            <a:xfrm>
                              <a:off x="0" y="0"/>
                              <a:ext cx="516545" cy="123825"/>
                              <a:chOff x="0" y="0"/>
                              <a:chExt cx="516545" cy="123825"/>
                            </a:xfrm>
                          </wpg:grpSpPr>
                          <wpg:grpSp>
                            <wpg:cNvPr id="279" name="Group 279"/>
                            <wpg:cNvGrpSpPr/>
                            <wpg:grpSpPr>
                              <a:xfrm>
                                <a:off x="0" y="0"/>
                                <a:ext cx="258740" cy="123825"/>
                                <a:chOff x="0" y="0"/>
                                <a:chExt cx="258740" cy="123825"/>
                              </a:xfrm>
                            </wpg:grpSpPr>
                            <wps:wsp>
                              <wps:cNvPr id="280" name="Rectangle 280"/>
                              <wps:cNvSpPr/>
                              <wps:spPr>
                                <a:xfrm>
                                  <a:off x="0" y="0"/>
                                  <a:ext cx="129837" cy="123825"/>
                                </a:xfrm>
                                <a:prstGeom prst="rect">
                                  <a:avLst/>
                                </a:prstGeom>
                                <a:solidFill>
                                  <a:schemeClr val="bg2">
                                    <a:lumMod val="5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1" name="Rectangle 281"/>
                              <wps:cNvSpPr/>
                              <wps:spPr>
                                <a:xfrm>
                                  <a:off x="128903" y="0"/>
                                  <a:ext cx="129837" cy="123825"/>
                                </a:xfrm>
                                <a:prstGeom prst="rect">
                                  <a:avLst/>
                                </a:prstGeom>
                                <a:solidFill>
                                  <a:schemeClr val="bg2">
                                    <a:lumMod val="5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82" name="Group 282"/>
                            <wpg:cNvGrpSpPr/>
                            <wpg:grpSpPr>
                              <a:xfrm>
                                <a:off x="257805" y="0"/>
                                <a:ext cx="258740" cy="123825"/>
                                <a:chOff x="0" y="0"/>
                                <a:chExt cx="258740" cy="123825"/>
                              </a:xfrm>
                            </wpg:grpSpPr>
                            <wps:wsp>
                              <wps:cNvPr id="283" name="Rectangle 283"/>
                              <wps:cNvSpPr/>
                              <wps:spPr>
                                <a:xfrm>
                                  <a:off x="0" y="0"/>
                                  <a:ext cx="129837" cy="123825"/>
                                </a:xfrm>
                                <a:prstGeom prst="rect">
                                  <a:avLst/>
                                </a:prstGeom>
                                <a:solidFill>
                                  <a:schemeClr val="bg2">
                                    <a:lumMod val="5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4" name="Rectangle 284"/>
                              <wps:cNvSpPr/>
                              <wps:spPr>
                                <a:xfrm>
                                  <a:off x="128903" y="0"/>
                                  <a:ext cx="129837" cy="123825"/>
                                </a:xfrm>
                                <a:prstGeom prst="rect">
                                  <a:avLst/>
                                </a:prstGeom>
                                <a:solidFill>
                                  <a:schemeClr val="bg2">
                                    <a:lumMod val="5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cNvPr id="285" name="Group 285"/>
                          <wpg:cNvGrpSpPr/>
                          <wpg:grpSpPr>
                            <a:xfrm>
                              <a:off x="515609" y="0"/>
                              <a:ext cx="516545" cy="123825"/>
                              <a:chOff x="0" y="0"/>
                              <a:chExt cx="516545" cy="123825"/>
                            </a:xfrm>
                          </wpg:grpSpPr>
                          <wpg:grpSp>
                            <wpg:cNvPr id="286" name="Group 286"/>
                            <wpg:cNvGrpSpPr/>
                            <wpg:grpSpPr>
                              <a:xfrm>
                                <a:off x="0" y="0"/>
                                <a:ext cx="258740" cy="123825"/>
                                <a:chOff x="0" y="0"/>
                                <a:chExt cx="258740" cy="123825"/>
                              </a:xfrm>
                            </wpg:grpSpPr>
                            <wps:wsp>
                              <wps:cNvPr id="287" name="Rectangle 287"/>
                              <wps:cNvSpPr/>
                              <wps:spPr>
                                <a:xfrm>
                                  <a:off x="0" y="0"/>
                                  <a:ext cx="129837" cy="123825"/>
                                </a:xfrm>
                                <a:prstGeom prst="rect">
                                  <a:avLst/>
                                </a:prstGeom>
                                <a:solidFill>
                                  <a:schemeClr val="bg2">
                                    <a:lumMod val="5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8" name="Rectangle 288"/>
                              <wps:cNvSpPr/>
                              <wps:spPr>
                                <a:xfrm>
                                  <a:off x="128903" y="0"/>
                                  <a:ext cx="129837" cy="123825"/>
                                </a:xfrm>
                                <a:prstGeom prst="rect">
                                  <a:avLst/>
                                </a:prstGeom>
                                <a:solidFill>
                                  <a:schemeClr val="bg2">
                                    <a:lumMod val="5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89" name="Group 289"/>
                            <wpg:cNvGrpSpPr/>
                            <wpg:grpSpPr>
                              <a:xfrm>
                                <a:off x="257805" y="0"/>
                                <a:ext cx="258740" cy="123825"/>
                                <a:chOff x="0" y="0"/>
                                <a:chExt cx="258740" cy="123825"/>
                              </a:xfrm>
                            </wpg:grpSpPr>
                            <wps:wsp>
                              <wps:cNvPr id="290" name="Rectangle 290"/>
                              <wps:cNvSpPr/>
                              <wps:spPr>
                                <a:xfrm>
                                  <a:off x="0" y="0"/>
                                  <a:ext cx="129837" cy="123825"/>
                                </a:xfrm>
                                <a:prstGeom prst="rect">
                                  <a:avLst/>
                                </a:prstGeom>
                                <a:solidFill>
                                  <a:schemeClr val="bg2">
                                    <a:lumMod val="5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1" name="Rectangle 291"/>
                              <wps:cNvSpPr/>
                              <wps:spPr>
                                <a:xfrm>
                                  <a:off x="128903" y="0"/>
                                  <a:ext cx="129837" cy="123825"/>
                                </a:xfrm>
                                <a:prstGeom prst="rect">
                                  <a:avLst/>
                                </a:prstGeom>
                                <a:solidFill>
                                  <a:schemeClr val="bg2">
                                    <a:lumMod val="5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cNvPr id="292" name="Group 292"/>
                          <wpg:cNvGrpSpPr/>
                          <wpg:grpSpPr>
                            <a:xfrm>
                              <a:off x="1031218" y="0"/>
                              <a:ext cx="516545" cy="123825"/>
                              <a:chOff x="0" y="0"/>
                              <a:chExt cx="516545" cy="123825"/>
                            </a:xfrm>
                          </wpg:grpSpPr>
                          <wpg:grpSp>
                            <wpg:cNvPr id="293" name="Group 293"/>
                            <wpg:cNvGrpSpPr/>
                            <wpg:grpSpPr>
                              <a:xfrm>
                                <a:off x="0" y="0"/>
                                <a:ext cx="258740" cy="123825"/>
                                <a:chOff x="0" y="0"/>
                                <a:chExt cx="258740" cy="123825"/>
                              </a:xfrm>
                            </wpg:grpSpPr>
                            <wps:wsp>
                              <wps:cNvPr id="294" name="Rectangle 294"/>
                              <wps:cNvSpPr/>
                              <wps:spPr>
                                <a:xfrm>
                                  <a:off x="0" y="0"/>
                                  <a:ext cx="129837" cy="123825"/>
                                </a:xfrm>
                                <a:prstGeom prst="rect">
                                  <a:avLst/>
                                </a:prstGeom>
                                <a:solidFill>
                                  <a:schemeClr val="bg2">
                                    <a:lumMod val="5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5" name="Rectangle 295"/>
                              <wps:cNvSpPr/>
                              <wps:spPr>
                                <a:xfrm>
                                  <a:off x="128903" y="0"/>
                                  <a:ext cx="129837" cy="123825"/>
                                </a:xfrm>
                                <a:prstGeom prst="rect">
                                  <a:avLst/>
                                </a:prstGeom>
                                <a:solidFill>
                                  <a:schemeClr val="bg2">
                                    <a:lumMod val="5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96" name="Group 296"/>
                            <wpg:cNvGrpSpPr/>
                            <wpg:grpSpPr>
                              <a:xfrm>
                                <a:off x="257805" y="0"/>
                                <a:ext cx="258740" cy="123825"/>
                                <a:chOff x="0" y="0"/>
                                <a:chExt cx="258740" cy="123825"/>
                              </a:xfrm>
                            </wpg:grpSpPr>
                            <wps:wsp>
                              <wps:cNvPr id="297" name="Rectangle 297"/>
                              <wps:cNvSpPr/>
                              <wps:spPr>
                                <a:xfrm>
                                  <a:off x="0" y="0"/>
                                  <a:ext cx="129837" cy="123825"/>
                                </a:xfrm>
                                <a:prstGeom prst="rect">
                                  <a:avLst/>
                                </a:prstGeom>
                                <a:solidFill>
                                  <a:schemeClr val="bg2">
                                    <a:lumMod val="5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8" name="Rectangle 298"/>
                              <wps:cNvSpPr/>
                              <wps:spPr>
                                <a:xfrm>
                                  <a:off x="128903" y="0"/>
                                  <a:ext cx="129837" cy="123825"/>
                                </a:xfrm>
                                <a:prstGeom prst="rect">
                                  <a:avLst/>
                                </a:prstGeom>
                                <a:solidFill>
                                  <a:schemeClr val="bg2">
                                    <a:lumMod val="5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cNvPr id="299" name="Group 299"/>
                          <wpg:cNvGrpSpPr/>
                          <wpg:grpSpPr>
                            <a:xfrm>
                              <a:off x="1550855" y="0"/>
                              <a:ext cx="258445" cy="123825"/>
                              <a:chOff x="0" y="0"/>
                              <a:chExt cx="258740" cy="123825"/>
                            </a:xfrm>
                          </wpg:grpSpPr>
                          <wps:wsp>
                            <wps:cNvPr id="300" name="Rectangle 300"/>
                            <wps:cNvSpPr/>
                            <wps:spPr>
                              <a:xfrm>
                                <a:off x="0" y="0"/>
                                <a:ext cx="129837" cy="123825"/>
                              </a:xfrm>
                              <a:prstGeom prst="rect">
                                <a:avLst/>
                              </a:prstGeom>
                              <a:solidFill>
                                <a:schemeClr val="bg2">
                                  <a:lumMod val="5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1" name="Rectangle 301"/>
                            <wps:cNvSpPr/>
                            <wps:spPr>
                              <a:xfrm>
                                <a:off x="128903" y="0"/>
                                <a:ext cx="129837" cy="123825"/>
                              </a:xfrm>
                              <a:prstGeom prst="rect">
                                <a:avLst/>
                              </a:prstGeom>
                              <a:solidFill>
                                <a:schemeClr val="bg2">
                                  <a:lumMod val="5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cNvPr id="302" name="Group 302"/>
                        <wpg:cNvGrpSpPr/>
                        <wpg:grpSpPr>
                          <a:xfrm>
                            <a:off x="0" y="245720"/>
                            <a:ext cx="1809300" cy="123825"/>
                            <a:chOff x="0" y="0"/>
                            <a:chExt cx="1809300" cy="123825"/>
                          </a:xfrm>
                        </wpg:grpSpPr>
                        <wpg:grpSp>
                          <wpg:cNvPr id="303" name="Group 303"/>
                          <wpg:cNvGrpSpPr/>
                          <wpg:grpSpPr>
                            <a:xfrm>
                              <a:off x="0" y="0"/>
                              <a:ext cx="516545" cy="123825"/>
                              <a:chOff x="0" y="0"/>
                              <a:chExt cx="516545" cy="123825"/>
                            </a:xfrm>
                          </wpg:grpSpPr>
                          <wpg:grpSp>
                            <wpg:cNvPr id="304" name="Group 304"/>
                            <wpg:cNvGrpSpPr/>
                            <wpg:grpSpPr>
                              <a:xfrm>
                                <a:off x="0" y="0"/>
                                <a:ext cx="258740" cy="123825"/>
                                <a:chOff x="0" y="0"/>
                                <a:chExt cx="258740" cy="123825"/>
                              </a:xfrm>
                            </wpg:grpSpPr>
                            <wps:wsp>
                              <wps:cNvPr id="305" name="Rectangle 305"/>
                              <wps:cNvSpPr/>
                              <wps:spPr>
                                <a:xfrm>
                                  <a:off x="0" y="0"/>
                                  <a:ext cx="129837" cy="123825"/>
                                </a:xfrm>
                                <a:prstGeom prst="rect">
                                  <a:avLst/>
                                </a:prstGeom>
                                <a:solidFill>
                                  <a:schemeClr val="bg2">
                                    <a:lumMod val="5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6" name="Rectangle 306"/>
                              <wps:cNvSpPr/>
                              <wps:spPr>
                                <a:xfrm>
                                  <a:off x="128903" y="0"/>
                                  <a:ext cx="129837" cy="1238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307" name="Group 307"/>
                            <wpg:cNvGrpSpPr/>
                            <wpg:grpSpPr>
                              <a:xfrm>
                                <a:off x="257805" y="0"/>
                                <a:ext cx="258740" cy="123825"/>
                                <a:chOff x="0" y="0"/>
                                <a:chExt cx="258740" cy="123825"/>
                              </a:xfrm>
                            </wpg:grpSpPr>
                            <wps:wsp>
                              <wps:cNvPr id="308" name="Rectangle 308"/>
                              <wps:cNvSpPr/>
                              <wps:spPr>
                                <a:xfrm>
                                  <a:off x="0" y="0"/>
                                  <a:ext cx="129837" cy="1238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9" name="Rectangle 309"/>
                              <wps:cNvSpPr/>
                              <wps:spPr>
                                <a:xfrm>
                                  <a:off x="128903" y="0"/>
                                  <a:ext cx="129837" cy="1238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cNvPr id="310" name="Group 310"/>
                          <wpg:cNvGrpSpPr/>
                          <wpg:grpSpPr>
                            <a:xfrm>
                              <a:off x="515609" y="0"/>
                              <a:ext cx="516545" cy="123825"/>
                              <a:chOff x="0" y="0"/>
                              <a:chExt cx="516545" cy="123825"/>
                            </a:xfrm>
                          </wpg:grpSpPr>
                          <wpg:grpSp>
                            <wpg:cNvPr id="311" name="Group 311"/>
                            <wpg:cNvGrpSpPr/>
                            <wpg:grpSpPr>
                              <a:xfrm>
                                <a:off x="0" y="0"/>
                                <a:ext cx="258740" cy="123825"/>
                                <a:chOff x="0" y="0"/>
                                <a:chExt cx="258740" cy="123825"/>
                              </a:xfrm>
                            </wpg:grpSpPr>
                            <wps:wsp>
                              <wps:cNvPr id="312" name="Rectangle 312"/>
                              <wps:cNvSpPr/>
                              <wps:spPr>
                                <a:xfrm>
                                  <a:off x="0" y="0"/>
                                  <a:ext cx="129837" cy="1238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3" name="Rectangle 313"/>
                              <wps:cNvSpPr/>
                              <wps:spPr>
                                <a:xfrm>
                                  <a:off x="128903" y="0"/>
                                  <a:ext cx="129837" cy="1238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314" name="Group 314"/>
                            <wpg:cNvGrpSpPr/>
                            <wpg:grpSpPr>
                              <a:xfrm>
                                <a:off x="257805" y="0"/>
                                <a:ext cx="258740" cy="123825"/>
                                <a:chOff x="0" y="0"/>
                                <a:chExt cx="258740" cy="123825"/>
                              </a:xfrm>
                            </wpg:grpSpPr>
                            <wps:wsp>
                              <wps:cNvPr id="315" name="Rectangle 315"/>
                              <wps:cNvSpPr/>
                              <wps:spPr>
                                <a:xfrm>
                                  <a:off x="0" y="0"/>
                                  <a:ext cx="129837" cy="1238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6" name="Rectangle 316"/>
                              <wps:cNvSpPr/>
                              <wps:spPr>
                                <a:xfrm>
                                  <a:off x="128903" y="0"/>
                                  <a:ext cx="129837" cy="1238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cNvPr id="317" name="Group 317"/>
                          <wpg:cNvGrpSpPr/>
                          <wpg:grpSpPr>
                            <a:xfrm>
                              <a:off x="1031218" y="0"/>
                              <a:ext cx="516545" cy="123825"/>
                              <a:chOff x="0" y="0"/>
                              <a:chExt cx="516545" cy="123825"/>
                            </a:xfrm>
                          </wpg:grpSpPr>
                          <wpg:grpSp>
                            <wpg:cNvPr id="318" name="Group 318"/>
                            <wpg:cNvGrpSpPr/>
                            <wpg:grpSpPr>
                              <a:xfrm>
                                <a:off x="0" y="0"/>
                                <a:ext cx="258740" cy="123825"/>
                                <a:chOff x="0" y="0"/>
                                <a:chExt cx="258740" cy="123825"/>
                              </a:xfrm>
                            </wpg:grpSpPr>
                            <wps:wsp>
                              <wps:cNvPr id="319" name="Rectangle 319"/>
                              <wps:cNvSpPr/>
                              <wps:spPr>
                                <a:xfrm>
                                  <a:off x="0" y="0"/>
                                  <a:ext cx="129837" cy="1238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0" name="Rectangle 320"/>
                              <wps:cNvSpPr/>
                              <wps:spPr>
                                <a:xfrm>
                                  <a:off x="128903" y="0"/>
                                  <a:ext cx="129837" cy="1238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321" name="Group 321"/>
                            <wpg:cNvGrpSpPr/>
                            <wpg:grpSpPr>
                              <a:xfrm>
                                <a:off x="257805" y="0"/>
                                <a:ext cx="258740" cy="123825"/>
                                <a:chOff x="0" y="0"/>
                                <a:chExt cx="258740" cy="123825"/>
                              </a:xfrm>
                            </wpg:grpSpPr>
                            <wps:wsp>
                              <wps:cNvPr id="322" name="Rectangle 322"/>
                              <wps:cNvSpPr/>
                              <wps:spPr>
                                <a:xfrm>
                                  <a:off x="0" y="0"/>
                                  <a:ext cx="129837" cy="1238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3" name="Rectangle 323"/>
                              <wps:cNvSpPr/>
                              <wps:spPr>
                                <a:xfrm>
                                  <a:off x="128903" y="0"/>
                                  <a:ext cx="129837" cy="1238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cNvPr id="324" name="Group 324"/>
                          <wpg:cNvGrpSpPr/>
                          <wpg:grpSpPr>
                            <a:xfrm>
                              <a:off x="1550855" y="0"/>
                              <a:ext cx="258445" cy="123825"/>
                              <a:chOff x="0" y="0"/>
                              <a:chExt cx="258740" cy="123825"/>
                            </a:xfrm>
                          </wpg:grpSpPr>
                          <wps:wsp>
                            <wps:cNvPr id="325" name="Rectangle 325"/>
                            <wps:cNvSpPr/>
                            <wps:spPr>
                              <a:xfrm>
                                <a:off x="0" y="0"/>
                                <a:ext cx="129837" cy="1238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6" name="Rectangle 326"/>
                            <wps:cNvSpPr/>
                            <wps:spPr>
                              <a:xfrm>
                                <a:off x="128903" y="0"/>
                                <a:ext cx="129837" cy="1238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cNvPr id="327" name="Group 327"/>
                        <wpg:cNvGrpSpPr/>
                        <wpg:grpSpPr>
                          <a:xfrm>
                            <a:off x="0" y="370594"/>
                            <a:ext cx="1809300" cy="123825"/>
                            <a:chOff x="0" y="0"/>
                            <a:chExt cx="1809300" cy="123825"/>
                          </a:xfrm>
                        </wpg:grpSpPr>
                        <wpg:grpSp>
                          <wpg:cNvPr id="328" name="Group 328"/>
                          <wpg:cNvGrpSpPr/>
                          <wpg:grpSpPr>
                            <a:xfrm>
                              <a:off x="0" y="0"/>
                              <a:ext cx="516545" cy="123825"/>
                              <a:chOff x="0" y="0"/>
                              <a:chExt cx="516545" cy="123825"/>
                            </a:xfrm>
                          </wpg:grpSpPr>
                          <wpg:grpSp>
                            <wpg:cNvPr id="329" name="Group 329"/>
                            <wpg:cNvGrpSpPr/>
                            <wpg:grpSpPr>
                              <a:xfrm>
                                <a:off x="0" y="0"/>
                                <a:ext cx="258740" cy="123825"/>
                                <a:chOff x="0" y="0"/>
                                <a:chExt cx="258740" cy="123825"/>
                              </a:xfrm>
                            </wpg:grpSpPr>
                            <wps:wsp>
                              <wps:cNvPr id="330" name="Rectangle 330"/>
                              <wps:cNvSpPr/>
                              <wps:spPr>
                                <a:xfrm>
                                  <a:off x="0" y="0"/>
                                  <a:ext cx="129837" cy="123825"/>
                                </a:xfrm>
                                <a:prstGeom prst="rect">
                                  <a:avLst/>
                                </a:prstGeom>
                                <a:solidFill>
                                  <a:schemeClr val="bg2">
                                    <a:lumMod val="5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1" name="Rectangle 331"/>
                              <wps:cNvSpPr/>
                              <wps:spPr>
                                <a:xfrm>
                                  <a:off x="128903" y="0"/>
                                  <a:ext cx="129837" cy="123825"/>
                                </a:xfrm>
                                <a:prstGeom prst="rect">
                                  <a:avLst/>
                                </a:prstGeom>
                                <a:solidFill>
                                  <a:schemeClr val="bg2">
                                    <a:lumMod val="5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332" name="Group 332"/>
                            <wpg:cNvGrpSpPr/>
                            <wpg:grpSpPr>
                              <a:xfrm>
                                <a:off x="257805" y="0"/>
                                <a:ext cx="258740" cy="123825"/>
                                <a:chOff x="0" y="0"/>
                                <a:chExt cx="258740" cy="123825"/>
                              </a:xfrm>
                            </wpg:grpSpPr>
                            <wps:wsp>
                              <wps:cNvPr id="333" name="Rectangle 333"/>
                              <wps:cNvSpPr/>
                              <wps:spPr>
                                <a:xfrm>
                                  <a:off x="0" y="0"/>
                                  <a:ext cx="129837" cy="123825"/>
                                </a:xfrm>
                                <a:prstGeom prst="rect">
                                  <a:avLst/>
                                </a:prstGeom>
                                <a:solidFill>
                                  <a:schemeClr val="bg2">
                                    <a:lumMod val="5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4" name="Rectangle 334"/>
                              <wps:cNvSpPr/>
                              <wps:spPr>
                                <a:xfrm>
                                  <a:off x="128903" y="0"/>
                                  <a:ext cx="129837" cy="123825"/>
                                </a:xfrm>
                                <a:prstGeom prst="rect">
                                  <a:avLst/>
                                </a:prstGeom>
                                <a:solidFill>
                                  <a:schemeClr val="bg2">
                                    <a:lumMod val="5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cNvPr id="335" name="Group 335"/>
                          <wpg:cNvGrpSpPr/>
                          <wpg:grpSpPr>
                            <a:xfrm>
                              <a:off x="515609" y="0"/>
                              <a:ext cx="516545" cy="123825"/>
                              <a:chOff x="0" y="0"/>
                              <a:chExt cx="516545" cy="123825"/>
                            </a:xfrm>
                          </wpg:grpSpPr>
                          <wpg:grpSp>
                            <wpg:cNvPr id="336" name="Group 336"/>
                            <wpg:cNvGrpSpPr/>
                            <wpg:grpSpPr>
                              <a:xfrm>
                                <a:off x="0" y="0"/>
                                <a:ext cx="258740" cy="123825"/>
                                <a:chOff x="0" y="0"/>
                                <a:chExt cx="258740" cy="123825"/>
                              </a:xfrm>
                            </wpg:grpSpPr>
                            <wps:wsp>
                              <wps:cNvPr id="337" name="Rectangle 337"/>
                              <wps:cNvSpPr/>
                              <wps:spPr>
                                <a:xfrm>
                                  <a:off x="0" y="0"/>
                                  <a:ext cx="129837" cy="123825"/>
                                </a:xfrm>
                                <a:prstGeom prst="rect">
                                  <a:avLst/>
                                </a:prstGeom>
                                <a:solidFill>
                                  <a:schemeClr val="bg2">
                                    <a:lumMod val="5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8" name="Rectangle 338"/>
                              <wps:cNvSpPr/>
                              <wps:spPr>
                                <a:xfrm>
                                  <a:off x="128903" y="0"/>
                                  <a:ext cx="129837" cy="123825"/>
                                </a:xfrm>
                                <a:prstGeom prst="rect">
                                  <a:avLst/>
                                </a:prstGeom>
                                <a:solidFill>
                                  <a:schemeClr val="bg2">
                                    <a:lumMod val="5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339" name="Group 339"/>
                            <wpg:cNvGrpSpPr/>
                            <wpg:grpSpPr>
                              <a:xfrm>
                                <a:off x="257805" y="0"/>
                                <a:ext cx="258740" cy="123825"/>
                                <a:chOff x="0" y="0"/>
                                <a:chExt cx="258740" cy="123825"/>
                              </a:xfrm>
                            </wpg:grpSpPr>
                            <wps:wsp>
                              <wps:cNvPr id="340" name="Rectangle 340"/>
                              <wps:cNvSpPr/>
                              <wps:spPr>
                                <a:xfrm>
                                  <a:off x="0" y="0"/>
                                  <a:ext cx="129837" cy="123825"/>
                                </a:xfrm>
                                <a:prstGeom prst="rect">
                                  <a:avLst/>
                                </a:prstGeom>
                                <a:solidFill>
                                  <a:schemeClr val="bg2">
                                    <a:lumMod val="5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1" name="Rectangle 341"/>
                              <wps:cNvSpPr/>
                              <wps:spPr>
                                <a:xfrm>
                                  <a:off x="128903" y="0"/>
                                  <a:ext cx="129837" cy="123825"/>
                                </a:xfrm>
                                <a:prstGeom prst="rect">
                                  <a:avLst/>
                                </a:prstGeom>
                                <a:solidFill>
                                  <a:schemeClr val="bg2">
                                    <a:lumMod val="5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cNvPr id="342" name="Group 342"/>
                          <wpg:cNvGrpSpPr/>
                          <wpg:grpSpPr>
                            <a:xfrm>
                              <a:off x="1031218" y="0"/>
                              <a:ext cx="516545" cy="123825"/>
                              <a:chOff x="0" y="0"/>
                              <a:chExt cx="516545" cy="123825"/>
                            </a:xfrm>
                          </wpg:grpSpPr>
                          <wpg:grpSp>
                            <wpg:cNvPr id="343" name="Group 343"/>
                            <wpg:cNvGrpSpPr/>
                            <wpg:grpSpPr>
                              <a:xfrm>
                                <a:off x="0" y="0"/>
                                <a:ext cx="258740" cy="123825"/>
                                <a:chOff x="0" y="0"/>
                                <a:chExt cx="258740" cy="123825"/>
                              </a:xfrm>
                            </wpg:grpSpPr>
                            <wps:wsp>
                              <wps:cNvPr id="344" name="Rectangle 344"/>
                              <wps:cNvSpPr/>
                              <wps:spPr>
                                <a:xfrm>
                                  <a:off x="0" y="0"/>
                                  <a:ext cx="129837" cy="123825"/>
                                </a:xfrm>
                                <a:prstGeom prst="rect">
                                  <a:avLst/>
                                </a:prstGeom>
                                <a:solidFill>
                                  <a:schemeClr val="bg2">
                                    <a:lumMod val="5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5" name="Rectangle 345"/>
                              <wps:cNvSpPr/>
                              <wps:spPr>
                                <a:xfrm>
                                  <a:off x="128903" y="0"/>
                                  <a:ext cx="129837" cy="123825"/>
                                </a:xfrm>
                                <a:prstGeom prst="rect">
                                  <a:avLst/>
                                </a:prstGeom>
                                <a:solidFill>
                                  <a:schemeClr val="bg2">
                                    <a:lumMod val="5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346" name="Group 346"/>
                            <wpg:cNvGrpSpPr/>
                            <wpg:grpSpPr>
                              <a:xfrm>
                                <a:off x="257805" y="0"/>
                                <a:ext cx="258740" cy="123825"/>
                                <a:chOff x="0" y="0"/>
                                <a:chExt cx="258740" cy="123825"/>
                              </a:xfrm>
                            </wpg:grpSpPr>
                            <wps:wsp>
                              <wps:cNvPr id="347" name="Rectangle 347"/>
                              <wps:cNvSpPr/>
                              <wps:spPr>
                                <a:xfrm>
                                  <a:off x="0" y="0"/>
                                  <a:ext cx="129837" cy="123825"/>
                                </a:xfrm>
                                <a:prstGeom prst="rect">
                                  <a:avLst/>
                                </a:prstGeom>
                                <a:solidFill>
                                  <a:schemeClr val="bg2">
                                    <a:lumMod val="5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8" name="Rectangle 348"/>
                              <wps:cNvSpPr/>
                              <wps:spPr>
                                <a:xfrm>
                                  <a:off x="128903" y="0"/>
                                  <a:ext cx="129837" cy="123825"/>
                                </a:xfrm>
                                <a:prstGeom prst="rect">
                                  <a:avLst/>
                                </a:prstGeom>
                                <a:solidFill>
                                  <a:schemeClr val="bg2">
                                    <a:lumMod val="5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cNvPr id="349" name="Group 349"/>
                          <wpg:cNvGrpSpPr/>
                          <wpg:grpSpPr>
                            <a:xfrm>
                              <a:off x="1550855" y="0"/>
                              <a:ext cx="258445" cy="123825"/>
                              <a:chOff x="0" y="0"/>
                              <a:chExt cx="258740" cy="123825"/>
                            </a:xfrm>
                          </wpg:grpSpPr>
                          <wps:wsp>
                            <wps:cNvPr id="350" name="Rectangle 350"/>
                            <wps:cNvSpPr/>
                            <wps:spPr>
                              <a:xfrm>
                                <a:off x="0" y="0"/>
                                <a:ext cx="129837" cy="123825"/>
                              </a:xfrm>
                              <a:prstGeom prst="rect">
                                <a:avLst/>
                              </a:prstGeom>
                              <a:solidFill>
                                <a:schemeClr val="bg2">
                                  <a:lumMod val="5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1" name="Rectangle 351"/>
                            <wps:cNvSpPr/>
                            <wps:spPr>
                              <a:xfrm>
                                <a:off x="128903" y="0"/>
                                <a:ext cx="129837" cy="123825"/>
                              </a:xfrm>
                              <a:prstGeom prst="rect">
                                <a:avLst/>
                              </a:prstGeom>
                              <a:solidFill>
                                <a:schemeClr val="bg2">
                                  <a:lumMod val="5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cNvPr id="352" name="Group 352"/>
                        <wpg:cNvGrpSpPr/>
                        <wpg:grpSpPr>
                          <a:xfrm>
                            <a:off x="0" y="495468"/>
                            <a:ext cx="1809300" cy="123825"/>
                            <a:chOff x="0" y="0"/>
                            <a:chExt cx="1809300" cy="123825"/>
                          </a:xfrm>
                        </wpg:grpSpPr>
                        <wpg:grpSp>
                          <wpg:cNvPr id="353" name="Group 353"/>
                          <wpg:cNvGrpSpPr/>
                          <wpg:grpSpPr>
                            <a:xfrm>
                              <a:off x="0" y="0"/>
                              <a:ext cx="516545" cy="123825"/>
                              <a:chOff x="0" y="0"/>
                              <a:chExt cx="516545" cy="123825"/>
                            </a:xfrm>
                          </wpg:grpSpPr>
                          <wpg:grpSp>
                            <wpg:cNvPr id="354" name="Group 354"/>
                            <wpg:cNvGrpSpPr/>
                            <wpg:grpSpPr>
                              <a:xfrm>
                                <a:off x="0" y="0"/>
                                <a:ext cx="258740" cy="123825"/>
                                <a:chOff x="0" y="0"/>
                                <a:chExt cx="258740" cy="123825"/>
                              </a:xfrm>
                            </wpg:grpSpPr>
                            <wps:wsp>
                              <wps:cNvPr id="355" name="Rectangle 355"/>
                              <wps:cNvSpPr/>
                              <wps:spPr>
                                <a:xfrm>
                                  <a:off x="0" y="0"/>
                                  <a:ext cx="129837" cy="1238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6" name="Rectangle 356"/>
                              <wps:cNvSpPr/>
                              <wps:spPr>
                                <a:xfrm>
                                  <a:off x="128903" y="0"/>
                                  <a:ext cx="129837" cy="1238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357" name="Group 357"/>
                            <wpg:cNvGrpSpPr/>
                            <wpg:grpSpPr>
                              <a:xfrm>
                                <a:off x="257805" y="0"/>
                                <a:ext cx="258740" cy="123825"/>
                                <a:chOff x="0" y="0"/>
                                <a:chExt cx="258740" cy="123825"/>
                              </a:xfrm>
                            </wpg:grpSpPr>
                            <wps:wsp>
                              <wps:cNvPr id="358" name="Rectangle 358"/>
                              <wps:cNvSpPr/>
                              <wps:spPr>
                                <a:xfrm>
                                  <a:off x="0" y="0"/>
                                  <a:ext cx="129837" cy="1238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9" name="Rectangle 359"/>
                              <wps:cNvSpPr/>
                              <wps:spPr>
                                <a:xfrm>
                                  <a:off x="128903" y="0"/>
                                  <a:ext cx="129837" cy="1238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cNvPr id="360" name="Group 360"/>
                          <wpg:cNvGrpSpPr/>
                          <wpg:grpSpPr>
                            <a:xfrm>
                              <a:off x="515609" y="0"/>
                              <a:ext cx="516545" cy="123825"/>
                              <a:chOff x="0" y="0"/>
                              <a:chExt cx="516545" cy="123825"/>
                            </a:xfrm>
                          </wpg:grpSpPr>
                          <wpg:grpSp>
                            <wpg:cNvPr id="361" name="Group 361"/>
                            <wpg:cNvGrpSpPr/>
                            <wpg:grpSpPr>
                              <a:xfrm>
                                <a:off x="0" y="0"/>
                                <a:ext cx="258740" cy="123825"/>
                                <a:chOff x="0" y="0"/>
                                <a:chExt cx="258740" cy="123825"/>
                              </a:xfrm>
                            </wpg:grpSpPr>
                            <wps:wsp>
                              <wps:cNvPr id="362" name="Rectangle 362"/>
                              <wps:cNvSpPr/>
                              <wps:spPr>
                                <a:xfrm>
                                  <a:off x="0" y="0"/>
                                  <a:ext cx="129837" cy="1238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3" name="Rectangle 363"/>
                              <wps:cNvSpPr/>
                              <wps:spPr>
                                <a:xfrm>
                                  <a:off x="128903" y="0"/>
                                  <a:ext cx="129837" cy="1238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364" name="Group 364"/>
                            <wpg:cNvGrpSpPr/>
                            <wpg:grpSpPr>
                              <a:xfrm>
                                <a:off x="257805" y="0"/>
                                <a:ext cx="258740" cy="123825"/>
                                <a:chOff x="0" y="0"/>
                                <a:chExt cx="258740" cy="123825"/>
                              </a:xfrm>
                            </wpg:grpSpPr>
                            <wps:wsp>
                              <wps:cNvPr id="365" name="Rectangle 365"/>
                              <wps:cNvSpPr/>
                              <wps:spPr>
                                <a:xfrm>
                                  <a:off x="0" y="0"/>
                                  <a:ext cx="129837" cy="1238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6" name="Rectangle 366"/>
                              <wps:cNvSpPr/>
                              <wps:spPr>
                                <a:xfrm>
                                  <a:off x="128903" y="0"/>
                                  <a:ext cx="129837" cy="1238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cNvPr id="367" name="Group 367"/>
                          <wpg:cNvGrpSpPr/>
                          <wpg:grpSpPr>
                            <a:xfrm>
                              <a:off x="1031218" y="0"/>
                              <a:ext cx="516545" cy="123825"/>
                              <a:chOff x="0" y="0"/>
                              <a:chExt cx="516545" cy="123825"/>
                            </a:xfrm>
                          </wpg:grpSpPr>
                          <wpg:grpSp>
                            <wpg:cNvPr id="368" name="Group 368"/>
                            <wpg:cNvGrpSpPr/>
                            <wpg:grpSpPr>
                              <a:xfrm>
                                <a:off x="0" y="0"/>
                                <a:ext cx="258740" cy="123825"/>
                                <a:chOff x="0" y="0"/>
                                <a:chExt cx="258740" cy="123825"/>
                              </a:xfrm>
                            </wpg:grpSpPr>
                            <wps:wsp>
                              <wps:cNvPr id="369" name="Rectangle 369"/>
                              <wps:cNvSpPr/>
                              <wps:spPr>
                                <a:xfrm>
                                  <a:off x="0" y="0"/>
                                  <a:ext cx="129837" cy="1238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0" name="Rectangle 370"/>
                              <wps:cNvSpPr/>
                              <wps:spPr>
                                <a:xfrm>
                                  <a:off x="128903" y="0"/>
                                  <a:ext cx="129837" cy="1238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371" name="Group 371"/>
                            <wpg:cNvGrpSpPr/>
                            <wpg:grpSpPr>
                              <a:xfrm>
                                <a:off x="257805" y="0"/>
                                <a:ext cx="258740" cy="123825"/>
                                <a:chOff x="0" y="0"/>
                                <a:chExt cx="258740" cy="123825"/>
                              </a:xfrm>
                            </wpg:grpSpPr>
                            <wps:wsp>
                              <wps:cNvPr id="372" name="Rectangle 372"/>
                              <wps:cNvSpPr/>
                              <wps:spPr>
                                <a:xfrm>
                                  <a:off x="0" y="0"/>
                                  <a:ext cx="129837" cy="1238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3" name="Rectangle 373"/>
                              <wps:cNvSpPr/>
                              <wps:spPr>
                                <a:xfrm>
                                  <a:off x="128903" y="0"/>
                                  <a:ext cx="129837" cy="1238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cNvPr id="374" name="Group 374"/>
                          <wpg:cNvGrpSpPr/>
                          <wpg:grpSpPr>
                            <a:xfrm>
                              <a:off x="1550855" y="0"/>
                              <a:ext cx="258445" cy="123825"/>
                              <a:chOff x="0" y="0"/>
                              <a:chExt cx="258740" cy="123825"/>
                            </a:xfrm>
                          </wpg:grpSpPr>
                          <wps:wsp>
                            <wps:cNvPr id="375" name="Rectangle 375"/>
                            <wps:cNvSpPr/>
                            <wps:spPr>
                              <a:xfrm>
                                <a:off x="0" y="0"/>
                                <a:ext cx="129837" cy="1238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6" name="Rectangle 376"/>
                            <wps:cNvSpPr/>
                            <wps:spPr>
                              <a:xfrm>
                                <a:off x="128903" y="0"/>
                                <a:ext cx="129837" cy="123825"/>
                              </a:xfrm>
                              <a:prstGeom prst="rect">
                                <a:avLst/>
                              </a:prstGeom>
                              <a:solidFill>
                                <a:schemeClr val="bg2">
                                  <a:lumMod val="5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wgp>
                  </a:graphicData>
                </a:graphic>
              </wp:anchor>
            </w:drawing>
          </mc:Choice>
          <mc:Fallback>
            <w:pict>
              <v:group id="Group 251" o:spid="_x0000_s1026" style="position:absolute;margin-left:254.4pt;margin-top:61.5pt;width:142.45pt;height:48.75pt;z-index:251695104" coordsize="18093,61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">
                <v:group id="Group 252" o:spid="_x0000_s1027" style="position:absolute;width:18093;height:1238" coordsize="18093,123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HMzv0cQAAADcAAAA&#10;DwAAAAAAAAAAAAAAAACqAgAAZHJzL2Rvd25yZXYueG1sUEsFBgAAAAAEAAQA+gAAAJsDAAAAAA==&#10;">
                  <v:group id="Group 253" o:spid="_x0000_s1028" style="position:absolute;width:5165;height:1238" coordsize="516545,1238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c4BKSsQAAADcAAAA&#10;DwAAAAAAAAAAAAAAAACqAgAAZHJzL2Rvd25yZXYueG1sUEsFBgAAAAAEAAQA+gAAAJsDAAAAAA==&#10;">
                    <v:group id="Group 254" o:spid="_x0000_s1029" style="position:absolute;width:258740;height:123825" coordsize="258740,1238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nSPsYAAADcAAAADwAAAGRycy9kb3ducmV2LnhtbESPQWvCQBSE7wX/w/KE&#10;3ppNbFMkZhURKx5CoSqU3h7ZZxLMvg3ZbRL/fbdQ6HGYmW+YfDOZVgzUu8aygiSKQRCXVjdcKbic&#10;356WIJxH1thaJgV3crBZzx5yzLQd+YOGk69EgLDLUEHtfZdJ6cqaDLrIdsTBu9reoA+yr6TucQxw&#10;08pFHL9Kgw2HhRo72tVU3k7fRsFhxHH7nOyH4nbd3b/O6ftnkZBSj/NpuwLhafL/4b/2UStYpC/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8adI+xgAAANwA&#10;AAAPAAAAAAAAAAAAAAAAAKoCAABkcnMvZG93bnJldi54bWxQSwUGAAAAAAQABAD6AAAAnQMAAAAA&#10;">
                      <v:rect id="Rectangle 255" o:spid="_x0000_s1030" style="position:absolute;width:129837;height:1238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r0gY8YA&#10;AADcAAAADwAAAGRycy9kb3ducmV2LnhtbESPQWsCMRSE7wX/Q3hCL1KzXVBkaxQRrItQQdseents&#10;npvFzUvYpLr++0YQehxm5htmvuxtKy7UhcaxgtdxBoK4crrhWsHX5+ZlBiJEZI2tY1JwowDLxeBp&#10;joV2Vz7Q5RhrkSAcClRgYvSFlKEyZDGMnSdO3sl1FmOSXS11h9cEt63Ms2wqLTacFgx6Whuqzsdf&#10;q2CzNaOV3H18+zLsTzYv/ft29KPU87BfvYGI1Mf/8KNdagX5ZAL3M+kIyMU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r0gY8YAAADcAAAADwAAAAAAAAAAAAAAAACYAgAAZHJz&#10;L2Rvd25yZXYueG1sUEsFBgAAAAAEAAQA9QAAAIsDAAAAAA==&#10;" filled="f" strokecolor="black [3213]" strokeweight="2pt"/>
                      <v:rect id="Rectangle 256" o:spid="_x0000_s1031" style="position:absolute;left:128903;width:129837;height:1238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m++FMYA&#10;AADcAAAADwAAAGRycy9kb3ducmV2LnhtbESPQWsCMRSE7wX/Q3gFL6LZLlTKahQRrItQobYevD02&#10;z83SzUvYRF3/fVMQehxm5htmvuxtK67UhcaxgpdJBoK4crrhWsH312b8BiJEZI2tY1JwpwDLxeBp&#10;joV2N/6k6yHWIkE4FKjAxOgLKUNlyGKYOE+cvLPrLMYku1rqDm8JbluZZ9lUWmw4LRj0tDZU/Rwu&#10;VsFma0Yrufs4+jLszzYv/ft2dFJq+NyvZiAi9fE//GiXWkH+OoW/M+kIyM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9m++FMYAAADcAAAADwAAAAAAAAAAAAAAAACYAgAAZHJz&#10;L2Rvd25yZXYueG1sUEsFBgAAAAAEAAQA9QAAAIsDAAAAAA==&#10;" filled="f" strokecolor="black [3213]" strokeweight="2pt"/>
                    </v:group>
                    <v:group id="Group 257" o:spid="_x0000_s1032" style="position:absolute;left:257805;width:258740;height:123825" coordsize="258740,1238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LtMScUAAADcAAAADwAAAGRycy9kb3ducmV2LnhtbESPQYvCMBSE78L+h/CE&#10;vWlaF3WpRhFZlz2IoC6It0fzbIvNS2liW/+9EQSPw8x8w8yXnSlFQ7UrLCuIhxEI4tTqgjMF/8fN&#10;4BuE88gaS8uk4E4OlouP3hwTbVveU3PwmQgQdgkqyL2vEildmpNBN7QVcfAutjbog6wzqWtsA9yU&#10;chRFE2mw4LCQY0XrnNLr4WYU/LbYrr7in2Z7vazv5+N4d9rGpNRnv1vNQHjq/Dv8av9pBaPxF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Ay7TEnFAAAA3AAA&#10;AA8AAAAAAAAAAAAAAAAAqgIAAGRycy9kb3ducmV2LnhtbFBLBQYAAAAABAAEAPoAAACcAwAAAAA=&#10;">
                      <v:rect id="Rectangle 258" o:spid="_x0000_s1033" style="position:absolute;width:129837;height:1238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LyP/cMA&#10;AADcAAAADwAAAGRycy9kb3ducmV2LnhtbERPy2oCMRTdF/yHcAU3opkOtJTRKCJYB6GF+li4u0yu&#10;k8HJTZhEHf++WRS6PJz3fNnbVtypC41jBa/TDARx5XTDtYLjYTP5ABEissbWMSl4UoDlYvAyx0K7&#10;B//QfR9rkUI4FKjAxOgLKUNlyGKYOk+cuIvrLMYEu1rqDh8p3LYyz7J3abHh1GDQ09pQdd3frILN&#10;1oxXcvd18mX4vti89J/b8Vmp0bBfzUBE6uO/+M9dagX5W1qbzqQjIB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LyP/cMAAADcAAAADwAAAAAAAAAAAAAAAACYAgAAZHJzL2Rv&#10;d25yZXYueG1sUEsFBgAAAAAEAAQA9QAAAIgDAAAAAA==&#10;" filled="f" strokecolor="black [3213]" strokeweight="2pt"/>
                      <v:rect id="Rectangle 259" o:spid="_x0000_s1034" style="position:absolute;left:128903;width:129837;height:1238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AqZsYA&#10;AADcAAAADwAAAGRycy9kb3ducmV2LnhtbESPQWsCMRSE74X+h/AKvUjNuqDYrVGkoC5CBbU99PbY&#10;PDdLNy9hk+r6701B6HGYmW+Y2aK3rThTFxrHCkbDDARx5XTDtYLP4+plCiJEZI2tY1JwpQCL+ePD&#10;DAvtLryn8yHWIkE4FKjAxOgLKUNlyGIYOk+cvJPrLMYku1rqDi8JbluZZ9lEWmw4LRj09G6o+jn8&#10;WgWrjRks5fbjy5dhd7J56debwbdSz0/98g1EpD7+h+/tUivIx6/wdyYdATm/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AqZsYAAADcAAAADwAAAAAAAAAAAAAAAACYAgAAZHJz&#10;L2Rvd25yZXYueG1sUEsFBgAAAAAEAAQA9QAAAIsDAAAAAA==&#10;" filled="f" strokecolor="black [3213]" strokeweight="2pt"/>
                    </v:group>
                  </v:group>
                  <v:group id="Group 260" o:spid="_x0000_s1035" style="position:absolute;left:5156;width:5165;height:1238" coordsize="516545,1238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NPh6AwwAAANwAAAAP&#10;AAAAAAAAAAAAAAAAAKoCAABkcnMvZG93bnJldi54bWxQSwUGAAAAAAQABAD6AAAAmgMAAAAA&#10;">
                    <v:group id="Group 261" o:spid="_x0000_s1036" style="position:absolute;width:258740;height:123825" coordsize="258740,1238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InK7G8QAAADcAAAA&#10;DwAAAAAAAAAAAAAAAACqAgAAZHJzL2Rvd25yZXYueG1sUEsFBgAAAAAEAAQA+gAAAJsDAAAAAA==&#10;">
                      <v:rect id="Rectangle 262" o:spid="_x0000_s1037" style="position:absolute;width:129837;height:1238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zhyqsYA&#10;AADcAAAADwAAAGRycy9kb3ducmV2LnhtbESPT2sCMRTE7wW/Q3gFL1Kz7kHK1ihSUBehhfrn4O2x&#10;eW4WNy9hE3X99qZQ6HGYmd8ws0VvW3GjLjSOFUzGGQjiyumGawWH/ertHUSIyBpbx6TgQQEW88HL&#10;DAvt7vxDt12sRYJwKFCBidEXUobKkMUwdp44eWfXWYxJdrXUHd4T3LYyz7KptNhwWjDo6dNQddld&#10;rYLVxoyWcvt19GX4Ptu89OvN6KTU8LVffoCI1Mf/8F+71AryaQ6/Z9IRkPMn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zhyqsYAAADcAAAADwAAAAAAAAAAAAAAAACYAgAAZHJz&#10;L2Rvd25yZXYueG1sUEsFBgAAAAAEAAQA9QAAAIsDAAAAAA==&#10;" filled="f" strokecolor="black [3213]" strokeweight="2pt"/>
                      <v:rect id="Rectangle 263" o:spid="_x0000_s1038" style="position:absolute;left:128903;width:129837;height:1238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HTXMcYA&#10;AADcAAAADwAAAGRycy9kb3ducmV2LnhtbESPQWsCMRSE7wX/Q3gFL6LZbkHKahQRrItQobYevD02&#10;z83SzUvYRF3/fVMQehxm5htmvuxtK67UhcaxgpdJBoK4crrhWsH312b8BiJEZI2tY1JwpwDLxeBp&#10;joV2N/6k6yHWIkE4FKjAxOgLKUNlyGKYOE+cvLPrLMYku1rqDm8JbluZZ9lUWmw4LRj0tDZU/Rwu&#10;VsFma0Yrufs4+jLszzYv/ft2dFJq+NyvZiAi9fE//GiXWkE+fYW/M+kIyM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HTXMcYAAADcAAAADwAAAAAAAAAAAAAAAACYAgAAZHJz&#10;L2Rvd25yZXYueG1sUEsFBgAAAAAEAAQA9QAAAIsDAAAAAA==&#10;" filled="f" strokecolor="black [3213]" strokeweight="2pt"/>
                    </v:group>
                    <v:group id="Group 264" o:spid="_x0000_s1039" style="position:absolute;left:257805;width:258740;height:123825" coordsize="258740,1238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gUYg8UAAADcAAAADwAAAGRycy9kb3ducmV2LnhtbESPQYvCMBSE78L+h/CE&#10;vWlaV2WpRhFZlz2IoC6It0fzbIvNS2liW/+9EQSPw8x8w8yXnSlFQ7UrLCuIhxEI4tTqgjMF/8fN&#10;4BuE88gaS8uk4E4OlouP3hwTbVveU3PwmQgQdgkqyL2vEildmpNBN7QVcfAutjbog6wzqWtsA9yU&#10;chRFU2mw4LCQY0XrnNLr4WYU/LbYrr7in2Z7vazv5+Nkd9rGpNRnv1vNQHjq/Dv8av9pBaPpG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IFGIPFAAAA3AAA&#10;AA8AAAAAAAAAAAAAAAAAqgIAAGRycy9kb3ducmV2LnhtbFBLBQYAAAAABAAEAPoAAACcAwAAAAA=&#10;">
                      <v:rect id="Rectangle 265" o:spid="_x0000_s1040" style="position:absolute;width:129837;height:1238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NHq3sYA&#10;AADcAAAADwAAAGRycy9kb3ducmV2LnhtbESPQWsCMRSE7wX/Q3gFL6LZLlTKahQRrItQobYevD02&#10;z83SzUvYRF3/fVMQehxm5htmvuxtK67UhcaxgpdJBoK4crrhWsH312b8BiJEZI2tY1JwpwDLxeBp&#10;joV2N/6k6yHWIkE4FKjAxOgLKUNlyGKYOE+cvLPrLMYku1rqDm8JbluZZ9lUWmw4LRj0tDZU/Rwu&#10;VsFma0Yrufs4+jLszzYv/ft2dFJq+NyvZiAi9fE//GiXWkE+fYW/M+kIyM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NHq3sYAAADcAAAADwAAAAAAAAAAAAAAAACYAgAAZHJz&#10;L2Rvd25yZXYueG1sUEsFBgAAAAAEAAQA9QAAAIsDAAAAAA==&#10;" filled="f" strokecolor="black [3213]" strokeweight="2pt"/>
                      <v:rect id="Rectangle 266" o:spid="_x0000_s1041" style="position:absolute;left:128903;width:129837;height:1238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N0qcYA&#10;AADcAAAADwAAAGRycy9kb3ducmV2LnhtbESPQWvCQBSE70L/w/IKvYhuzCFIdBUpWEOhBWN76O2R&#10;fWZDs2+X7Krpv+8WCh6HmfmGWW9H24srDaFzrGAxz0AQN0533Cr4OO1nSxAhImvsHZOCHwqw3TxM&#10;1lhqd+MjXevYigThUKICE6MvpQyNIYth7jxx8s5usBiTHFqpB7wluO1lnmWFtNhxWjDo6dlQ811f&#10;rIL9wUx38vXt01fh/Wzzyr8cpl9KPT2OuxWISGO8h//blVaQFwX8nUlHQG5+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AN0qcYAAADcAAAADwAAAAAAAAAAAAAAAACYAgAAZHJz&#10;L2Rvd25yZXYueG1sUEsFBgAAAAAEAAQA9QAAAIsDAAAAAA==&#10;" filled="f" strokecolor="black [3213]" strokeweight="2pt"/>
                    </v:group>
                  </v:group>
                  <v:group id="Group 267" o:spid="_x0000_s1042" style="position:absolute;left:10312;width:5165;height:1238" coordsize="516545,1238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teG9MYAAADcAAAADwAAAGRycy9kb3ducmV2LnhtbESPQWvCQBSE7wX/w/KE&#10;3ppNLE0lZhURKx5CoSqU3h7ZZxLMvg3ZbRL/fbdQ6HGYmW+YfDOZVgzUu8aygiSKQRCXVjdcKbic&#10;356WIJxH1thaJgV3crBZzx5yzLQd+YOGk69EgLDLUEHtfZdJ6cqaDLrIdsTBu9reoA+yr6TucQxw&#10;08pFHKfSYMNhocaOdjWVt9O3UXAYcdw+J/uhuF1396/zy/tnkZBSj/NpuwLhafL/4b/2UStYpK/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C14b0xgAAANwA&#10;AAAPAAAAAAAAAAAAAAAAAKoCAABkcnMvZG93bnJldi54bWxQSwUGAAAAAAQABAD6AAAAnQMAAAAA&#10;">
                    <v:group id="Group 268" o:spid="_x0000_s1043" style="position:absolute;width:258740;height:123825" coordsize="258740,1238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zSBKGwwAAANwAAAAP&#10;AAAAAAAAAAAAAAAAAKoCAABkcnMvZG93bnJldi54bWxQSwUGAAAAAAQABAD6AAAAmgMAAAAA&#10;">
                      <v:rect id="Rectangle 269" o:spid="_x0000_s1044" style="position:absolute;width:129837;height:1238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Zzg28YA&#10;AADcAAAADwAAAGRycy9kb3ducmV2LnhtbESPQWsCMRSE7wX/Q3hCL1Kz3YPo1igiWBehgrY99PbY&#10;PDeLm5ewSXX9940g9DjMzDfMfNnbVlyoC41jBa/jDARx5XTDtYKvz83LFESIyBpbx6TgRgGWi8HT&#10;HAvtrnygyzHWIkE4FKjAxOgLKUNlyGIYO0+cvJPrLMYku1rqDq8JbluZZ9lEWmw4LRj0tDZUnY+/&#10;VsFma0Yrufv49mXYn2xe+vft6Eep52G/egMRqY//4Ue71AryyQzuZ9IRkI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Zzg28YAAADcAAAADwAAAAAAAAAAAAAAAACYAgAAZHJz&#10;L2Rvd25yZXYueG1sUEsFBgAAAAAEAAQA9QAAAIsDAAAAAA==&#10;" filled="f" strokecolor="black [3213]" strokeweight="2pt"/>
                      <v:rect id="Rectangle 270" o:spid="_x0000_s1045" style="position:absolute;left:128903;width:129837;height:1238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X/fm8MA&#10;AADcAAAADwAAAGRycy9kb3ducmV2LnhtbERPy2oCMRTdF/yHcAU3opnOoi2jUUSwDkIL9bFwd5lc&#10;J4OTmzCJOv59syh0eTjv+bK3rbhTFxrHCl6nGQjiyumGawXHw2byASJEZI2tY1LwpADLxeBljoV2&#10;D/6h+z7WIoVwKFCBidEXUobKkMUwdZ44cRfXWYwJdrXUHT5SuG1lnmVv0mLDqcGgp7Wh6rq/WQWb&#10;rRmv5O7r5MvwfbF56T+347NSo2G/moGI1Md/8Z+71Ary9zQ/nUlHQC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X/fm8MAAADcAAAADwAAAAAAAAAAAAAAAACYAgAAZHJzL2Rv&#10;d25yZXYueG1sUEsFBgAAAAAEAAQA9QAAAIgDAAAAAA==&#10;" filled="f" strokecolor="black [3213]" strokeweight="2pt"/>
                    </v:group>
                    <v:group id="Group 271" o:spid="_x0000_s1046" style="position:absolute;left:257805;width:258740;height:123825" coordsize="258740,1238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6stxsQAAADcAAAA&#10;DwAAAAAAAAAAAAAAAACqAgAAZHJzL2Rvd25yZXYueG1sUEsFBgAAAAAEAAQA+gAAAJsDAAAAAA==&#10;">
                      <v:rect id="Rectangle 272" o:spid="_x0000_s1047" style="position:absolute;width:129837;height:1238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uHkd8YA&#10;AADcAAAADwAAAGRycy9kb3ducmV2LnhtbESPT2sCMRTE74V+h/AKvYhm3UMrW6OIoC4FC/47eHts&#10;npulm5ewibr99qZQ6HGYmd8w03lvW3GjLjSOFYxHGQjiyumGawXHw2o4AREissbWMSn4oQDz2fPT&#10;FAvt7ryj2z7WIkE4FKjAxOgLKUNlyGIYOU+cvIvrLMYku1rqDu8JbluZZ9mbtNhwWjDoaWmo+t5f&#10;rYLVxgwW8nN78mX4uti89OvN4KzU60u/+AARqY//4b92qRXk7zn8nklHQM4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uHkd8YAAADcAAAADwAAAAAAAAAAAAAAAACYAgAAZHJz&#10;L2Rvd25yZXYueG1sUEsFBgAAAAAEAAQA9QAAAIsDAAAAAA==&#10;" filled="f" strokecolor="black [3213]" strokeweight="2pt"/>
                      <v:rect id="Rectangle 273" o:spid="_x0000_s1048" style="position:absolute;left:128903;width:129837;height:1238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a1B7MYA&#10;AADcAAAADwAAAGRycy9kb3ducmV2LnhtbESPQWsCMRSE74X+h/AKvUjNuoKWrVGkoC5CBbU99PbY&#10;PDdLNy9hk+r6701B6HGYmW+Y2aK3rThTFxrHCkbDDARx5XTDtYLP4+rlFUSIyBpbx6TgSgEW88eH&#10;GRbaXXhP50OsRYJwKFCBidEXUobKkMUwdJ44eSfXWYxJdrXUHV4S3LYyz7KJtNhwWjDo6d1Q9XP4&#10;tQpWGzNYyu3Hly/D7mTz0q83g2+lnp/65RuISH38D9/bpVaQT8fwdyYdATm/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a1B7MYAAADcAAAADwAAAAAAAAAAAAAAAACYAgAAZHJz&#10;L2Rvd25yZXYueG1sUEsFBgAAAAAEAAQA9QAAAIsDAAAAAA==&#10;" filled="f" strokecolor="black [3213]" strokeweight="2pt"/>
                    </v:group>
                  </v:group>
                  <v:group id="Group 274" o:spid="_x0000_s1049" style="position:absolute;left:15508;width:2585;height:1238" coordsize="258740,1238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fcjl7FAAAA3AAA&#10;AA8AAAAAAAAAAAAAAAAAqgIAAGRycy9kb3ducmV2LnhtbFBLBQYAAAAABAAEAPoAAACcAwAAAAA=&#10;">
                    <v:rect id="Rectangle 275" o:spid="_x0000_s1050" style="position:absolute;width:129837;height:1238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Qh8A8YA&#10;AADcAAAADwAAAGRycy9kb3ducmV2LnhtbESPQWsCMRSE74X+h/AKvUjNuqCWrVGkoC5CBbU99PbY&#10;PDdLNy9hk+r6701B6HGYmW+Y2aK3rThTFxrHCkbDDARx5XTDtYLP4+rlFUSIyBpbx6TgSgEW88eH&#10;GRbaXXhP50OsRYJwKFCBidEXUobKkMUwdJ44eSfXWYxJdrXUHV4S3LYyz7KJtNhwWjDo6d1Q9XP4&#10;tQpWGzNYyu3Hly/D7mTz0q83g2+lnp/65RuISH38D9/bpVaQT8fwdyYdATm/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Qh8A8YAAADcAAAADwAAAAAAAAAAAAAAAACYAgAAZHJz&#10;L2Rvd25yZXYueG1sUEsFBgAAAAAEAAQA9QAAAIsDAAAAAA==&#10;" filled="f" strokecolor="black [3213]" strokeweight="2pt"/>
                    <v:rect id="Rectangle 276" o:spid="_x0000_s1051" style="position:absolute;left:128903;width:129837;height:1238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Gr548QA&#10;AADcAAAADwAAAGRycy9kb3ducmV2LnhtbESPQWvCQBSE74L/YXmCN90Y0JboKkWJ9FRp2ktvj+wz&#10;G5t9G7KrSf99VxA8DjPzDbPZDbYRN+p87VjBYp6AIC6drrlS8P2Vz15B+ICssXFMCv7Iw247Hm0w&#10;067nT7oVoRIRwj5DBSaENpPSl4Ys+rlriaN3dp3FEGVXSd1hH+G2kWmSrKTFmuOCwZb2hsrf4moV&#10;nM771FXLZV4UH2lvfo4XvuYHpaaT4W0NItAQnuFH+10rSF9WcD8Tj4Dc/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hq+ePEAAAA3AAAAA8AAAAAAAAAAAAAAAAAmAIAAGRycy9k&#10;b3ducmV2LnhtbFBLBQYAAAAABAAEAPUAAACJAwAAAAA=&#10;" fillcolor="#938953 [1614]" strokecolor="black [3213]" strokeweight="2pt"/>
                  </v:group>
                </v:group>
                <v:group id="Group 277" o:spid="_x0000_s1052" style="position:absolute;top:1248;width:18093;height:1238" coordsize="18093,123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w4QKcUAAADcAAAADwAAAGRycy9kb3ducmV2LnhtbESPQYvCMBSE78L+h/CE&#10;vWlaF3WpRhFZlz2IoC6It0fzbIvNS2liW/+9EQSPw8x8w8yXnSlFQ7UrLCuIhxEI4tTqgjMF/8fN&#10;4BuE88gaS8uk4E4OlouP3hwTbVveU3PwmQgQdgkqyL2vEildmpNBN7QVcfAutjbog6wzqWtsA9yU&#10;chRFE2mw4LCQY0XrnNLr4WYU/LbYrr7in2Z7vazv5+N4d9rGpNRnv1vNQHjq/Dv8av9pBaPpF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EcOECnFAAAA3AAA&#10;AA8AAAAAAAAAAAAAAAAAqgIAAGRycy9kb3ducmV2LnhtbFBLBQYAAAAABAAEAPoAAACcAwAAAAA=&#10;">
                  <v:group id="Group 278" o:spid="_x0000_s1053" style="position:absolute;width:5165;height:1238" coordsize="516545,1238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DaRhFvCAAAA3AAAAA8A&#10;AAAAAAAAAAAAAAAAqgIAAGRycy9kb3ducmV2LnhtbFBLBQYAAAAABAAEAPoAAACZAwAAAAA=&#10;">
                    <v:group id="Group 279" o:spid="_x0000_s1054" style="position:absolute;width:258740;height:123825" coordsize="258740,1238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Z3SHAxgAAANwA&#10;AAAPAAAAAAAAAAAAAAAAAKoCAABkcnMvZG93bnJldi54bWxQSwUGAAAAAAQABAD6AAAAnQMAAAAA&#10;">
                      <v:rect id="Rectangle 280" o:spid="_x0000_s1055" style="position:absolute;width:129837;height:1238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Rq0K8AA&#10;AADcAAAADwAAAGRycy9kb3ducmV2LnhtbERPTYvCMBC9C/6HMMLeNLXgItUoolT2pGx3L96GZmyq&#10;zaQ00dZ/bw4Le3y87/V2sI14UudrxwrmswQEcel0zZWC3598ugThA7LGxjEpeJGH7WY8WmOmXc/f&#10;9CxCJWII+wwVmBDaTEpfGrLoZ64ljtzVdRZDhF0ldYd9DLeNTJPkU1qsOTYYbGlvqLwXD6vgfN2n&#10;rlos8qI4pb25HG/8yA9KfUyG3QpEoCH8i//cX1pBuozz45l4BOTmD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Rq0K8AAAADcAAAADwAAAAAAAAAAAAAAAACYAgAAZHJzL2Rvd25y&#10;ZXYueG1sUEsFBgAAAAAEAAQA9QAAAIUDAAAAAA==&#10;" fillcolor="#938953 [1614]" strokecolor="black [3213]" strokeweight="2pt"/>
                      <v:rect id="Rectangle 281" o:spid="_x0000_s1056" style="position:absolute;left:128903;width:129837;height:1238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lYRsMQA&#10;AADcAAAADwAAAGRycy9kb3ducmV2LnhtbESPQWvCQBSE7wX/w/IEb3VjwCLRVURJ6cnS6MXbI/vM&#10;RrNvQ3Y18d+7hUKPw8x8w6w2g23EgzpfO1YwmyYgiEuna64UnI75+wKED8gaG8ek4EkeNuvR2woz&#10;7Xr+oUcRKhEh7DNUYEJoMyl9aciin7qWOHoX11kMUXaV1B32EW4bmSbJh7RYc1ww2NLOUHkr7lbB&#10;92WXumo+z4vikPbm/Hnle75XajIetksQgYbwH/5rf2kF6WIGv2fiEZDr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JWEbDEAAAA3AAAAA8AAAAAAAAAAAAAAAAAmAIAAGRycy9k&#10;b3ducmV2LnhtbFBLBQYAAAAABAAEAPUAAACJAwAAAAA=&#10;" fillcolor="#938953 [1614]" strokecolor="black [3213]" strokeweight="2pt"/>
                    </v:group>
                    <v:group id="Group 282" o:spid="_x0000_s1057" style="position:absolute;left:257805;width:258740;height:123825" coordsize="258740,1238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YqzDlsQAAADcAAAA&#10;DwAAAAAAAAAAAAAAAACqAgAAZHJzL2Rvd25yZXYueG1sUEsFBgAAAAAEAAQA+gAAAJsDAAAAAA==&#10;">
                      <v:rect id="Rectangle 283" o:spid="_x0000_s1058" style="position:absolute;width:129837;height:1238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gqXMQA&#10;AADcAAAADwAAAGRycy9kb3ducmV2LnhtbESPQWvCQBSE7wX/w/IEb3VjxCLRVUSJeGpp2ou3R/aZ&#10;jWbfhuxq4r/vFgo9DjPzDbPeDrYRD+p87VjBbJqAIC6drrlS8P2Vvy5B+ICssXFMCp7kYbsZvawx&#10;067nT3oUoRIRwj5DBSaENpPSl4Ys+qlriaN3cZ3FEGVXSd1hH+G2kWmSvEmLNccFgy3tDZW34m4V&#10;fFz2qasWi7wo3tPenI9XvucHpSbjYbcCEWgI/+G/9kkrSJdz+D0Tj4Dc/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3IKlzEAAAA3AAAAA8AAAAAAAAAAAAAAAAAmAIAAGRycy9k&#10;b3ducmV2LnhtbFBLBQYAAAAABAAEAPUAAACJAwAAAAA=&#10;" fillcolor="#938953 [1614]" strokecolor="black [3213]" strokeweight="2pt"/>
                      <v:rect id="Rectangle 284" o:spid="_x0000_s1059" style="position:absolute;left:128903;width:129837;height:1238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iGyKMQA&#10;AADcAAAADwAAAGRycy9kb3ducmV2LnhtbESPQWvCQBSE7wX/w/IEb3Vj0CLRVUSJeGpp2ou3R/aZ&#10;jWbfhuxq4r/vFgo9DjPzDbPeDrYRD+p87VjBbJqAIC6drrlS8P2Vvy5B+ICssXFMCp7kYbsZvawx&#10;067nT3oUoRIRwj5DBSaENpPSl4Ys+qlriaN3cZ3FEGVXSd1hH+G2kWmSvEmLNccFgy3tDZW34m4V&#10;fFz2qasWi7wo3tPenI9XvucHpSbjYbcCEWgI/+G/9kkrSJdz+D0Tj4Dc/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IhsijEAAAA3AAAAA8AAAAAAAAAAAAAAAAAmAIAAGRycy9k&#10;b3ducmV2LnhtbFBLBQYAAAAABAAEAPUAAACJAwAAAAA=&#10;" fillcolor="#938953 [1614]" strokecolor="black [3213]" strokeweight="2pt"/>
                    </v:group>
                  </v:group>
                  <v:group id="Group 285" o:spid="_x0000_s1060" style="position:absolute;left:5156;width:5165;height:1238" coordsize="516545,1238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tRVvixgAAANwA&#10;AAAPAAAAAAAAAAAAAAAAAKoCAABkcnMvZG93bnJldi54bWxQSwUGAAAAAAQABAD6AAAAnQMAAAAA&#10;">
                    <v:group id="Group 286" o:spid="_x0000_s1061" style="position:absolute;width:258740;height:123825" coordsize="258740,1238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HZfFlcQAAADcAAAA&#10;DwAAAAAAAAAAAAAAAACqAgAAZHJzL2Rvd25yZXYueG1sUEsFBgAAAAAEAAQA+gAAAJsDAAAAAA==&#10;">
                      <v:rect id="Rectangle 287" o:spid="_x0000_s1062" style="position:absolute;width:129837;height:1238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vMsX8QA&#10;AADcAAAADwAAAGRycy9kb3ducmV2LnhtbESPQWvCQBSE7wX/w/IEb3VjwFaiq4gS8dTStBdvj+wz&#10;G82+DdnVxH/vFgo9DjPzDbPaDLYRd+p87VjBbJqAIC6drrlS8POdvy5A+ICssXFMCh7kYbMevaww&#10;067nL7oXoRIRwj5DBSaENpPSl4Ys+qlriaN3dp3FEGVXSd1hH+G2kWmSvEmLNccFgy3tDJXX4mYV&#10;fJ53qavm87woPtLenA4XvuV7pSbjYbsEEWgI/+G/9lErSBfv8HsmHgG5f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LzLF/EAAAA3AAAAA8AAAAAAAAAAAAAAAAAmAIAAGRycy9k&#10;b3ducmV2LnhtbFBLBQYAAAAABAAEAPUAAACJAwAAAAA=&#10;" fillcolor="#938953 [1614]" strokecolor="black [3213]" strokeweight="2pt"/>
                      <v:rect id="Rectangle 288" o:spid="_x0000_s1063" style="position:absolute;left:128903;width:129837;height:1238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2y4LcAA&#10;AADcAAAADwAAAGRycy9kb3ducmV2LnhtbERPTYvCMBC9C/6HMMLeNLXgItUoolT2pGx3L96GZmyq&#10;zaQ00dZ/bw4Le3y87/V2sI14UudrxwrmswQEcel0zZWC3598ugThA7LGxjEpeJGH7WY8WmOmXc/f&#10;9CxCJWII+wwVmBDaTEpfGrLoZ64ljtzVdRZDhF0ldYd9DLeNTJPkU1qsOTYYbGlvqLwXD6vgfN2n&#10;rlos8qI4pb25HG/8yA9KfUyG3QpEoCH8i//cX1pBuoxr45l4BOTmD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2y4LcAAAADcAAAADwAAAAAAAAAAAAAAAACYAgAAZHJzL2Rvd25y&#10;ZXYueG1sUEsFBgAAAAAEAAQA9QAAAIUDAAAAAA==&#10;" fillcolor="#938953 [1614]" strokecolor="black [3213]" strokeweight="2pt"/>
                    </v:group>
                    <v:group id="Group 289" o:spid="_x0000_s1064" style="position:absolute;left:257805;width:258740;height:123825" coordsize="258740,1238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AhR58UAAADcAAAADwAAAGRycy9kb3ducmV2LnhtbESPQYvCMBSE78L+h/CE&#10;vWlaF8WtRhFZlz2IoC6It0fzbIvNS2liW/+9EQSPw8x8w8yXnSlFQ7UrLCuIhxEI4tTqgjMF/8fN&#10;YArCeWSNpWVScCcHy8VHb46Jti3vqTn4TAQIuwQV5N5XiZQuzcmgG9qKOHgXWxv0QdaZ1DW2AW5K&#10;OYqiiTRYcFjIsaJ1Tun1cDMKfltsV1/xT7O9Xtb383G8O21jUuqz361mIDx1/h1+tf+0gtH0G5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GwIUefFAAAA3AAA&#10;AA8AAAAAAAAAAAAAAAAAqgIAAGRycy9kb3ducmV2LnhtbFBLBQYAAAAABAAEAPoAAACcAwAAAAA=&#10;">
                      <v:rect id="Rectangle 290" o:spid="_x0000_s1065" style="position:absolute;width:129837;height:1238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MMi9sEA&#10;AADcAAAADwAAAGRycy9kb3ducmV2LnhtbERPz2vCMBS+D/wfwhO8zdSCMjujDKXiabLqxdujeTbd&#10;mpfSRFv/++UgePz4fq82g23EnTpfO1YwmyYgiEuna64UnE/5+wcIH5A1No5JwYM8bNajtxVm2vX8&#10;Q/ciVCKGsM9QgQmhzaT0pSGLfupa4shdXWcxRNhVUnfYx3DbyDRJFtJizbHBYEtbQ+VfcbMKjtdt&#10;6qr5PC+K77Q3l/0v3/KdUpPx8PUJItAQXuKn+6AVpMs4P56JR0Cu/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jDIvbBAAAA3AAAAA8AAAAAAAAAAAAAAAAAmAIAAGRycy9kb3du&#10;cmV2LnhtbFBLBQYAAAAABAAEAPUAAACGAwAAAAA=&#10;" fillcolor="#938953 [1614]" strokecolor="black [3213]" strokeweight="2pt"/>
                      <v:rect id="Rectangle 291" o:spid="_x0000_s1066" style="position:absolute;left:128903;width:129837;height:1238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4+HbcQA&#10;AADcAAAADwAAAGRycy9kb3ducmV2LnhtbESPQWvCQBSE74X+h+UVvNWNAaVGVylKxJPS2Etvj+wz&#10;G5t9G7KrSf99VxA8DjPzDbNcD7YRN+p87VjBZJyAIC6drrlS8H3K3z9A+ICssXFMCv7Iw3r1+rLE&#10;TLuev+hWhEpECPsMFZgQ2kxKXxqy6MeuJY7e2XUWQ5RdJXWHfYTbRqZJMpMWa44LBlvaGCp/i6tV&#10;cDxvUldNp3lRHNLe/OwufM23So3ehs8FiEBDeIYf7b1WkM4ncD8Tj4Bc/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ePh23EAAAA3AAAAA8AAAAAAAAAAAAAAAAAmAIAAGRycy9k&#10;b3ducmV2LnhtbFBLBQYAAAAABAAEAPUAAACJAwAAAAA=&#10;" fillcolor="#938953 [1614]" strokecolor="black [3213]" strokeweight="2pt"/>
                    </v:group>
                  </v:group>
                  <v:group id="Group 292" o:spid="_x0000_s1067" style="position:absolute;left:10312;width:5165;height:1238" coordsize="516545,1238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d1VUvFAAAA3AAA&#10;AA8AAAAAAAAAAAAAAAAAqgIAAGRycy9kb3ducmV2LnhtbFBLBQYAAAAABAAEAPoAAACcAwAAAAA=&#10;">
                    <v:group id="Group 293" o:spid="_x0000_s1068" style="position:absolute;width:258740;height:123825" coordsize="258740,1238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IOfDQxgAAANwA&#10;AAAPAAAAAAAAAAAAAAAAAKoCAABkcnMvZG93bnJldi54bWxQSwUGAAAAAAQABAD6AAAAnQMAAAAA&#10;">
                      <v:rect id="Rectangle 294" o:spid="_x0000_s1069" style="position:absolute;width:129837;height:1238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gk9cUA&#10;AADcAAAADwAAAGRycy9kb3ducmV2LnhtbESPQWvCQBSE74X+h+UVvOnGoFJTVxElxZOlaS/eHtln&#10;NjX7NmRXk/57Vyj0OMzMN8xqM9hG3KjztWMF00kCgrh0uuZKwfdXPn4F4QOyxsYxKfglD5v189MK&#10;M+16/qRbESoRIewzVGBCaDMpfWnIop+4ljh6Z9dZDFF2ldQd9hFuG5kmyUJarDkuGGxpZ6i8FFer&#10;4OO8S101n+dFcUx7c3r/4Wu+V2r0MmzfQAQawn/4r33QCtLlDB5n4hGQ6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H+CT1xQAAANwAAAAPAAAAAAAAAAAAAAAAAJgCAABkcnMv&#10;ZG93bnJldi54bWxQSwUGAAAAAAQABAD1AAAAigMAAAAA&#10;" fillcolor="#938953 [1614]" strokecolor="black [3213]" strokeweight="2pt"/>
                      <v:rect id="Rectangle 295" o:spid="_x0000_s1070" style="position:absolute;left:128903;width:129837;height:1238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LSBbsUA&#10;AADcAAAADwAAAGRycy9kb3ducmV2LnhtbESPQWvCQBSE74L/YXlCb2bTQERTVymWlJ4sRi+9PbLP&#10;bNrs25BdTfrvu4VCj8PMfMNs95PtxJ0G3zpW8JikIIhrp1tuFFzO5XINwgdkjZ1jUvBNHva7+WyL&#10;hXYjn+hehUZECPsCFZgQ+kJKXxuy6BPXE0fv6gaLIcqhkXrAMcJtJ7M0XUmLLccFgz0dDNVf1c0q&#10;eL8eMtfkeVlVx2w0H6+ffCtflHpYTM9PIAJN4T/8137TCrJNDr9n4hGQu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tIFuxQAAANwAAAAPAAAAAAAAAAAAAAAAAJgCAABkcnMv&#10;ZG93bnJldi54bWxQSwUGAAAAAAQABAD1AAAAigMAAAAA&#10;" fillcolor="#938953 [1614]" strokecolor="black [3213]" strokeweight="2pt"/>
                    </v:group>
                    <v:group id="Group 296" o:spid="_x0000_s1071" style="position:absolute;left:257805;width:258740;height:123825" coordsize="258740,1238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E5TSMYAAADcAAAADwAAAGRycy9kb3ducmV2LnhtbESPQWvCQBSE7wX/w/KE&#10;3ppNLA01ZhURKx5CoSqU3h7ZZxLMvg3ZbRL/fbdQ6HGYmW+YfDOZVgzUu8aygiSKQRCXVjdcKbic&#10;355eQTiPrLG1TAru5GCznj3kmGk78gcNJ1+JAGGXoYLa+y6T0pU1GXSR7YiDd7W9QR9kX0nd4xjg&#10;ppWLOE6lwYbDQo0d7Woqb6dvo+Aw4rh9TvZDcbvu7l/nl/fPIiGlHufTdgXC0+T/w3/to1awWKb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YTlNIxgAAANwA&#10;AAAPAAAAAAAAAAAAAAAAAKoCAABkcnMvZG93bnJldi54bWxQSwUGAAAAAAQABAD6AAAAnQMAAAAA&#10;">
                      <v:rect id="Rectangle 297" o:spid="_x0000_s1072" style="position:absolute;width:129837;height:1238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yq6gsUA&#10;AADcAAAADwAAAGRycy9kb3ducmV2LnhtbESPQWvCQBSE7wX/w/IEb3VjwLZGVxEl0lNLoxdvj+wz&#10;G82+DdnVpP++Wyj0OMzMN8xqM9hGPKjztWMFs2kCgrh0uuZKwemYP7+B8AFZY+OYFHyTh8169LTC&#10;TLuev+hRhEpECPsMFZgQ2kxKXxqy6KeuJY7exXUWQ5RdJXWHfYTbRqZJ8iIt1hwXDLa0M1TeirtV&#10;8HnZpa6az/Oi+Eh7cz5c+Z7vlZqMh+0SRKAh/If/2u9aQbp4hd8z8QjI9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3KrqCxQAAANwAAAAPAAAAAAAAAAAAAAAAAJgCAABkcnMv&#10;ZG93bnJldi54bWxQSwUGAAAAAAQABAD1AAAAigMAAAAA&#10;" fillcolor="#938953 [1614]" strokecolor="black [3213]" strokeweight="2pt"/>
                      <v:rect id="Rectangle 298" o:spid="_x0000_s1073" style="position:absolute;left:128903;width:129837;height:1238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rUu8MEA&#10;AADcAAAADwAAAGRycy9kb3ducmV2LnhtbERPz2vCMBS+D/wfwhO8zdSCMjujDKXiabLqxdujeTbd&#10;mpfSRFv/++UgePz4fq82g23EnTpfO1YwmyYgiEuna64UnE/5+wcIH5A1No5JwYM8bNajtxVm2vX8&#10;Q/ciVCKGsM9QgQmhzaT0pSGLfupa4shdXWcxRNhVUnfYx3DbyDRJFtJizbHBYEtbQ+VfcbMKjtdt&#10;6qr5PC+K77Q3l/0v3/KdUpPx8PUJItAQXuKn+6AVpMu4Np6JR0Cu/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a1LvDBAAAA3AAAAA8AAAAAAAAAAAAAAAAAmAIAAGRycy9kb3du&#10;cmV2LnhtbFBLBQYAAAAABAAEAPUAAACGAwAAAAA=&#10;" fillcolor="#938953 [1614]" strokecolor="black [3213]" strokeweight="2pt"/>
                    </v:group>
                  </v:group>
                  <v:group id="Group 299" o:spid="_x0000_s1074" style="position:absolute;left:15508;width:2585;height:1238" coordsize="258740,1238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nRxzrFAAAA3AAA&#10;AA8AAAAAAAAAAAAAAAAAqgIAAGRycy9kb3ducmV2LnhtbFBLBQYAAAAABAAEAPoAAACcAwAAAAA=&#10;">
                    <v:rect id="Rectangle 300" o:spid="_x0000_s1075" style="position:absolute;width:129837;height:1238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ii47MEA&#10;AADcAAAADwAAAGRycy9kb3ducmV2LnhtbERPz2vCMBS+D/wfwhO8zdQOh3RGGUqHJ2XVi7dH82y6&#10;NS+libb+9+YgePz4fi/Xg23EjTpfO1YwmyYgiEuna64UnI75+wKED8gaG8ek4E4e1qvR2xIz7Xr+&#10;pVsRKhFD2GeowITQZlL60pBFP3UtceQurrMYIuwqqTvsY7htZJokn9JizbHBYEsbQ+V/cbUKDpdN&#10;6qr5PC+Kfdqb888fX/OtUpPx8P0FItAQXuKne6cVfCRxfjwTj4BcP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YouOzBAAAA3AAAAA8AAAAAAAAAAAAAAAAAmAIAAGRycy9kb3du&#10;cmV2LnhtbFBLBQYAAAAABAAEAPUAAACGAwAAAAA=&#10;" fillcolor="#938953 [1614]" strokecolor="black [3213]" strokeweight="2pt"/>
                    <v:rect id="Rectangle 301" o:spid="_x0000_s1076" style="position:absolute;left:128903;width:129837;height:1238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WQdd8QA&#10;AADcAAAADwAAAGRycy9kb3ducmV2LnhtbESPQWvCQBSE7wX/w/IEb3VjxFKiq4gS8dTS1Iu3R/aZ&#10;jWbfhuxq4r/vFgo9DjPzDbPaDLYRD+p87VjBbJqAIC6drrlScPrOX99B+ICssXFMCp7kYbMevaww&#10;067nL3oUoRIRwj5DBSaENpPSl4Ys+qlriaN3cZ3FEGVXSd1hH+G2kWmSvEmLNccFgy3tDJW34m4V&#10;fF52qasWi7woPtLenA9Xvud7pSbjYbsEEWgI/+G/9lErmCcz+D0Tj4Bc/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lkHXfEAAAA3AAAAA8AAAAAAAAAAAAAAAAAmAIAAGRycy9k&#10;b3ducmV2LnhtbFBLBQYAAAAABAAEAPUAAACJAwAAAAA=&#10;" fillcolor="#938953 [1614]" strokecolor="black [3213]" strokeweight="2pt"/>
                  </v:group>
                </v:group>
                <v:group id="Group 302" o:spid="_x0000_s1077" style="position:absolute;top:2457;width:18093;height:1238" coordsize="18093,123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5ns9RxgAAANwA&#10;AAAPAAAAAAAAAAAAAAAAAKoCAABkcnMvZG93bnJldi54bWxQSwUGAAAAAAQABAD6AAAAnQMAAAAA&#10;">
                  <v:group id="Group 303" o:spid="_x0000_s1078" style="position:absolute;width:5165;height:1238" coordsize="516545,1238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bSasrFAAAA3AAA&#10;AA8AAAAAAAAAAAAAAAAAqgIAAGRycy9kb3ducmV2LnhtbFBLBQYAAAAABAAEAPoAAACcAwAAAAA=&#10;">
                    <v:group id="Group 304" o:spid="_x0000_s1079" style="position:absolute;width:258740;height:123825" coordsize="258740,1238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k78r7FAAAA3AAA&#10;AA8AAAAAAAAAAAAAAAAAqgIAAGRycy9kb3ducmV2LnhtbFBLBQYAAAAABAAEAPoAAACcAwAAAAA=&#10;">
                      <v:rect id="Rectangle 305" o:spid="_x0000_s1080" style="position:absolute;width:129837;height:1238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l8bdMQA&#10;AADcAAAADwAAAGRycy9kb3ducmV2LnhtbESPQWvCQBSE7wX/w/IEb3VjJEVSVxEl4qml0Utvj+wz&#10;mzb7NmRXE/99t1DocZiZb5j1drStuFPvG8cKFvMEBHHldMO1gsu5eF6B8AFZY+uYFDzIw3YzeVpj&#10;rt3AH3QvQy0ihH2OCkwIXS6lrwxZ9HPXEUfv6nqLIcq+lrrHIcJtK9MkeZEWG44LBjvaG6q+y5tV&#10;8H7dp67OsqIs39LBfB6/+FYclJpNx90riEBj+A//tU9awTLJ4PdMPAJy8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ZfG3TEAAAA3AAAAA8AAAAAAAAAAAAAAAAAmAIAAGRycy9k&#10;b3ducmV2LnhtbFBLBQYAAAAABAAEAPUAAACJAwAAAAA=&#10;" fillcolor="#938953 [1614]" strokecolor="black [3213]" strokeweight="2pt"/>
                      <v:rect id="Rectangle 306" o:spid="_x0000_s1081" style="position:absolute;left:128903;width:129837;height:1238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2elMUA&#10;AADcAAAADwAAAGRycy9kb3ducmV2LnhtbESPQWsCMRSE74L/ITyhF9FsLYhsjSKCdREsaOuht8fm&#10;uVncvIRNquu/b4SCx2FmvmHmy8424kptqB0reB1nIIhLp2uuFHx/bUYzECEia2wck4I7BVgu+r05&#10;5trd+EDXY6xEgnDIUYGJ0edShtKQxTB2njh5Z9dajEm2ldQt3hLcNnKSZVNpsea0YNDT2lB5Of5a&#10;BZutGa7kbn/yRfg820nhP7bDH6VeBt3qHUSkLj7D/+1CK3jLpvA4k46AXP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TPZ6UxQAAANwAAAAPAAAAAAAAAAAAAAAAAJgCAABkcnMv&#10;ZG93bnJldi54bWxQSwUGAAAAAAQABAD1AAAAigMAAAAA&#10;" filled="f" strokecolor="black [3213]" strokeweight="2pt"/>
                    </v:group>
                    <v:group id="Group 307" o:spid="_x0000_s1082" style="position:absolute;left:257805;width:258740;height:123825" coordsize="258740,1238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GnpbMnFAAAA3AAA&#10;AA8AAAAAAAAAAAAAAAAAqgIAAGRycy9kb3ducmV2LnhtbFBLBQYAAAAABAAEAPoAAACcAwAAAAA=&#10;">
                      <v:rect id="Rectangle 308" o:spid="_x0000_s1083" style="position:absolute;width:129837;height:1238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e6vfcMA&#10;AADcAAAADwAAAGRycy9kb3ducmV2LnhtbERPz2vCMBS+C/sfwhvsIprOgUg1FRk4y0BBNw/eHs1r&#10;U9a8hCbT7r9fDoLHj+/3aj3YTlypD61jBa/TDARx5XTLjYLvr+1kASJEZI2dY1LwRwHWxdNohbl2&#10;Nz7S9RQbkUI45KjAxOhzKUNlyGKYOk+cuNr1FmOCfSN1j7cUbjs5y7K5tNhyajDo6d1Q9XP6tQq2&#10;OzPeyM/92ZfhUNtZ6T9244tSL8/DZgki0hAf4ru71AresrQ2nUlHQB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e6vfcMAAADcAAAADwAAAAAAAAAAAAAAAACYAgAAZHJzL2Rv&#10;d25yZXYueG1sUEsFBgAAAAAEAAQA9QAAAIgDAAAAAA==&#10;" filled="f" strokecolor="black [3213]" strokeweight="2pt"/>
                      <v:rect id="Rectangle 309" o:spid="_x0000_s1084" style="position:absolute;left:128903;width:129837;height:1238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qIK5sYA&#10;AADcAAAADwAAAGRycy9kb3ducmV2LnhtbESPT2sCMRTE74LfIbxCL6LZWii6GkUE6yK0UP8cvD02&#10;z83SzUvYpLr99qZQ8DjMzG+Y+bKzjbhSG2rHCl5GGQji0umaKwXHw2Y4AREissbGMSn4pQDLRb83&#10;x1y7G3/RdR8rkSAcclRgYvS5lKE0ZDGMnCdO3sW1FmOSbSV1i7cEt40cZ9mbtFhzWjDoaW2o/N7/&#10;WAWbrRms5O7j5IvwebHjwr9vB2elnp+61QxEpC4+wv/tQit4zabwdyYdAbm4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qIK5sYAAADcAAAADwAAAAAAAAAAAAAAAACYAgAAZHJz&#10;L2Rvd25yZXYueG1sUEsFBgAAAAAEAAQA9QAAAIsDAAAAAA==&#10;" filled="f" strokecolor="black [3213]" strokeweight="2pt"/>
                    </v:group>
                  </v:group>
                  <v:group id="Group 310" o:spid="_x0000_s1085" style="position:absolute;left:5156;width:5165;height:1238" coordsize="516545,1238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GPZYmDCAAAA3AAAAA8A&#10;AAAAAAAAAAAAAAAAqgIAAGRycy9kb3ducmV2LnhtbFBLBQYAAAAABAAEAPoAAACZAwAAAAA=&#10;">
                    <v:group id="Group 311" o:spid="_x0000_s1086" style="position:absolute;width:258740;height:123825" coordsize="258740,1238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DJXH+8QAAADcAAAA&#10;DwAAAAAAAAAAAAAAAACqAgAAZHJzL2Rvd25yZXYueG1sUEsFBgAAAAAEAAQA+gAAAJsDAAAAAA==&#10;">
                      <v:rect id="Rectangle 312" o:spid="_x0000_s1087" style="position:absolute;width:129837;height:1238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d8OSsYA&#10;AADcAAAADwAAAGRycy9kb3ducmV2LnhtbESPQWsCMRSE7wX/Q3hCL6JZt1DKahQR1KXQQm09eHts&#10;npvFzUvYRN3++0YQehxm5htmvuxtK67UhcaxgukkA0FcOd1wreDnezN+AxEissbWMSn4pQDLxeBp&#10;joV2N/6i6z7WIkE4FKjAxOgLKUNlyGKYOE+cvJPrLMYku1rqDm8JbluZZ9mrtNhwWjDoaW2oOu8v&#10;VsFmZ0Yr+f5x8GX4PNm89Nvd6KjU87BfzUBE6uN/+NEutYKXaQ73M+kIyMU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d8OSsYAAADcAAAADwAAAAAAAAAAAAAAAACYAgAAZHJz&#10;L2Rvd25yZXYueG1sUEsFBgAAAAAEAAQA9QAAAIsDAAAAAA==&#10;" filled="f" strokecolor="black [3213]" strokeweight="2pt"/>
                      <v:rect id="Rectangle 313" o:spid="_x0000_s1088" style="position:absolute;left:128903;width:129837;height:1238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pOr0cUA&#10;AADcAAAADwAAAGRycy9kb3ducmV2LnhtbESPQWsCMRSE7wX/Q3hCL6JZFaRsjSKCuhQUtHrw9tg8&#10;N0s3L2GT6vbfm0Khx2FmvmHmy8424k5tqB0rGI8yEMSl0zVXCs6fm+EbiBCRNTaOScEPBVguei9z&#10;zLV78JHup1iJBOGQowITo8+lDKUhi2HkPHHybq61GJNsK6lbfCS4beQky2bSYs1pwaCntaHy6/Rt&#10;FWx2ZrCSH/uLL8LhZieF3+4GV6Ve+93qHUSkLv6H/9qFVjAdT+H3TDoCcvEE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Gk6vRxQAAANwAAAAPAAAAAAAAAAAAAAAAAJgCAABkcnMv&#10;ZG93bnJldi54bWxQSwUGAAAAAAQABAD1AAAAigMAAAAA&#10;" filled="f" strokecolor="black [3213]" strokeweight="2pt"/>
                    </v:group>
                    <v:group id="Group 314" o:spid="_x0000_s1089" style="position:absolute;left:257805;width:258740;height:123825" coordsize="258740,1238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c4mRjxgAAANwA&#10;AAAPAAAAAAAAAAAAAAAAAKoCAABkcnMvZG93bnJldi54bWxQSwUGAAAAAAQABAD6AAAAnQMAAAAA&#10;">
                      <v:rect id="Rectangle 315" o:spid="_x0000_s1090" style="position:absolute;width:129837;height:1238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jaWPsYA&#10;AADcAAAADwAAAGRycy9kb3ducmV2LnhtbESPQWsCMRSE7wX/Q3hCL1KzWhRZjSKCuhQqqO2ht8fm&#10;uVncvIRNqtt/3xSEHoeZ+YZZrDrbiBu1oXasYDTMQBCXTtdcKfg4b19mIEJE1tg4JgU/FGC17D0t&#10;MNfuzke6nWIlEoRDjgpMjD6XMpSGLIah88TJu7jWYkyyraRu8Z7gtpHjLJtKizWnBYOeNobK6+nb&#10;KtjuzWAt394/fREOFzsu/G4/+FLqud+t5yAidfE//GgXWsHraAJ/Z9IRkM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5jaWPsYAAADcAAAADwAAAAAAAAAAAAAAAACYAgAAZHJz&#10;L2Rvd25yZXYueG1sUEsFBgAAAAAEAAQA9QAAAIsDAAAAAA==&#10;" filled="f" strokecolor="black [3213]" strokeweight="2pt"/>
                      <v:rect id="Rectangle 316" o:spid="_x0000_s1091" style="position:absolute;left:128903;width:129837;height:1238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uQIScUA&#10;AADcAAAADwAAAGRycy9kb3ducmV2LnhtbESPQWsCMRSE74L/ITzBi9SsClK2RhFBXQoWtO2ht8fm&#10;uVm6eQmbqNt/b4SCx2FmvmEWq8424kptqB0rmIwzEMSl0zVXCr4+ty+vIEJE1tg4JgV/FGC17PcW&#10;mGt34yNdT7ESCcIhRwUmRp9LGUpDFsPYeeLknV1rMSbZVlK3eEtw28hpls2lxZrTgkFPG0Pl7+li&#10;FWz3ZrSW74dvX4SPs50Wfrcf/Sg1HHTrNxCRuvgM/7cLrWA2mcPjTDoCcnk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W5AhJxQAAANwAAAAPAAAAAAAAAAAAAAAAAJgCAABkcnMv&#10;ZG93bnJldi54bWxQSwUGAAAAAAQABAD1AAAAigMAAAAA&#10;" filled="f" strokecolor="black [3213]" strokeweight="2pt"/>
                    </v:group>
                  </v:group>
                  <v:group id="Group 317" o:spid="_x0000_s1092" style="position:absolute;left:10312;width:5165;height:1238" coordsize="516545,1238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sMPoUxgAAANwA&#10;AAAPAAAAAAAAAAAAAAAAAKoCAABkcnMvZG93bnJldi54bWxQSwUGAAAAAAQABAD6AAAAnQMAAAAA&#10;">
                    <v:group id="Group 318" o:spid="_x0000_s1093" style="position:absolute;width:258740;height:123825" coordsize="258740,1238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J2vbmbCAAAA3AAAAA8A&#10;AAAAAAAAAAAAAAAAqgIAAGRycy9kb3ducmV2LnhtbFBLBQYAAAAABAAEAPoAAACZAwAAAAA=&#10;">
                      <v:rect id="Rectangle 319" o:spid="_x0000_s1094" style="position:absolute;width:129837;height:1238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3ucO8YA&#10;AADcAAAADwAAAGRycy9kb3ducmV2LnhtbESPQWsCMRSE7wX/Q3hCL1KzWhBdjSKCuhQqqO2ht8fm&#10;uVncvIRNqtt/3xSEHoeZ+YZZrDrbiBu1oXasYDTMQBCXTtdcKfg4b1+mIEJE1tg4JgU/FGC17D0t&#10;MNfuzke6nWIlEoRDjgpMjD6XMpSGLIah88TJu7jWYkyyraRu8Z7gtpHjLJtIizWnBYOeNobK6+nb&#10;KtjuzWAt394/fREOFzsu/G4/+FLqud+t5yAidfE//GgXWsHraAZ/Z9IRkM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3ucO8YAAADcAAAADwAAAAAAAAAAAAAAAACYAgAAZHJz&#10;L2Rvd25yZXYueG1sUEsFBgAAAAAEAAQA9QAAAIsDAAAAAA==&#10;" filled="f" strokecolor="black [3213]" strokeweight="2pt"/>
                      <v:rect id="Rectangle 320" o:spid="_x0000_s1095" style="position:absolute;left:128903;width:129837;height:1238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C3/G8MA&#10;AADcAAAADwAAAGRycy9kb3ducmV2LnhtbERPy2oCMRTdF/yHcAU3oplOoZTRKCJYB6GF+li4u0yu&#10;k8HJTZhEHf++WRS6PJz3fNnbVtypC41jBa/TDARx5XTDtYLjYTP5ABEissbWMSl4UoDlYvAyx0K7&#10;B//QfR9rkUI4FKjAxOgLKUNlyGKYOk+cuIvrLMYEu1rqDh8p3LYyz7J3abHh1GDQ09pQdd3frILN&#10;1oxXcvd18mX4vti89J/b8Vmp0bBfzUBE6uO/+M9dagVveZqfzqQjIB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C3/G8MAAADcAAAADwAAAAAAAAAAAAAAAACYAgAAZHJzL2Rv&#10;d25yZXYueG1sUEsFBgAAAAAEAAQA9QAAAIgDAAAAAA==&#10;" filled="f" strokecolor="black [3213]" strokeweight="2pt"/>
                    </v:group>
                    <v:group id="Group 321" o:spid="_x0000_s1096" style="position:absolute;left:257805;width:258740;height:123825" coordsize="258740,1238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vkNRsQAAADcAAAA&#10;DwAAAAAAAAAAAAAAAACqAgAAZHJzL2Rvd25yZXYueG1sUEsFBgAAAAAEAAQA+gAAAJsDAAAAAA==&#10;">
                      <v:rect id="Rectangle 322" o:spid="_x0000_s1097" style="position:absolute;width:129837;height:1238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7PE98YA&#10;AADcAAAADwAAAGRycy9kb3ducmV2LnhtbESPT2sCMRTE74V+h/AKvYhm3UKRrVFEUJeCBf8dvD02&#10;z83SzUvYRN1+e1Mo9DjMzG+Y6by3rbhRFxrHCsajDARx5XTDtYLjYTWcgAgRWWPrmBT8UID57Plp&#10;ioV2d97RbR9rkSAcClRgYvSFlKEyZDGMnCdO3sV1FmOSXS11h/cEt63Ms+xdWmw4LRj0tDRUfe+v&#10;VsFqYwYL+bk9+TJ8XWxe+vVmcFbq9aVffICI1Mf/8F+71Are8hx+z6QjIGc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7PE98YAAADcAAAADwAAAAAAAAAAAAAAAACYAgAAZHJz&#10;L2Rvd25yZXYueG1sUEsFBgAAAAAEAAQA9QAAAIsDAAAAAA==&#10;" filled="f" strokecolor="black [3213]" strokeweight="2pt"/>
                      <v:rect id="Rectangle 323" o:spid="_x0000_s1098" style="position:absolute;left:128903;width:129837;height:1238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P9hbMYA&#10;AADcAAAADwAAAGRycy9kb3ducmV2LnhtbESPQWsCMRSE7wX/Q3hCL1KzXUFkaxQRrItQQdseents&#10;npvFzUvYpLr++0YQehxm5htmvuxtKy7UhcaxgtdxBoK4crrhWsHX5+ZlBiJEZI2tY1JwowDLxeBp&#10;joV2Vz7Q5RhrkSAcClRgYvSFlKEyZDGMnSdO3sl1FmOSXS11h9cEt63Ms2wqLTacFgx6Whuqzsdf&#10;q2CzNaOV3H18+zLsTzYv/ft29KPU87BfvYGI1Mf/8KNdagWTfAL3M+kIyMU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P9hbMYAAADcAAAADwAAAAAAAAAAAAAAAACYAgAAZHJz&#10;L2Rvd25yZXYueG1sUEsFBgAAAAAEAAQA9QAAAIsDAAAAAA==&#10;" filled="f" strokecolor="black [3213]" strokeweight="2pt"/>
                    </v:group>
                  </v:group>
                  <v:group id="Group 324" o:spid="_x0000_s1099" style="position:absolute;left:15508;width:2585;height:1238" coordsize="258740,1238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Sjq7exgAAANwA&#10;AAAPAAAAAAAAAAAAAAAAAKoCAABkcnMvZG93bnJldi54bWxQSwUGAAAAAAQABAD6AAAAnQMAAAAA&#10;">
                    <v:rect id="Rectangle 325" o:spid="_x0000_s1100" style="position:absolute;width:129837;height:1238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Fpcg8YA&#10;AADcAAAADwAAAGRycy9kb3ducmV2LnhtbESPQWsCMRSE74X+h/AKvUjNuqKUrVGkoC5CBbU99PbY&#10;PDdLNy9hk+r6701B6HGYmW+Y2aK3rThTFxrHCkbDDARx5XTDtYLP4+rlFUSIyBpbx6TgSgEW88eH&#10;GRbaXXhP50OsRYJwKFCBidEXUobKkMUwdJ44eSfXWYxJdrXUHV4S3LYyz7KptNhwWjDo6d1Q9XP4&#10;tQpWGzNYyu3Hly/D7mTz0q83g2+lnp/65RuISH38D9/bpVYwzifwdyYdATm/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Fpcg8YAAADcAAAADwAAAAAAAAAAAAAAAACYAgAAZHJz&#10;L2Rvd25yZXYueG1sUEsFBgAAAAAEAAQA9QAAAIsDAAAAAA==&#10;" filled="f" strokecolor="black [3213]" strokeweight="2pt"/>
                    <v:rect id="Rectangle 326" o:spid="_x0000_s1101" style="position:absolute;left:128903;width:129837;height:1238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IjC9MYA&#10;AADcAAAADwAAAGRycy9kb3ducmV2LnhtbESPQWsCMRSE7wX/Q3gFL6LZbkHKahQRrItQobYevD02&#10;z83SzUvYRF3/fVMQehxm5htmvuxtK67UhcaxgpdJBoK4crrhWsH312b8BiJEZI2tY1JwpwDLxeBp&#10;joV2N/6k6yHWIkE4FKjAxOgLKUNlyGKYOE+cvLPrLMYku1rqDm8JbluZZ9lUWmw4LRj0tDZU/Rwu&#10;VsFma0Yrufs4+jLszzYv/ft2dFJq+NyvZiAi9fE//GiXWsFrPoW/M+kIyM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IjC9MYAAADcAAAADwAAAAAAAAAAAAAAAACYAgAAZHJz&#10;L2Rvd25yZXYueG1sUEsFBgAAAAAEAAQA9QAAAIsDAAAAAA==&#10;" filled="f" strokecolor="black [3213]" strokeweight="2pt"/>
                  </v:group>
                </v:group>
                <v:group id="Group 327" o:spid="_x0000_s1102" style="position:absolute;top:3705;width:18093;height:1239" coordsize="18093,123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iXDCpxgAAANwA&#10;AAAPAAAAAAAAAAAAAAAAAKoCAABkcnMvZG93bnJldi54bWxQSwUGAAAAAAQABAD6AAAAnQMAAAAA&#10;">
                  <v:group id="Group 328" o:spid="_x0000_s1103" style="position:absolute;width:5165;height:1238" coordsize="516545,1238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Tw6TbwwAAANwAAAAP&#10;AAAAAAAAAAAAAAAAAKoCAABkcnMvZG93bnJldi54bWxQSwUGAAAAAAQABAD6AAAAmgMAAAAA&#10;">
                    <v:group id="Group 329" o:spid="_x0000_s1104" style="position:absolute;width:258740;height:123825" coordsize="258740,1238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8jwFAxgAAANwA&#10;AAAPAAAAAAAAAAAAAAAAAKoCAABkcnMvZG93bnJldi54bWxQSwUGAAAAAAQABAD6AAAAnQMAAAAA&#10;">
                      <v:rect id="Rectangle 330" o:spid="_x0000_s1105" style="position:absolute;width:129837;height:1238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ERyUcEA&#10;AADcAAAADwAAAGRycy9kb3ducmV2LnhtbERPz2vCMBS+D/wfwhO8rekqyuiMMhwdnhTrLrs9mmdT&#10;bV5KE2333y8HwePH93u1GW0r7tT7xrGCtyQFQVw53XCt4OdUvL6D8AFZY+uYFPyRh8168rLCXLuB&#10;j3QvQy1iCPscFZgQulxKXxmy6BPXEUfu7HqLIcK+lrrHIYbbVmZpupQWG44NBjvaGqqu5c0qOJy3&#10;masXi6Is99lgfr8vfCu+lJpNx88PEIHG8BQ/3DutYD6P8+OZeATk+h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hEclHBAAAA3AAAAA8AAAAAAAAAAAAAAAAAmAIAAGRycy9kb3du&#10;cmV2LnhtbFBLBQYAAAAABAAEAPUAAACGAwAAAAA=&#10;" fillcolor="#938953 [1614]" strokecolor="black [3213]" strokeweight="2pt"/>
                      <v:rect id="Rectangle 331" o:spid="_x0000_s1106" style="position:absolute;left:128903;width:129837;height:1238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wjXysUA&#10;AADcAAAADwAAAGRycy9kb3ducmV2LnhtbESPQWvCQBSE7wX/w/KE3urGiFJSNyJKSk8WYy+9PbIv&#10;2bTZtyG7mvTfu4VCj8PMfMNsd5PtxI0G3zpWsFwkIIgrp1tuFHxciqdnED4ga+wck4If8rDLZw9b&#10;zLQb+Uy3MjQiQthnqMCE0GdS+sqQRb9wPXH0ajdYDFEOjdQDjhFuO5kmyUZabDkuGOzpYKj6Lq9W&#10;wXt9SF2zXhdleUpH8/n6xdfiqNTjfNq/gAg0hf/wX/tNK1itlvB7Jh4Bmd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HCNfKxQAAANwAAAAPAAAAAAAAAAAAAAAAAJgCAABkcnMv&#10;ZG93bnJldi54bWxQSwUGAAAAAAQABAD1AAAAigMAAAAA&#10;" fillcolor="#938953 [1614]" strokecolor="black [3213]" strokeweight="2pt"/>
                    </v:group>
                    <v:group id="Group 332" o:spid="_x0000_s1107" style="position:absolute;left:257805;width:258740;height:123825" coordsize="258740,1238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t/IF7MQAAADcAAAA&#10;DwAAAAAAAAAAAAAAAACqAgAAZHJzL2Rvd25yZXYueG1sUEsFBgAAAAAEAAQA+gAAAJsDAAAAAA==&#10;">
                      <v:rect id="Rectangle 333" o:spid="_x0000_s1108" style="position:absolute;width:129837;height:1238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JbsJsQA&#10;AADcAAAADwAAAGRycy9kb3ducmV2LnhtbESPQWvCQBSE7wX/w/KE3urGBEuJriJKiqeWpl68PbLP&#10;bDT7NmRXE/99t1DocZiZb5jVZrStuFPvG8cK5rMEBHHldMO1guN38fIGwgdkja1jUvAgD5v15GmF&#10;uXYDf9G9DLWIEPY5KjAhdLmUvjJk0c9cRxy9s+sthij7Wuoehwi3rUyT5FVabDguGOxoZ6i6ljer&#10;4PO8S129WBRl+ZEO5vR+4VuxV+p5Om6XIAKN4T/81z5oBVmWwe+ZeATk+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iW7CbEAAAA3AAAAA8AAAAAAAAAAAAAAAAAmAIAAGRycy9k&#10;b3ducmV2LnhtbFBLBQYAAAAABAAEAPUAAACJAwAAAAA=&#10;" fillcolor="#938953 [1614]" strokecolor="black [3213]" strokeweight="2pt"/>
                      <v:rect id="Rectangle 334" o:spid="_x0000_s1109" style="position:absolute;left:128903;width:129837;height:1238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390UsUA&#10;AADcAAAADwAAAGRycy9kb3ducmV2LnhtbESPQWvCQBSE70L/w/KE3pqNUUtJXaVYUjxZTHvp7ZF9&#10;ZtNm34bsatJ/7wqCx2FmvmFWm9G24ky9bxwrmCUpCOLK6YZrBd9fxdMLCB+QNbaOScE/edisHyYr&#10;zLUb+EDnMtQiQtjnqMCE0OVS+sqQRZ+4jjh6R9dbDFH2tdQ9DhFuW5ml6bO02HBcMNjR1lD1V56s&#10;gs/jNnP1clmU5T4bzM/HL5+Kd6Uep+PbK4hAY7iHb+2dVjCfL+B6Jh4Bub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f3RSxQAAANwAAAAPAAAAAAAAAAAAAAAAAJgCAABkcnMv&#10;ZG93bnJldi54bWxQSwUGAAAAAAQABAD1AAAAigMAAAAA&#10;" fillcolor="#938953 [1614]" strokecolor="black [3213]" strokeweight="2pt"/>
                    </v:group>
                  </v:group>
                  <v:group id="Group 335" o:spid="_x0000_s1110" style="position:absolute;left:5156;width:5165;height:1238" coordsize="516545,1238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gbnZjFAAAA3AAA&#10;AA8AAAAAAAAAAAAAAAAAqgIAAGRycy9kb3ducmV2LnhtbFBLBQYAAAAABAAEAPoAAACcAwAAAAA=&#10;">
                    <v:group id="Group 336" o:spid="_x0000_s1111" style="position:absolute;width:258740;height:123825" coordsize="258740,1238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yMkD78QAAADcAAAA&#10;DwAAAAAAAAAAAAAAAACqAgAAZHJzL2Rvd25yZXYueG1sUEsFBgAAAAAEAAQA+gAAAJsDAAAAAA==&#10;">
                      <v:rect id="Rectangle 337" o:spid="_x0000_s1112" style="position:absolute;width:129837;height:1238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63qJcUA&#10;AADcAAAADwAAAGRycy9kb3ducmV2LnhtbESPQWvCQBSE74X+h+UJvTUbI7YlukqxpPSkmPbi7ZF9&#10;ZqPZtyG7mvTfdwWhx2FmvmGW69G24kq9bxwrmCYpCOLK6YZrBT/fxfMbCB+QNbaOScEveVivHh+W&#10;mGs38J6uZahFhLDPUYEJocul9JUhiz5xHXH0jq63GKLsa6l7HCLctjJL0xdpseG4YLCjjaHqXF6s&#10;gt1xk7l6Pi/KcpsN5vB54kvxodTTZHxfgAg0hv/wvf2lFcxmr3A7E4+AXP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reolxQAAANwAAAAPAAAAAAAAAAAAAAAAAJgCAABkcnMv&#10;ZG93bnJldi54bWxQSwUGAAAAAAQABAD1AAAAigMAAAAA&#10;" fillcolor="#938953 [1614]" strokecolor="black [3213]" strokeweight="2pt"/>
                      <v:rect id="Rectangle 338" o:spid="_x0000_s1113" style="position:absolute;left:128903;width:129837;height:1238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jJ+V8EA&#10;AADcAAAADwAAAGRycy9kb3ducmV2LnhtbERPz2vCMBS+D/wfwhO8rekqyuiMMhwdnhTrLrs9mmdT&#10;bV5KE2333y8HwePH93u1GW0r7tT7xrGCtyQFQVw53XCt4OdUvL6D8AFZY+uYFPyRh8168rLCXLuB&#10;j3QvQy1iCPscFZgQulxKXxmy6BPXEUfu7HqLIcK+lrrHIYbbVmZpupQWG44NBjvaGqqu5c0qOJy3&#10;masXi6Is99lgfr8vfCu+lJpNx88PEIHG8BQ/3DutYD6Pa+OZeATk+h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YyflfBAAAA3AAAAA8AAAAAAAAAAAAAAAAAmAIAAGRycy9kb3du&#10;cmV2LnhtbFBLBQYAAAAABAAEAPUAAACGAwAAAAA=&#10;" fillcolor="#938953 [1614]" strokecolor="black [3213]" strokeweight="2pt"/>
                    </v:group>
                    <v:group id="Group 339" o:spid="_x0000_s1114" style="position:absolute;left:257805;width:258740;height:123825" coordsize="258740,1238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lWl53FAAAA3AAA&#10;AA8AAAAAAAAAAAAAAAAAqgIAAGRycy9kb3ducmV2LnhtbFBLBQYAAAAABAAEAPoAAACcAwAAAAA=&#10;">
                      <v:rect id="Rectangle 340" o:spid="_x0000_s1115" style="position:absolute;width:129837;height:1238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IBLMIA&#10;AADcAAAADwAAAGRycy9kb3ducmV2LnhtbERPz2vCMBS+D/Y/hDfwNtPVKVKNMpTKTg6rF2+P5tlU&#10;m5fSRNv998tB2PHj+71cD7YRD+p87VjBxzgBQVw6XXOl4HTM3+cgfEDW2DgmBb/kYb16fVlipl3P&#10;B3oUoRIxhH2GCkwIbSalLw1Z9GPXEkfu4jqLIcKukrrDPobbRqZJMpMWa44NBlvaGCpvxd0q+Lls&#10;UldNp3lR7NPenHdXvudbpUZvw9cCRKAh/Iuf7m+tYPIZ58cz8QjI1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wQgEswgAAANwAAAAPAAAAAAAAAAAAAAAAAJgCAABkcnMvZG93&#10;bnJldi54bWxQSwUGAAAAAAQABAD1AAAAhwMAAAAA&#10;" fillcolor="#938953 [1614]" strokecolor="black [3213]" strokeweight="2pt"/>
                      <v:rect id="Rectangle 341" o:spid="_x0000_s1116" style="position:absolute;left:128903;width:129837;height:1238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w6kt8UA&#10;AADcAAAADwAAAGRycy9kb3ducmV2LnhtbESPQWvCQBSE74X+h+UVejMbU5WSukqxpHhSjL309sg+&#10;s2mzb0N2Nem/dwWhx2FmvmGW69G24kK9bxwrmCYpCOLK6YZrBV/HYvIKwgdkja1jUvBHHtarx4cl&#10;5toNfKBLGWoRIexzVGBC6HIpfWXIok9cRxy9k+sthij7Wuoehwi3rczSdCEtNhwXDHa0MVT9lmer&#10;YH/aZK6ez4uy3GWD+f784XPxodTz0/j+BiLQGP7D9/ZWK3iZTeF2Jh4Bubo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fDqS3xQAAANwAAAAPAAAAAAAAAAAAAAAAAJgCAABkcnMv&#10;ZG93bnJldi54bWxQSwUGAAAAAAQABAD1AAAAigMAAAAA&#10;" fillcolor="#938953 [1614]" strokecolor="black [3213]" strokeweight="2pt"/>
                    </v:group>
                  </v:group>
                  <v:group id="Group 342" o:spid="_x0000_s1117" style="position:absolute;left:10312;width:5165;height:1238" coordsize="516545,1238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v9HaRxgAAANwA&#10;AAAPAAAAAAAAAAAAAAAAAKoCAABkcnMvZG93bnJldi54bWxQSwUGAAAAAAQABAD6AAAAnQMAAAAA&#10;">
                    <v:group id="Group 343" o:spid="_x0000_s1118" style="position:absolute;width:258740;height:123825" coordsize="258740,1238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C40wrFAAAA3AAA&#10;AA8AAAAAAAAAAAAAAAAAqgIAAGRycy9kb3ducmV2LnhtbFBLBQYAAAAABAAEAPoAAACcAwAAAAA=&#10;">
                      <v:rect id="Rectangle 344" o:spid="_x0000_s1119" style="position:absolute;width:129837;height:1238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3kHL8UA&#10;AADcAAAADwAAAGRycy9kb3ducmV2LnhtbESPQWvCQBSE7wX/w/IEb3VjqiKpq4gl4qnF6KW3R/aZ&#10;TZt9G7Krif++Wyj0OMzMN8x6O9hG3KnztWMFs2kCgrh0uuZKweWcP69A+ICssXFMCh7kYbsZPa0x&#10;067nE92LUIkIYZ+hAhNCm0npS0MW/dS1xNG7us5iiLKrpO6wj3DbyDRJltJizXHBYEt7Q+V3cbMK&#10;Pq771FWLRV4U72lvPg9ffMvflJqMh90riEBD+A//tY9awct8Dr9n4hGQm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PeQcvxQAAANwAAAAPAAAAAAAAAAAAAAAAAJgCAABkcnMv&#10;ZG93bnJldi54bWxQSwUGAAAAAAQABAD1AAAAigMAAAAA&#10;" fillcolor="#938953 [1614]" strokecolor="black [3213]" strokeweight="2pt"/>
                      <v:rect id="Rectangle 345" o:spid="_x0000_s1120" style="position:absolute;left:128903;width:129837;height:1238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DWitMUA&#10;AADcAAAADwAAAGRycy9kb3ducmV2LnhtbESPQWvCQBSE7wX/w/KE3urGtJGSuoookZ5ajF56e2Sf&#10;2dTs25BdTfz33UKhx2FmvmGW69G24ka9bxwrmM8SEMSV0w3XCk7H4ukVhA/IGlvHpOBOHtarycMS&#10;c+0GPtCtDLWIEPY5KjAhdLmUvjJk0c9cRxy9s+sthij7Wuoehwi3rUyTZCEtNhwXDHa0NVRdyqtV&#10;8Hnepq7OsqIsP9LBfO2/+VrslHqcjps3EIHG8B/+a79rBc8vGfyeiUdArn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gNaK0xQAAANwAAAAPAAAAAAAAAAAAAAAAAJgCAABkcnMv&#10;ZG93bnJldi54bWxQSwUGAAAAAAQABAD1AAAAigMAAAAA&#10;" fillcolor="#938953 [1614]" strokecolor="black [3213]" strokeweight="2pt"/>
                    </v:group>
                    <v:group id="Group 346" o:spid="_x0000_s1121" style="position:absolute;left:257805;width:258740;height:123825" coordsize="258740,1238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M9wksYAAADcAAAADwAAAGRycy9kb3ducmV2LnhtbESPQWvCQBSE7wX/w/IK&#10;3ppNtA2SZhWRKh5CoSqU3h7ZZxLMvg3ZbRL/fbdQ6HGYmW+YfDOZVgzUu8aygiSKQRCXVjdcKbic&#10;908rEM4ja2wtk4I7OdisZw85ZtqO/EHDyVciQNhlqKD2vsukdGVNBl1kO+LgXW1v0AfZV1L3OAa4&#10;aeUijlNpsOGwUGNHu5rK2+nbKDiMOG6XydtQ3K67+9f55f2zSEip+eO0fQXhafL/4b/2UStYPqf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Qz3CSxgAAANwA&#10;AAAPAAAAAAAAAAAAAAAAAKoCAABkcnMvZG93bnJldi54bWxQSwUGAAAAAAQABAD6AAAAnQMAAAAA&#10;">
                      <v:rect id="Rectangle 347" o:spid="_x0000_s1122" style="position:absolute;width:129837;height:1238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uZWMUA&#10;AADcAAAADwAAAGRycy9kb3ducmV2LnhtbESPQWvCQBSE7wX/w/IEb7oxrbakriKWiKeKaS+9PbLP&#10;bNrs25BdTfrv3YLQ4zAz3zCrzWAbcaXO144VzGcJCOLS6ZorBZ8f+fQFhA/IGhvHpOCXPGzWo4cV&#10;Ztr1fKJrESoRIewzVGBCaDMpfWnIop+5ljh6Z9dZDFF2ldQd9hFuG5kmyVJarDkuGGxpZ6j8KS5W&#10;wfG8S121WORF8Z725mv/zZf8TanJeNi+ggg0hP/wvX3QCh6fnuHvTDwCcn0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5lYxQAAANwAAAAPAAAAAAAAAAAAAAAAAJgCAABkcnMv&#10;ZG93bnJldi54bWxQSwUGAAAAAAQABAD1AAAAigMAAAAA&#10;" fillcolor="#938953 [1614]" strokecolor="black [3213]" strokeweight="2pt"/>
                      <v:rect id="Rectangle 348" o:spid="_x0000_s1123" style="position:absolute;left:128903;width:129837;height:1238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jQNKsIA&#10;AADcAAAADwAAAGRycy9kb3ducmV2LnhtbERPz2vCMBS+D/Y/hDfwNtPVKVKNMpTKTg6rF2+P5tlU&#10;m5fSRNv998tB2PHj+71cD7YRD+p87VjBxzgBQVw6XXOl4HTM3+cgfEDW2DgmBb/kYb16fVlipl3P&#10;B3oUoRIxhH2GCkwIbSalLw1Z9GPXEkfu4jqLIcKukrrDPobbRqZJMpMWa44NBlvaGCpvxd0q+Lls&#10;UldNp3lR7NPenHdXvudbpUZvw9cCRKAh/Iuf7m+tYPIZ18Yz8QjI1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ONA0qwgAAANwAAAAPAAAAAAAAAAAAAAAAAJgCAABkcnMvZG93&#10;bnJldi54bWxQSwUGAAAAAAQABAD1AAAAhwMAAAAA&#10;" fillcolor="#938953 [1614]" strokecolor="black [3213]" strokeweight="2pt"/>
                    </v:group>
                  </v:group>
                  <v:group id="Group 349" o:spid="_x0000_s1124" style="position:absolute;left:15508;width:2585;height:1238" coordsize="258740,1238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FQ5ODFAAAA3AAA&#10;AA8AAAAAAAAAAAAAAAAAqgIAAGRycy9kb3ducmV2LnhtbFBLBQYAAAAABAAEAPoAAACcAwAAAAA=&#10;">
                    <v:rect id="Rectangle 350" o:spid="_x0000_s1125" style="position:absolute;width:129837;height:1238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ZuX8cEA&#10;AADcAAAADwAAAGRycy9kb3ducmV2LnhtbERPz2vCMBS+D/wfwhO8zdSODqlGEaXD08aqF2+P5tlU&#10;m5fSRNv998thsOPH93u9HW0rntT7xrGCxTwBQVw53XCt4HwqXpcgfEDW2DomBT/kYbuZvKwx127g&#10;b3qWoRYxhH2OCkwIXS6lrwxZ9HPXEUfu6nqLIcK+lrrHIYbbVqZJ8i4tNhwbDHa0N1Tdy4dV8HXd&#10;p67OsqIsP9PBXD5u/CgOSs2m424FItAY/sV/7qNW8JbF+fFMPAJy8w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Wbl/HBAAAA3AAAAA8AAAAAAAAAAAAAAAAAmAIAAGRycy9kb3du&#10;cmV2LnhtbFBLBQYAAAAABAAEAPUAAACGAwAAAAA=&#10;" fillcolor="#938953 [1614]" strokecolor="black [3213]" strokeweight="2pt"/>
                    <v:rect id="Rectangle 351" o:spid="_x0000_s1126" style="position:absolute;left:128903;width:129837;height:1238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tcyasQA&#10;AADcAAAADwAAAGRycy9kb3ducmV2LnhtbESPQWvCQBSE74L/YXmCN90YiUjqKsWS4qnF2Etvj+wz&#10;mzb7NmRXE/99t1DocZiZb5jdYbStuFPvG8cKVssEBHHldMO1go9LsdiC8AFZY+uYFDzIw2E/neww&#10;127gM93LUIsIYZ+jAhNCl0vpK0MW/dJ1xNG7ut5iiLKvpe5xiHDbyjRJNtJiw3HBYEdHQ9V3ebMK&#10;3q/H1NVZVpTlWzqYz9cvvhUvSs1n4/MTiEBj+A//tU9awTpbwe+ZeATk/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rXMmrEAAAA3AAAAA8AAAAAAAAAAAAAAAAAmAIAAGRycy9k&#10;b3ducmV2LnhtbFBLBQYAAAAABAAEAPUAAACJAwAAAAA=&#10;" fillcolor="#938953 [1614]" strokecolor="black [3213]" strokeweight="2pt"/>
                  </v:group>
                </v:group>
                <v:group id="Group 352" o:spid="_x0000_s1127" style="position:absolute;top:4954;width:18093;height:1238" coordsize="18093,123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ai3gTMQAAADcAAAA&#10;DwAAAAAAAAAAAAAAAACqAgAAZHJzL2Rvd25yZXYueG1sUEsFBgAAAAAEAAQA+gAAAJsDAAAAAA==&#10;">
                  <v:group id="Group 353" o:spid="_x0000_s1128" style="position:absolute;width:5165;height:1238" coordsize="516545,1238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AVhRdfFAAAA3AAA&#10;AA8AAAAAAAAAAAAAAAAAqgIAAGRycy9kb3ducmV2LnhtbFBLBQYAAAAABAAEAPoAAACcAwAAAAA=&#10;">
                    <v:group id="Group 354" o:spid="_x0000_s1129" style="position:absolute;width:258740;height:123825" coordsize="258740,1238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qI3aPFAAAA3AAA&#10;AA8AAAAAAAAAAAAAAAAAqgIAAGRycy9kb3ducmV2LnhtbFBLBQYAAAAABAAEAPoAAACcAwAAAAA=&#10;">
                      <v:rect id="Rectangle 355" o:spid="_x0000_s1130" style="position:absolute;width:129837;height:1238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Fwv/sYA&#10;AADcAAAADwAAAGRycy9kb3ducmV2LnhtbESPQWsCMRSE70L/Q3iFXqRmq1jKahQpWBehQrftobfH&#10;5rlZ3LyETdT13xuh4HGYmW+Y+bK3rThRFxrHCl5GGQjiyumGawU/3+vnNxAhImtsHZOCCwVYLh4G&#10;c8y1O/MXncpYiwThkKMCE6PPpQyVIYth5Dxx8vausxiT7GqpOzwnuG3lOMtepcWG04JBT++GqkN5&#10;tArWGzNcye3nry/Cbm/Hhf/YDP+UenrsVzMQkfp4D/+3C61gMp3C7Uw6AnJx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Fwv/sYAAADcAAAADwAAAAAAAAAAAAAAAACYAgAAZHJz&#10;L2Rvd25yZXYueG1sUEsFBgAAAAAEAAQA9QAAAIsDAAAAAA==&#10;" filled="f" strokecolor="black [3213]" strokeweight="2pt"/>
                      <v:rect id="Rectangle 356" o:spid="_x0000_s1131" style="position:absolute;left:128903;width:129837;height:1238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I6xicYA&#10;AADcAAAADwAAAGRycy9kb3ducmV2LnhtbESPQWsCMRSE7wX/Q3iCF9GslopsjSKCuhQqqO2ht8fm&#10;uVncvIRN1O2/bwqFHoeZ+YZZrDrbiDu1oXasYDLOQBCXTtdcKfg4b0dzECEia2wck4JvCrBa9p4W&#10;mGv34CPdT7ESCcIhRwUmRp9LGUpDFsPYeeLkXVxrMSbZVlK3+Ehw28hpls2kxZrTgkFPG0Pl9XSz&#10;CrZ7M1zLt/dPX4TDxU4Lv9sPv5Qa9Lv1K4hIXfwP/7ULreD5ZQa/Z9IRkMs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I6xicYAAADcAAAADwAAAAAAAAAAAAAAAACYAgAAZHJz&#10;L2Rvd25yZXYueG1sUEsFBgAAAAAEAAQA9QAAAIsDAAAAAA==&#10;" filled="f" strokecolor="black [3213]" strokeweight="2pt"/>
                    </v:group>
                    <v:group id="Group 357" o:spid="_x0000_s1132" style="position:absolute;left:257805;width:258740;height:123825" coordsize="258740,1238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lpD1MYAAADcAAAADwAAAGRycy9kb3ducmV2LnhtbESPQWvCQBSE7wX/w/IK&#10;3ppNlLSSZhWRKh5CoSqU3h7ZZxLMvg3ZbRL/fbdQ6HGYmW+YfDOZVgzUu8aygiSKQRCXVjdcKbic&#10;908rEM4ja2wtk4I7OdisZw85ZtqO/EHDyVciQNhlqKD2vsukdGVNBl1kO+LgXW1v0AfZV1L3OAa4&#10;aeUijp+lwYbDQo0d7Woqb6dvo+Aw4rhdJm9Dcbvu7l/n9P2zSEip+eO0fQXhafL/4b/2UStYpi/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6WkPUxgAAANwA&#10;AAAPAAAAAAAAAAAAAAAAAKoCAABkcnMvZG93bnJldi54bWxQSwUGAAAAAAQABAD6AAAAnQMAAAAA&#10;">
                      <v:rect id="Rectangle 358" o:spid="_x0000_s1133" style="position:absolute;width:129837;height:1238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l2AYMMA&#10;AADcAAAADwAAAGRycy9kb3ducmV2LnhtbERPy2oCMRTdF/yHcIVuRDO1WGQ0ihSsQ0GhPhbuLpPr&#10;ZHByEyapjn9vFoUuD+c9X3a2ETdqQ+1YwdsoA0FcOl1zpeB4WA+nIEJE1tg4JgUPCrBc9F7mmGt3&#10;5x+67WMlUgiHHBWYGH0uZSgNWQwj54kTd3GtxZhgW0nd4j2F20aOs+xDWqw5NRj09GmovO5/rYL1&#10;xgxW8nt78kXYXey48F+bwVmp1363moGI1MV/8Z+70AreJ2ltOpOOgFw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l2AYMMAAADcAAAADwAAAAAAAAAAAAAAAACYAgAAZHJzL2Rv&#10;d25yZXYueG1sUEsFBgAAAAAEAAQA9QAAAIgDAAAAAA==&#10;" filled="f" strokecolor="black [3213]" strokeweight="2pt"/>
                      <v:rect id="Rectangle 359" o:spid="_x0000_s1134" style="position:absolute;left:128903;width:129837;height:1238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REl+8YA&#10;AADcAAAADwAAAGRycy9kb3ducmV2LnhtbESPQWsCMRSE70L/Q3gFL1KzWpR2axQRrEtBobYevD02&#10;z83SzUvYRN3++6YgeBxm5htmtuhsIy7UhtqxgtEwA0FcOl1zpeD7a/30AiJEZI2NY1LwSwEW84fe&#10;DHPtrvxJl32sRIJwyFGBidHnUobSkMUwdJ44eSfXWoxJtpXULV4T3DZynGVTabHmtGDQ08pQ+bM/&#10;WwXrjRks5cf24IuwO9lx4d83g6NS/cdu+QYiUhfv4Vu70AqeJ6/wfyYdATn/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8REl+8YAAADcAAAADwAAAAAAAAAAAAAAAACYAgAAZHJz&#10;L2Rvd25yZXYueG1sUEsFBgAAAAAEAAQA9QAAAIsDAAAAAA==&#10;" filled="f" strokecolor="black [3213]" strokeweight="2pt"/>
                    </v:group>
                  </v:group>
                  <v:group id="Group 360" o:spid="_x0000_s1135" style="position:absolute;left:5156;width:5165;height:1238" coordsize="516545,1238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73xEdwwAAANwAAAAP&#10;AAAAAAAAAAAAAAAAAKoCAABkcnMvZG93bnJldi54bWxQSwUGAAAAAAQABAD6AAAAmgMAAAAA&#10;">
                    <v:group id="Group 361" o:spid="_x0000_s1136" style="position:absolute;width:258740;height:123825" coordsize="258740,1238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Uk7SGxgAAANwA&#10;AAAPAAAAAAAAAAAAAAAAAKoCAABkcnMvZG93bnJldi54bWxQSwUGAAAAAAQABAD6AAAAnQMAAAAA&#10;">
                      <v:rect id="Rectangle 362" o:spid="_x0000_s1137" style="position:absolute;width:129837;height:1238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dl9N8YA&#10;AADcAAAADwAAAGRycy9kb3ducmV2LnhtbESPQWsCMRSE7wX/Q3gFL6LZbkHKahQRrItQobYevD02&#10;z83SzUvYRF3/fVMQehxm5htmvuxtK67UhcaxgpdJBoK4crrhWsH312b8BiJEZI2tY1JwpwDLxeBp&#10;joV2N/6k6yHWIkE4FKjAxOgLKUNlyGKYOE+cvLPrLMYku1rqDm8JbluZZ9lUWmw4LRj0tDZU/Rwu&#10;VsFma0Yrufs4+jLszzYv/ft2dFJq+NyvZiAi9fE//GiXWsHrNIe/M+kIyM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dl9N8YAAADcAAAADwAAAAAAAAAAAAAAAACYAgAAZHJz&#10;L2Rvd25yZXYueG1sUEsFBgAAAAAEAAQA9QAAAIsDAAAAAA==&#10;" filled="f" strokecolor="black [3213]" strokeweight="2pt"/>
                      <v:rect id="Rectangle 363" o:spid="_x0000_s1138" style="position:absolute;left:128903;width:129837;height:1238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pXYrMUA&#10;AADcAAAADwAAAGRycy9kb3ducmV2LnhtbESPQWsCMRSE70L/Q3iFXqRmVRDZGkUEdREsqO2ht8fm&#10;uVm6eQmbqNt/b4SCx2FmvmFmi8424kptqB0rGA4yEMSl0zVXCr5O6/cpiBCRNTaOScEfBVjMX3oz&#10;zLW78YGux1iJBOGQowITo8+lDKUhi2HgPHHyzq61GJNsK6lbvCW4beQoyybSYs1pwaCnlaHy93ix&#10;CtZb01/K3f7bF+HzbEeF32z7P0q9vXbLDxCRuvgM/7cLrWA8GcPjTDoCcn4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ldisxQAAANwAAAAPAAAAAAAAAAAAAAAAAJgCAABkcnMv&#10;ZG93bnJldi54bWxQSwUGAAAAAAQABAD1AAAAigMAAAAA&#10;" filled="f" strokecolor="black [3213]" strokeweight="2pt"/>
                    </v:group>
                    <v:group id="Group 364" o:spid="_x0000_s1139" style="position:absolute;left:257805;width:258740;height:123825" coordsize="258740,1238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OQXHsYAAADcAAAADwAAAGRycy9kb3ducmV2LnhtbESPQWvCQBSE7wX/w/IK&#10;3ppNtA2SZhWRKh5CoSqU3h7ZZxLMvg3ZbRL/fbdQ6HGYmW+YfDOZVgzUu8aygiSKQRCXVjdcKbic&#10;908rEM4ja2wtk4I7OdisZw85ZtqO/EHDyVciQNhlqKD2vsukdGVNBl1kO+LgXW1v0AfZV1L3OAa4&#10;aeUijlNpsOGwUGNHu5rK2+nbKDiMOG6XydtQ3K67+9f55f2zSEip+eO0fQXhafL/4b/2UStYps/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E5BcexgAAANwA&#10;AAAPAAAAAAAAAAAAAAAAAKoCAABkcnMvZG93bnJldi54bWxQSwUGAAAAAAQABAD6AAAAnQMAAAAA&#10;">
                      <v:rect id="Rectangle 365" o:spid="_x0000_s1140" style="position:absolute;width:129837;height:1238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jDlQ8YA&#10;AADcAAAADwAAAGRycy9kb3ducmV2LnhtbESPQWsCMRSE7wX/Q3iCF9GslopsjSKCuhQqqO2ht8fm&#10;uVncvIRN1O2/bwqFHoeZ+YZZrDrbiDu1oXasYDLOQBCXTtdcKfg4b0dzECEia2wck4JvCrBa9p4W&#10;mGv34CPdT7ESCcIhRwUmRp9LGUpDFsPYeeLkXVxrMSbZVlK3+Ehw28hpls2kxZrTgkFPG0Pl9XSz&#10;CrZ7M1zLt/dPX4TDxU4Lv9sPv5Qa9Lv1K4hIXfwP/7ULreB59gK/Z9IRkMs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jDlQ8YAAADcAAAADwAAAAAAAAAAAAAAAACYAgAAZHJz&#10;L2Rvd25yZXYueG1sUEsFBgAAAAAEAAQA9QAAAIsDAAAAAA==&#10;" filled="f" strokecolor="black [3213]" strokeweight="2pt"/>
                      <v:rect id="Rectangle 366" o:spid="_x0000_s1141" style="position:absolute;left:128903;width:129837;height:1238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uJ7NMYA&#10;AADcAAAADwAAAGRycy9kb3ducmV2LnhtbESPQWsCMRSE7wX/Q3gFL1KzKixlaxQR1EVoodv20Ntj&#10;89ws3byETdT135tCocdhZr5hluvBduJCfWgdK5hNMxDEtdMtNwo+P3ZPzyBCRNbYOSYFNwqwXo0e&#10;llhod+V3ulSxEQnCoUAFJkZfSBlqQxbD1Hni5J1cbzEm2TdS93hNcNvJeZbl0mLLacGgp62h+qc6&#10;WwW7g5ls5PH1y5fh7WTnpd8fJt9KjR+HzQuISEP8D/+1S61gkefweyYdAbm6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uJ7NMYAAADcAAAADwAAAAAAAAAAAAAAAACYAgAAZHJz&#10;L2Rvd25yZXYueG1sUEsFBgAAAAAEAAQA9QAAAIsDAAAAAA==&#10;" filled="f" strokecolor="black [3213]" strokeweight="2pt"/>
                    </v:group>
                  </v:group>
                  <v:group id="Group 367" o:spid="_x0000_s1142" style="position:absolute;left:10312;width:5165;height:1238" coordsize="516545,1238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DaJacUAAADcAAAADwAAAGRycy9kb3ducmV2LnhtbESPQYvCMBSE78L+h/CE&#10;vWnaFXWpRhFxlz2IoC6It0fzbIvNS2liW/+9EQSPw8x8w8yXnSlFQ7UrLCuIhxEI4tTqgjMF/8ef&#10;wTcI55E1lpZJwZ0cLBcfvTkm2ra8p+bgMxEg7BJUkHtfJVK6NCeDbmgr4uBdbG3QB1lnUtfYBrgp&#10;5VcUTaTBgsNCjhWtc0qvh5tR8NtiuxrFm2Z7vazv5+N4d9rGpNRnv1vNQHjq/Dv8av9pBaPJF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Q2iWnFAAAA3AAA&#10;AA8AAAAAAAAAAAAAAAAAqgIAAGRycy9kb3ducmV2LnhtbFBLBQYAAAAABAAEAPoAAACcAwAAAAA=&#10;">
                    <v:group id="Group 368" o:spid="_x0000_s1143" style="position:absolute;width:258740;height:123825" coordsize="258740,1238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FqR0bwwAAANwAAAAP&#10;AAAAAAAAAAAAAAAAAKoCAABkcnMvZG93bnJldi54bWxQSwUGAAAAAAQABAD6AAAAmgMAAAAA&#10;">
                      <v:rect id="Rectangle 369" o:spid="_x0000_s1144" style="position:absolute;width:129837;height:1238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33vRsYA&#10;AADcAAAADwAAAGRycy9kb3ducmV2LnhtbESPQWsCMRSE70L/Q3iFXqRmqyDtahQpWBehQrftobfH&#10;5rlZ3LyETdT13xuh4HGYmW+Y+bK3rThRFxrHCl5GGQjiyumGawU/3+vnVxAhImtsHZOCCwVYLh4G&#10;c8y1O/MXncpYiwThkKMCE6PPpQyVIYth5Dxx8vausxiT7GqpOzwnuG3lOMum0mLDacGgp3dD1aE8&#10;WgXrjRmu5Pbz1xdht7fjwn9shn9KPT32qxmISH28h//bhVYwmb7B7Uw6AnJx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33vRsYAAADcAAAADwAAAAAAAAAAAAAAAACYAgAAZHJz&#10;L2Rvd25yZXYueG1sUEsFBgAAAAAEAAQA9QAAAIsDAAAAAA==&#10;" filled="f" strokecolor="black [3213]" strokeweight="2pt"/>
                      <v:rect id="Rectangle 370" o:spid="_x0000_s1145" style="position:absolute;left:128903;width:129837;height:1238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57QBsMA&#10;AADcAAAADwAAAGRycy9kb3ducmV2LnhtbERPy2oCMRTdF/yHcIVuRDO1YGU0ihSsQ0GhPhbuLpPr&#10;ZHByEyapjn9vFoUuD+c9X3a2ETdqQ+1YwdsoA0FcOl1zpeB4WA+nIEJE1tg4JgUPCrBc9F7mmGt3&#10;5x+67WMlUgiHHBWYGH0uZSgNWQwj54kTd3GtxZhgW0nd4j2F20aOs2wiLdacGgx6+jRUXve/VsF6&#10;YwYr+b09+SLsLnZc+K/N4KzUa79bzUBE6uK/+M9daAXvH2l+OpOOgFw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57QBsMAAADcAAAADwAAAAAAAAAAAAAAAACYAgAAZHJzL2Rv&#10;d25yZXYueG1sUEsFBgAAAAAEAAQA9QAAAIgDAAAAAA==&#10;" filled="f" strokecolor="black [3213]" strokeweight="2pt"/>
                    </v:group>
                    <v:group id="Group 371" o:spid="_x0000_s1146" style="position:absolute;left:257805;width:258740;height:123825" coordsize="258740,1238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RSiJbxgAAANwA&#10;AAAPAAAAAAAAAAAAAAAAAKoCAABkcnMvZG93bnJldi54bWxQSwUGAAAAAAQABAD6AAAAnQMAAAAA&#10;">
                      <v:rect id="Rectangle 372" o:spid="_x0000_s1147" style="position:absolute;width:129837;height:1238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ADr6sYA&#10;AADcAAAADwAAAGRycy9kb3ducmV2LnhtbESPQWsCMRSE74X+h/AKvUjNuoKWrVGkoC5CBbU99PbY&#10;PDdLNy9hk+r6701B6HGYmW+Y2aK3rThTFxrHCkbDDARx5XTDtYLP4+rlFUSIyBpbx6TgSgEW88eH&#10;GRbaXXhP50OsRYJwKFCBidEXUobKkMUwdJ44eSfXWYxJdrXUHV4S3LYyz7KJtNhwWjDo6d1Q9XP4&#10;tQpWGzNYyu3Hly/D7mTz0q83g2+lnp/65RuISH38D9/bpVYwnubwdyYdATm/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ADr6sYAAADcAAAADwAAAAAAAAAAAAAAAACYAgAAZHJz&#10;L2Rvd25yZXYueG1sUEsFBgAAAAAEAAQA9QAAAIsDAAAAAA==&#10;" filled="f" strokecolor="black [3213]" strokeweight="2pt"/>
                      <v:rect id="Rectangle 373" o:spid="_x0000_s1148" style="position:absolute;left:128903;width:129837;height:1238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0xOccYA&#10;AADcAAAADwAAAGRycy9kb3ducmV2LnhtbESPQWsCMRSE70L/Q3iFXkSzKrSyGkUE61JQqNpDb4/N&#10;c7O4eQmbVLf/vhEKHoeZ+YaZLzvbiCu1oXasYDTMQBCXTtdcKTgdN4MpiBCRNTaOScEvBVgunnpz&#10;zLW78SddD7ESCcIhRwUmRp9LGUpDFsPQeeLknV1rMSbZVlK3eEtw28hxlr1KizWnBYOe1obKy+HH&#10;KthsTX8lP3Zfvgj7sx0X/n3b/1bq5blbzUBE6uIj/N8utILJ2wTuZ9IRkI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0xOccYAAADcAAAADwAAAAAAAAAAAAAAAACYAgAAZHJz&#10;L2Rvd25yZXYueG1sUEsFBgAAAAAEAAQA9QAAAIsDAAAAAA==&#10;" filled="f" strokecolor="black [3213]" strokeweight="2pt"/>
                    </v:group>
                  </v:group>
                  <v:group id="Group 374" o:spid="_x0000_s1149" style="position:absolute;left:15508;width:2585;height:1238" coordsize="258740,1238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ME9gcPFAAAA3AAA&#10;AA8AAAAAAAAAAAAAAAAAqgIAAGRycy9kb3ducmV2LnhtbFBLBQYAAAAABAAEAPoAAACcAwAAAAA=&#10;">
                    <v:rect id="Rectangle 375" o:spid="_x0000_s1150" style="position:absolute;width:129837;height:1238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lznsYA&#10;AADcAAAADwAAAGRycy9kb3ducmV2LnhtbESPQWsCMRSE70L/Q3gFL1KzWrRlaxQRrEtBobYevD02&#10;z83SzUvYRN3++6YgeBxm5htmtuhsIy7UhtqxgtEwA0FcOl1zpeD7a/30CiJEZI2NY1LwSwEW84fe&#10;DHPtrvxJl32sRIJwyFGBidHnUobSkMUwdJ44eSfXWoxJtpXULV4T3DZynGVTabHmtGDQ08pQ+bM/&#10;WwXrjRks5cf24IuwO9lx4d83g6NS/cdu+QYiUhfv4Vu70AqeXybwfyYdATn/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lznsYAAADcAAAADwAAAAAAAAAAAAAAAACYAgAAZHJz&#10;L2Rvd25yZXYueG1sUEsFBgAAAAAEAAQA9QAAAIsDAAAAAA==&#10;" filled="f" strokecolor="black [3213]" strokeweight="2pt"/>
                    <v:rect id="Rectangle 376" o:spid="_x0000_s1151" style="position:absolute;left:128903;width:129837;height:1238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ov2fsUA&#10;AADcAAAADwAAAGRycy9kb3ducmV2LnhtbESPT2vCQBTE7wW/w/IEb3Vjin9IXUUsEU8tRi+9PbLP&#10;bNrs25BdTfz23UKhx2FmfsOst4NtxJ06XztWMJsmIIhLp2uuFFzO+fMKhA/IGhvHpOBBHrab0dMa&#10;M+16PtG9CJWIEPYZKjAhtJmUvjRk0U9dSxy9q+sshii7SuoO+wi3jUyTZCEt1hwXDLa0N1R+Fzer&#10;4OO6T101n+dF8Z725vPwxbf8TanJeNi9ggg0hP/wX/uoFbwsF/B7Jh4Bufk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ei/Z+xQAAANwAAAAPAAAAAAAAAAAAAAAAAJgCAABkcnMv&#10;ZG93bnJldi54bWxQSwUGAAAAAAQABAD1AAAAigMAAAAA&#10;" fillcolor="#938953 [1614]" strokecolor="black [3213]" strokeweight="2pt"/>
                  </v:group>
                </v:group>
              </v:group>
            </w:pict>
          </mc:Fallback>
        </mc:AlternateContent>
      </w:r>
      <w:r w:rsidR="00A145FB">
        <w:rPr>
          <w:noProof/>
        </w:rPr>
        <mc:AlternateContent>
          <mc:Choice Requires="wpg">
            <w:drawing>
              <wp:anchor distT="0" distB="0" distL="114300" distR="114300" simplePos="0" relativeHeight="251693056" behindDoc="0" locked="0" layoutInCell="1" allowOverlap="1" wp14:anchorId="2CDB46C1" wp14:editId="73362723">
                <wp:simplePos x="0" y="0"/>
                <wp:positionH relativeFrom="column">
                  <wp:posOffset>3230611</wp:posOffset>
                </wp:positionH>
                <wp:positionV relativeFrom="paragraph">
                  <wp:posOffset>159919</wp:posOffset>
                </wp:positionV>
                <wp:extent cx="1809300" cy="619293"/>
                <wp:effectExtent l="0" t="0" r="19685" b="28575"/>
                <wp:wrapNone/>
                <wp:docPr id="250" name="Group 250"/>
                <wp:cNvGraphicFramePr/>
                <a:graphic xmlns:a="http://schemas.openxmlformats.org/drawingml/2006/main">
                  <a:graphicData uri="http://schemas.microsoft.com/office/word/2010/wordprocessingGroup">
                    <wpg:wgp>
                      <wpg:cNvGrpSpPr/>
                      <wpg:grpSpPr>
                        <a:xfrm>
                          <a:off x="0" y="0"/>
                          <a:ext cx="1809300" cy="619293"/>
                          <a:chOff x="0" y="0"/>
                          <a:chExt cx="1809300" cy="619293"/>
                        </a:xfrm>
                      </wpg:grpSpPr>
                      <wpg:grpSp>
                        <wpg:cNvPr id="124" name="Group 124"/>
                        <wpg:cNvGrpSpPr/>
                        <wpg:grpSpPr>
                          <a:xfrm>
                            <a:off x="0" y="0"/>
                            <a:ext cx="1809300" cy="123825"/>
                            <a:chOff x="0" y="0"/>
                            <a:chExt cx="1809300" cy="123825"/>
                          </a:xfrm>
                        </wpg:grpSpPr>
                        <wpg:grpSp>
                          <wpg:cNvPr id="51" name="Group 51"/>
                          <wpg:cNvGrpSpPr/>
                          <wpg:grpSpPr>
                            <a:xfrm>
                              <a:off x="0" y="0"/>
                              <a:ext cx="516545" cy="123825"/>
                              <a:chOff x="0" y="0"/>
                              <a:chExt cx="516545" cy="123825"/>
                            </a:xfrm>
                          </wpg:grpSpPr>
                          <wpg:grpSp>
                            <wpg:cNvPr id="47" name="Group 47"/>
                            <wpg:cNvGrpSpPr/>
                            <wpg:grpSpPr>
                              <a:xfrm>
                                <a:off x="0" y="0"/>
                                <a:ext cx="258740" cy="123825"/>
                                <a:chOff x="0" y="0"/>
                                <a:chExt cx="258740" cy="123825"/>
                              </a:xfrm>
                            </wpg:grpSpPr>
                            <wps:wsp>
                              <wps:cNvPr id="44" name="Rectangle 44"/>
                              <wps:cNvSpPr/>
                              <wps:spPr>
                                <a:xfrm>
                                  <a:off x="0" y="0"/>
                                  <a:ext cx="129837" cy="123825"/>
                                </a:xfrm>
                                <a:prstGeom prst="rect">
                                  <a:avLst/>
                                </a:prstGeom>
                                <a:solidFill>
                                  <a:schemeClr val="bg2">
                                    <a:lumMod val="5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 name="Rectangle 46"/>
                              <wps:cNvSpPr/>
                              <wps:spPr>
                                <a:xfrm>
                                  <a:off x="128903" y="0"/>
                                  <a:ext cx="129837" cy="123825"/>
                                </a:xfrm>
                                <a:prstGeom prst="rect">
                                  <a:avLst/>
                                </a:prstGeom>
                                <a:solidFill>
                                  <a:schemeClr val="bg2">
                                    <a:lumMod val="5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48" name="Group 48"/>
                            <wpg:cNvGrpSpPr/>
                            <wpg:grpSpPr>
                              <a:xfrm>
                                <a:off x="257805" y="0"/>
                                <a:ext cx="258740" cy="123825"/>
                                <a:chOff x="0" y="0"/>
                                <a:chExt cx="258740" cy="123825"/>
                              </a:xfrm>
                            </wpg:grpSpPr>
                            <wps:wsp>
                              <wps:cNvPr id="49" name="Rectangle 49"/>
                              <wps:cNvSpPr/>
                              <wps:spPr>
                                <a:xfrm>
                                  <a:off x="0" y="0"/>
                                  <a:ext cx="129837" cy="123825"/>
                                </a:xfrm>
                                <a:prstGeom prst="rect">
                                  <a:avLst/>
                                </a:prstGeom>
                                <a:solidFill>
                                  <a:schemeClr val="bg2">
                                    <a:lumMod val="5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 name="Rectangle 50"/>
                              <wps:cNvSpPr/>
                              <wps:spPr>
                                <a:xfrm>
                                  <a:off x="128903" y="0"/>
                                  <a:ext cx="129837" cy="123825"/>
                                </a:xfrm>
                                <a:prstGeom prst="rect">
                                  <a:avLst/>
                                </a:prstGeom>
                                <a:solidFill>
                                  <a:schemeClr val="bg2">
                                    <a:lumMod val="5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cNvPr id="52" name="Group 52"/>
                          <wpg:cNvGrpSpPr/>
                          <wpg:grpSpPr>
                            <a:xfrm>
                              <a:off x="515609" y="0"/>
                              <a:ext cx="516545" cy="123825"/>
                              <a:chOff x="0" y="0"/>
                              <a:chExt cx="516545" cy="123825"/>
                            </a:xfrm>
                          </wpg:grpSpPr>
                          <wpg:grpSp>
                            <wpg:cNvPr id="53" name="Group 53"/>
                            <wpg:cNvGrpSpPr/>
                            <wpg:grpSpPr>
                              <a:xfrm>
                                <a:off x="0" y="0"/>
                                <a:ext cx="258740" cy="123825"/>
                                <a:chOff x="0" y="0"/>
                                <a:chExt cx="258740" cy="123825"/>
                              </a:xfrm>
                            </wpg:grpSpPr>
                            <wps:wsp>
                              <wps:cNvPr id="54" name="Rectangle 54"/>
                              <wps:cNvSpPr/>
                              <wps:spPr>
                                <a:xfrm>
                                  <a:off x="0" y="0"/>
                                  <a:ext cx="129837" cy="123825"/>
                                </a:xfrm>
                                <a:prstGeom prst="rect">
                                  <a:avLst/>
                                </a:prstGeom>
                                <a:solidFill>
                                  <a:schemeClr val="bg2">
                                    <a:lumMod val="5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 name="Rectangle 55"/>
                              <wps:cNvSpPr/>
                              <wps:spPr>
                                <a:xfrm>
                                  <a:off x="128903" y="0"/>
                                  <a:ext cx="129837" cy="123825"/>
                                </a:xfrm>
                                <a:prstGeom prst="rect">
                                  <a:avLst/>
                                </a:prstGeom>
                                <a:solidFill>
                                  <a:schemeClr val="bg2">
                                    <a:lumMod val="5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56" name="Group 56"/>
                            <wpg:cNvGrpSpPr/>
                            <wpg:grpSpPr>
                              <a:xfrm>
                                <a:off x="257805" y="0"/>
                                <a:ext cx="258740" cy="123825"/>
                                <a:chOff x="0" y="0"/>
                                <a:chExt cx="258740" cy="123825"/>
                              </a:xfrm>
                            </wpg:grpSpPr>
                            <wps:wsp>
                              <wps:cNvPr id="57" name="Rectangle 57"/>
                              <wps:cNvSpPr/>
                              <wps:spPr>
                                <a:xfrm>
                                  <a:off x="0" y="0"/>
                                  <a:ext cx="129837" cy="123825"/>
                                </a:xfrm>
                                <a:prstGeom prst="rect">
                                  <a:avLst/>
                                </a:prstGeom>
                                <a:solidFill>
                                  <a:schemeClr val="bg2">
                                    <a:lumMod val="5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 name="Rectangle 58"/>
                              <wps:cNvSpPr/>
                              <wps:spPr>
                                <a:xfrm>
                                  <a:off x="128903" y="0"/>
                                  <a:ext cx="129837" cy="123825"/>
                                </a:xfrm>
                                <a:prstGeom prst="rect">
                                  <a:avLst/>
                                </a:prstGeom>
                                <a:solidFill>
                                  <a:schemeClr val="bg2">
                                    <a:lumMod val="5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cNvPr id="59" name="Group 59"/>
                          <wpg:cNvGrpSpPr/>
                          <wpg:grpSpPr>
                            <a:xfrm>
                              <a:off x="1031218" y="0"/>
                              <a:ext cx="516545" cy="123825"/>
                              <a:chOff x="0" y="0"/>
                              <a:chExt cx="516545" cy="123825"/>
                            </a:xfrm>
                          </wpg:grpSpPr>
                          <wpg:grpSp>
                            <wpg:cNvPr id="60" name="Group 60"/>
                            <wpg:cNvGrpSpPr/>
                            <wpg:grpSpPr>
                              <a:xfrm>
                                <a:off x="0" y="0"/>
                                <a:ext cx="258740" cy="123825"/>
                                <a:chOff x="0" y="0"/>
                                <a:chExt cx="258740" cy="123825"/>
                              </a:xfrm>
                            </wpg:grpSpPr>
                            <wps:wsp>
                              <wps:cNvPr id="61" name="Rectangle 61"/>
                              <wps:cNvSpPr/>
                              <wps:spPr>
                                <a:xfrm>
                                  <a:off x="0" y="0"/>
                                  <a:ext cx="129837" cy="123825"/>
                                </a:xfrm>
                                <a:prstGeom prst="rect">
                                  <a:avLst/>
                                </a:prstGeom>
                                <a:solidFill>
                                  <a:schemeClr val="bg2">
                                    <a:lumMod val="5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 name="Rectangle 62"/>
                              <wps:cNvSpPr/>
                              <wps:spPr>
                                <a:xfrm>
                                  <a:off x="128903" y="0"/>
                                  <a:ext cx="129837" cy="123825"/>
                                </a:xfrm>
                                <a:prstGeom prst="rect">
                                  <a:avLst/>
                                </a:prstGeom>
                                <a:solidFill>
                                  <a:schemeClr val="bg2">
                                    <a:lumMod val="5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63" name="Group 63"/>
                            <wpg:cNvGrpSpPr/>
                            <wpg:grpSpPr>
                              <a:xfrm>
                                <a:off x="257805" y="0"/>
                                <a:ext cx="258740" cy="123825"/>
                                <a:chOff x="0" y="0"/>
                                <a:chExt cx="258740" cy="123825"/>
                              </a:xfrm>
                            </wpg:grpSpPr>
                            <wps:wsp>
                              <wps:cNvPr id="64" name="Rectangle 64"/>
                              <wps:cNvSpPr/>
                              <wps:spPr>
                                <a:xfrm>
                                  <a:off x="0" y="0"/>
                                  <a:ext cx="129837" cy="123825"/>
                                </a:xfrm>
                                <a:prstGeom prst="rect">
                                  <a:avLst/>
                                </a:prstGeom>
                                <a:solidFill>
                                  <a:schemeClr val="bg2">
                                    <a:lumMod val="5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5" name="Rectangle 65"/>
                              <wps:cNvSpPr/>
                              <wps:spPr>
                                <a:xfrm>
                                  <a:off x="128903" y="0"/>
                                  <a:ext cx="129837" cy="123825"/>
                                </a:xfrm>
                                <a:prstGeom prst="rect">
                                  <a:avLst/>
                                </a:prstGeom>
                                <a:solidFill>
                                  <a:schemeClr val="bg2">
                                    <a:lumMod val="5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cNvPr id="67" name="Group 67"/>
                          <wpg:cNvGrpSpPr/>
                          <wpg:grpSpPr>
                            <a:xfrm>
                              <a:off x="1550855" y="0"/>
                              <a:ext cx="258445" cy="123825"/>
                              <a:chOff x="0" y="0"/>
                              <a:chExt cx="258740" cy="123825"/>
                            </a:xfrm>
                          </wpg:grpSpPr>
                          <wps:wsp>
                            <wps:cNvPr id="68" name="Rectangle 68"/>
                            <wps:cNvSpPr/>
                            <wps:spPr>
                              <a:xfrm>
                                <a:off x="0" y="0"/>
                                <a:ext cx="129837" cy="123825"/>
                              </a:xfrm>
                              <a:prstGeom prst="rect">
                                <a:avLst/>
                              </a:prstGeom>
                              <a:solidFill>
                                <a:schemeClr val="bg2">
                                  <a:lumMod val="5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9" name="Rectangle 69"/>
                            <wps:cNvSpPr/>
                            <wps:spPr>
                              <a:xfrm>
                                <a:off x="128903" y="0"/>
                                <a:ext cx="129837" cy="123825"/>
                              </a:xfrm>
                              <a:prstGeom prst="rect">
                                <a:avLst/>
                              </a:prstGeom>
                              <a:solidFill>
                                <a:schemeClr val="bg2">
                                  <a:lumMod val="5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cNvPr id="125" name="Group 125"/>
                        <wpg:cNvGrpSpPr/>
                        <wpg:grpSpPr>
                          <a:xfrm>
                            <a:off x="0" y="124874"/>
                            <a:ext cx="1809300" cy="123825"/>
                            <a:chOff x="0" y="0"/>
                            <a:chExt cx="1809300" cy="123825"/>
                          </a:xfrm>
                        </wpg:grpSpPr>
                        <wpg:grpSp>
                          <wpg:cNvPr id="126" name="Group 126"/>
                          <wpg:cNvGrpSpPr/>
                          <wpg:grpSpPr>
                            <a:xfrm>
                              <a:off x="0" y="0"/>
                              <a:ext cx="516545" cy="123825"/>
                              <a:chOff x="0" y="0"/>
                              <a:chExt cx="516545" cy="123825"/>
                            </a:xfrm>
                          </wpg:grpSpPr>
                          <wpg:grpSp>
                            <wpg:cNvPr id="127" name="Group 127"/>
                            <wpg:cNvGrpSpPr/>
                            <wpg:grpSpPr>
                              <a:xfrm>
                                <a:off x="0" y="0"/>
                                <a:ext cx="258740" cy="123825"/>
                                <a:chOff x="0" y="0"/>
                                <a:chExt cx="258740" cy="123825"/>
                              </a:xfrm>
                            </wpg:grpSpPr>
                            <wps:wsp>
                              <wps:cNvPr id="128" name="Rectangle 128"/>
                              <wps:cNvSpPr/>
                              <wps:spPr>
                                <a:xfrm>
                                  <a:off x="0" y="0"/>
                                  <a:ext cx="129837" cy="1238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9" name="Rectangle 129"/>
                              <wps:cNvSpPr/>
                              <wps:spPr>
                                <a:xfrm>
                                  <a:off x="128903" y="0"/>
                                  <a:ext cx="129837" cy="1238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30" name="Group 130"/>
                            <wpg:cNvGrpSpPr/>
                            <wpg:grpSpPr>
                              <a:xfrm>
                                <a:off x="257805" y="0"/>
                                <a:ext cx="258740" cy="123825"/>
                                <a:chOff x="0" y="0"/>
                                <a:chExt cx="258740" cy="123825"/>
                              </a:xfrm>
                            </wpg:grpSpPr>
                            <wps:wsp>
                              <wps:cNvPr id="131" name="Rectangle 131"/>
                              <wps:cNvSpPr/>
                              <wps:spPr>
                                <a:xfrm>
                                  <a:off x="0" y="0"/>
                                  <a:ext cx="129837" cy="1238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2" name="Rectangle 132"/>
                              <wps:cNvSpPr/>
                              <wps:spPr>
                                <a:xfrm>
                                  <a:off x="128903" y="0"/>
                                  <a:ext cx="129837" cy="1238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cNvPr id="133" name="Group 133"/>
                          <wpg:cNvGrpSpPr/>
                          <wpg:grpSpPr>
                            <a:xfrm>
                              <a:off x="515609" y="0"/>
                              <a:ext cx="516545" cy="123825"/>
                              <a:chOff x="0" y="0"/>
                              <a:chExt cx="516545" cy="123825"/>
                            </a:xfrm>
                          </wpg:grpSpPr>
                          <wpg:grpSp>
                            <wpg:cNvPr id="134" name="Group 134"/>
                            <wpg:cNvGrpSpPr/>
                            <wpg:grpSpPr>
                              <a:xfrm>
                                <a:off x="0" y="0"/>
                                <a:ext cx="258740" cy="123825"/>
                                <a:chOff x="0" y="0"/>
                                <a:chExt cx="258740" cy="123825"/>
                              </a:xfrm>
                            </wpg:grpSpPr>
                            <wps:wsp>
                              <wps:cNvPr id="135" name="Rectangle 135"/>
                              <wps:cNvSpPr/>
                              <wps:spPr>
                                <a:xfrm>
                                  <a:off x="0" y="0"/>
                                  <a:ext cx="129837" cy="1238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6" name="Rectangle 136"/>
                              <wps:cNvSpPr/>
                              <wps:spPr>
                                <a:xfrm>
                                  <a:off x="128903" y="0"/>
                                  <a:ext cx="129837" cy="1238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37" name="Group 137"/>
                            <wpg:cNvGrpSpPr/>
                            <wpg:grpSpPr>
                              <a:xfrm>
                                <a:off x="257805" y="0"/>
                                <a:ext cx="258740" cy="123825"/>
                                <a:chOff x="0" y="0"/>
                                <a:chExt cx="258740" cy="123825"/>
                              </a:xfrm>
                            </wpg:grpSpPr>
                            <wps:wsp>
                              <wps:cNvPr id="138" name="Rectangle 138"/>
                              <wps:cNvSpPr/>
                              <wps:spPr>
                                <a:xfrm>
                                  <a:off x="0" y="0"/>
                                  <a:ext cx="129837" cy="1238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9" name="Rectangle 139"/>
                              <wps:cNvSpPr/>
                              <wps:spPr>
                                <a:xfrm>
                                  <a:off x="128903" y="0"/>
                                  <a:ext cx="129837" cy="1238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cNvPr id="140" name="Group 140"/>
                          <wpg:cNvGrpSpPr/>
                          <wpg:grpSpPr>
                            <a:xfrm>
                              <a:off x="1031218" y="0"/>
                              <a:ext cx="516545" cy="123825"/>
                              <a:chOff x="0" y="0"/>
                              <a:chExt cx="516545" cy="123825"/>
                            </a:xfrm>
                          </wpg:grpSpPr>
                          <wpg:grpSp>
                            <wpg:cNvPr id="141" name="Group 141"/>
                            <wpg:cNvGrpSpPr/>
                            <wpg:grpSpPr>
                              <a:xfrm>
                                <a:off x="0" y="0"/>
                                <a:ext cx="258740" cy="123825"/>
                                <a:chOff x="0" y="0"/>
                                <a:chExt cx="258740" cy="123825"/>
                              </a:xfrm>
                            </wpg:grpSpPr>
                            <wps:wsp>
                              <wps:cNvPr id="142" name="Rectangle 142"/>
                              <wps:cNvSpPr/>
                              <wps:spPr>
                                <a:xfrm>
                                  <a:off x="0" y="0"/>
                                  <a:ext cx="129837" cy="1238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3" name="Rectangle 143"/>
                              <wps:cNvSpPr/>
                              <wps:spPr>
                                <a:xfrm>
                                  <a:off x="128903" y="0"/>
                                  <a:ext cx="129837" cy="1238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44" name="Group 144"/>
                            <wpg:cNvGrpSpPr/>
                            <wpg:grpSpPr>
                              <a:xfrm>
                                <a:off x="257805" y="0"/>
                                <a:ext cx="258740" cy="123825"/>
                                <a:chOff x="0" y="0"/>
                                <a:chExt cx="258740" cy="123825"/>
                              </a:xfrm>
                            </wpg:grpSpPr>
                            <wps:wsp>
                              <wps:cNvPr id="145" name="Rectangle 145"/>
                              <wps:cNvSpPr/>
                              <wps:spPr>
                                <a:xfrm>
                                  <a:off x="0" y="0"/>
                                  <a:ext cx="129837" cy="1238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6" name="Rectangle 146"/>
                              <wps:cNvSpPr/>
                              <wps:spPr>
                                <a:xfrm>
                                  <a:off x="128903" y="0"/>
                                  <a:ext cx="129837" cy="1238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cNvPr id="147" name="Group 147"/>
                          <wpg:cNvGrpSpPr/>
                          <wpg:grpSpPr>
                            <a:xfrm>
                              <a:off x="1550855" y="0"/>
                              <a:ext cx="258445" cy="123825"/>
                              <a:chOff x="0" y="0"/>
                              <a:chExt cx="258740" cy="123825"/>
                            </a:xfrm>
                          </wpg:grpSpPr>
                          <wps:wsp>
                            <wps:cNvPr id="148" name="Rectangle 148"/>
                            <wps:cNvSpPr/>
                            <wps:spPr>
                              <a:xfrm>
                                <a:off x="0" y="0"/>
                                <a:ext cx="129837" cy="1238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9" name="Rectangle 149"/>
                            <wps:cNvSpPr/>
                            <wps:spPr>
                              <a:xfrm>
                                <a:off x="128903" y="0"/>
                                <a:ext cx="129837" cy="123825"/>
                              </a:xfrm>
                              <a:prstGeom prst="rect">
                                <a:avLst/>
                              </a:prstGeom>
                              <a:solidFill>
                                <a:schemeClr val="bg2">
                                  <a:lumMod val="5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cNvPr id="175" name="Group 175"/>
                        <wpg:cNvGrpSpPr/>
                        <wpg:grpSpPr>
                          <a:xfrm>
                            <a:off x="0" y="245720"/>
                            <a:ext cx="1809300" cy="123825"/>
                            <a:chOff x="0" y="0"/>
                            <a:chExt cx="1809300" cy="123825"/>
                          </a:xfrm>
                        </wpg:grpSpPr>
                        <wpg:grpSp>
                          <wpg:cNvPr id="176" name="Group 176"/>
                          <wpg:cNvGrpSpPr/>
                          <wpg:grpSpPr>
                            <a:xfrm>
                              <a:off x="0" y="0"/>
                              <a:ext cx="516545" cy="123825"/>
                              <a:chOff x="0" y="0"/>
                              <a:chExt cx="516545" cy="123825"/>
                            </a:xfrm>
                          </wpg:grpSpPr>
                          <wpg:grpSp>
                            <wpg:cNvPr id="177" name="Group 177"/>
                            <wpg:cNvGrpSpPr/>
                            <wpg:grpSpPr>
                              <a:xfrm>
                                <a:off x="0" y="0"/>
                                <a:ext cx="258740" cy="123825"/>
                                <a:chOff x="0" y="0"/>
                                <a:chExt cx="258740" cy="123825"/>
                              </a:xfrm>
                            </wpg:grpSpPr>
                            <wps:wsp>
                              <wps:cNvPr id="178" name="Rectangle 178"/>
                              <wps:cNvSpPr/>
                              <wps:spPr>
                                <a:xfrm>
                                  <a:off x="0" y="0"/>
                                  <a:ext cx="129837" cy="123825"/>
                                </a:xfrm>
                                <a:prstGeom prst="rect">
                                  <a:avLst/>
                                </a:prstGeom>
                                <a:solidFill>
                                  <a:schemeClr val="bg2">
                                    <a:lumMod val="5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9" name="Rectangle 179"/>
                              <wps:cNvSpPr/>
                              <wps:spPr>
                                <a:xfrm>
                                  <a:off x="128903" y="0"/>
                                  <a:ext cx="129837" cy="123825"/>
                                </a:xfrm>
                                <a:prstGeom prst="rect">
                                  <a:avLst/>
                                </a:prstGeom>
                                <a:solidFill>
                                  <a:schemeClr val="bg2">
                                    <a:lumMod val="5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80" name="Group 180"/>
                            <wpg:cNvGrpSpPr/>
                            <wpg:grpSpPr>
                              <a:xfrm>
                                <a:off x="257805" y="0"/>
                                <a:ext cx="258740" cy="123825"/>
                                <a:chOff x="0" y="0"/>
                                <a:chExt cx="258740" cy="123825"/>
                              </a:xfrm>
                            </wpg:grpSpPr>
                            <wps:wsp>
                              <wps:cNvPr id="181" name="Rectangle 181"/>
                              <wps:cNvSpPr/>
                              <wps:spPr>
                                <a:xfrm>
                                  <a:off x="0" y="0"/>
                                  <a:ext cx="129837" cy="123825"/>
                                </a:xfrm>
                                <a:prstGeom prst="rect">
                                  <a:avLst/>
                                </a:prstGeom>
                                <a:solidFill>
                                  <a:schemeClr val="bg2">
                                    <a:lumMod val="5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2" name="Rectangle 182"/>
                              <wps:cNvSpPr/>
                              <wps:spPr>
                                <a:xfrm>
                                  <a:off x="128903" y="0"/>
                                  <a:ext cx="129837" cy="123825"/>
                                </a:xfrm>
                                <a:prstGeom prst="rect">
                                  <a:avLst/>
                                </a:prstGeom>
                                <a:solidFill>
                                  <a:schemeClr val="bg2">
                                    <a:lumMod val="5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cNvPr id="183" name="Group 183"/>
                          <wpg:cNvGrpSpPr/>
                          <wpg:grpSpPr>
                            <a:xfrm>
                              <a:off x="515609" y="0"/>
                              <a:ext cx="516545" cy="123825"/>
                              <a:chOff x="0" y="0"/>
                              <a:chExt cx="516545" cy="123825"/>
                            </a:xfrm>
                          </wpg:grpSpPr>
                          <wpg:grpSp>
                            <wpg:cNvPr id="184" name="Group 184"/>
                            <wpg:cNvGrpSpPr/>
                            <wpg:grpSpPr>
                              <a:xfrm>
                                <a:off x="0" y="0"/>
                                <a:ext cx="258740" cy="123825"/>
                                <a:chOff x="0" y="0"/>
                                <a:chExt cx="258740" cy="123825"/>
                              </a:xfrm>
                            </wpg:grpSpPr>
                            <wps:wsp>
                              <wps:cNvPr id="185" name="Rectangle 185"/>
                              <wps:cNvSpPr/>
                              <wps:spPr>
                                <a:xfrm>
                                  <a:off x="0" y="0"/>
                                  <a:ext cx="129837" cy="123825"/>
                                </a:xfrm>
                                <a:prstGeom prst="rect">
                                  <a:avLst/>
                                </a:prstGeom>
                                <a:solidFill>
                                  <a:schemeClr val="bg2">
                                    <a:lumMod val="5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6" name="Rectangle 186"/>
                              <wps:cNvSpPr/>
                              <wps:spPr>
                                <a:xfrm>
                                  <a:off x="128903" y="0"/>
                                  <a:ext cx="129837" cy="123825"/>
                                </a:xfrm>
                                <a:prstGeom prst="rect">
                                  <a:avLst/>
                                </a:prstGeom>
                                <a:solidFill>
                                  <a:schemeClr val="bg2">
                                    <a:lumMod val="5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87" name="Group 187"/>
                            <wpg:cNvGrpSpPr/>
                            <wpg:grpSpPr>
                              <a:xfrm>
                                <a:off x="257805" y="0"/>
                                <a:ext cx="258740" cy="123825"/>
                                <a:chOff x="0" y="0"/>
                                <a:chExt cx="258740" cy="123825"/>
                              </a:xfrm>
                            </wpg:grpSpPr>
                            <wps:wsp>
                              <wps:cNvPr id="188" name="Rectangle 188"/>
                              <wps:cNvSpPr/>
                              <wps:spPr>
                                <a:xfrm>
                                  <a:off x="0" y="0"/>
                                  <a:ext cx="129837" cy="123825"/>
                                </a:xfrm>
                                <a:prstGeom prst="rect">
                                  <a:avLst/>
                                </a:prstGeom>
                                <a:solidFill>
                                  <a:schemeClr val="bg2">
                                    <a:lumMod val="5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9" name="Rectangle 189"/>
                              <wps:cNvSpPr/>
                              <wps:spPr>
                                <a:xfrm>
                                  <a:off x="128903" y="0"/>
                                  <a:ext cx="129837" cy="123825"/>
                                </a:xfrm>
                                <a:prstGeom prst="rect">
                                  <a:avLst/>
                                </a:prstGeom>
                                <a:solidFill>
                                  <a:schemeClr val="bg2">
                                    <a:lumMod val="5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cNvPr id="190" name="Group 190"/>
                          <wpg:cNvGrpSpPr/>
                          <wpg:grpSpPr>
                            <a:xfrm>
                              <a:off x="1031218" y="0"/>
                              <a:ext cx="516545" cy="123825"/>
                              <a:chOff x="0" y="0"/>
                              <a:chExt cx="516545" cy="123825"/>
                            </a:xfrm>
                          </wpg:grpSpPr>
                          <wpg:grpSp>
                            <wpg:cNvPr id="191" name="Group 191"/>
                            <wpg:cNvGrpSpPr/>
                            <wpg:grpSpPr>
                              <a:xfrm>
                                <a:off x="0" y="0"/>
                                <a:ext cx="258740" cy="123825"/>
                                <a:chOff x="0" y="0"/>
                                <a:chExt cx="258740" cy="123825"/>
                              </a:xfrm>
                            </wpg:grpSpPr>
                            <wps:wsp>
                              <wps:cNvPr id="192" name="Rectangle 192"/>
                              <wps:cNvSpPr/>
                              <wps:spPr>
                                <a:xfrm>
                                  <a:off x="0" y="0"/>
                                  <a:ext cx="129837" cy="123825"/>
                                </a:xfrm>
                                <a:prstGeom prst="rect">
                                  <a:avLst/>
                                </a:prstGeom>
                                <a:solidFill>
                                  <a:schemeClr val="bg2">
                                    <a:lumMod val="5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3" name="Rectangle 193"/>
                              <wps:cNvSpPr/>
                              <wps:spPr>
                                <a:xfrm>
                                  <a:off x="128903" y="0"/>
                                  <a:ext cx="129837" cy="123825"/>
                                </a:xfrm>
                                <a:prstGeom prst="rect">
                                  <a:avLst/>
                                </a:prstGeom>
                                <a:solidFill>
                                  <a:schemeClr val="bg2">
                                    <a:lumMod val="5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94" name="Group 194"/>
                            <wpg:cNvGrpSpPr/>
                            <wpg:grpSpPr>
                              <a:xfrm>
                                <a:off x="257805" y="0"/>
                                <a:ext cx="258740" cy="123825"/>
                                <a:chOff x="0" y="0"/>
                                <a:chExt cx="258740" cy="123825"/>
                              </a:xfrm>
                            </wpg:grpSpPr>
                            <wps:wsp>
                              <wps:cNvPr id="195" name="Rectangle 195"/>
                              <wps:cNvSpPr/>
                              <wps:spPr>
                                <a:xfrm>
                                  <a:off x="0" y="0"/>
                                  <a:ext cx="129837" cy="123825"/>
                                </a:xfrm>
                                <a:prstGeom prst="rect">
                                  <a:avLst/>
                                </a:prstGeom>
                                <a:solidFill>
                                  <a:schemeClr val="bg2">
                                    <a:lumMod val="5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6" name="Rectangle 196"/>
                              <wps:cNvSpPr/>
                              <wps:spPr>
                                <a:xfrm>
                                  <a:off x="128903" y="0"/>
                                  <a:ext cx="129837" cy="123825"/>
                                </a:xfrm>
                                <a:prstGeom prst="rect">
                                  <a:avLst/>
                                </a:prstGeom>
                                <a:solidFill>
                                  <a:schemeClr val="bg2">
                                    <a:lumMod val="5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cNvPr id="197" name="Group 197"/>
                          <wpg:cNvGrpSpPr/>
                          <wpg:grpSpPr>
                            <a:xfrm>
                              <a:off x="1550855" y="0"/>
                              <a:ext cx="258445" cy="123825"/>
                              <a:chOff x="0" y="0"/>
                              <a:chExt cx="258740" cy="123825"/>
                            </a:xfrm>
                          </wpg:grpSpPr>
                          <wps:wsp>
                            <wps:cNvPr id="198" name="Rectangle 198"/>
                            <wps:cNvSpPr/>
                            <wps:spPr>
                              <a:xfrm>
                                <a:off x="0" y="0"/>
                                <a:ext cx="129837" cy="123825"/>
                              </a:xfrm>
                              <a:prstGeom prst="rect">
                                <a:avLst/>
                              </a:prstGeom>
                              <a:solidFill>
                                <a:schemeClr val="bg2">
                                  <a:lumMod val="5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9" name="Rectangle 199"/>
                            <wps:cNvSpPr/>
                            <wps:spPr>
                              <a:xfrm>
                                <a:off x="128903" y="0"/>
                                <a:ext cx="129837" cy="123825"/>
                              </a:xfrm>
                              <a:prstGeom prst="rect">
                                <a:avLst/>
                              </a:prstGeom>
                              <a:solidFill>
                                <a:schemeClr val="bg2">
                                  <a:lumMod val="5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cNvPr id="200" name="Group 200"/>
                        <wpg:cNvGrpSpPr/>
                        <wpg:grpSpPr>
                          <a:xfrm>
                            <a:off x="0" y="370594"/>
                            <a:ext cx="1809300" cy="123825"/>
                            <a:chOff x="0" y="0"/>
                            <a:chExt cx="1809300" cy="123825"/>
                          </a:xfrm>
                        </wpg:grpSpPr>
                        <wpg:grpSp>
                          <wpg:cNvPr id="201" name="Group 201"/>
                          <wpg:cNvGrpSpPr/>
                          <wpg:grpSpPr>
                            <a:xfrm>
                              <a:off x="0" y="0"/>
                              <a:ext cx="516545" cy="123825"/>
                              <a:chOff x="0" y="0"/>
                              <a:chExt cx="516545" cy="123825"/>
                            </a:xfrm>
                          </wpg:grpSpPr>
                          <wpg:grpSp>
                            <wpg:cNvPr id="202" name="Group 202"/>
                            <wpg:cNvGrpSpPr/>
                            <wpg:grpSpPr>
                              <a:xfrm>
                                <a:off x="0" y="0"/>
                                <a:ext cx="258740" cy="123825"/>
                                <a:chOff x="0" y="0"/>
                                <a:chExt cx="258740" cy="123825"/>
                              </a:xfrm>
                            </wpg:grpSpPr>
                            <wps:wsp>
                              <wps:cNvPr id="203" name="Rectangle 203"/>
                              <wps:cNvSpPr/>
                              <wps:spPr>
                                <a:xfrm>
                                  <a:off x="0" y="0"/>
                                  <a:ext cx="129837" cy="123825"/>
                                </a:xfrm>
                                <a:prstGeom prst="rect">
                                  <a:avLst/>
                                </a:prstGeom>
                                <a:solidFill>
                                  <a:schemeClr val="bg2">
                                    <a:lumMod val="5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4" name="Rectangle 204"/>
                              <wps:cNvSpPr/>
                              <wps:spPr>
                                <a:xfrm>
                                  <a:off x="128903" y="0"/>
                                  <a:ext cx="129837" cy="1238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05" name="Group 205"/>
                            <wpg:cNvGrpSpPr/>
                            <wpg:grpSpPr>
                              <a:xfrm>
                                <a:off x="257805" y="0"/>
                                <a:ext cx="258740" cy="123825"/>
                                <a:chOff x="0" y="0"/>
                                <a:chExt cx="258740" cy="123825"/>
                              </a:xfrm>
                            </wpg:grpSpPr>
                            <wps:wsp>
                              <wps:cNvPr id="206" name="Rectangle 206"/>
                              <wps:cNvSpPr/>
                              <wps:spPr>
                                <a:xfrm>
                                  <a:off x="0" y="0"/>
                                  <a:ext cx="129837" cy="1238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7" name="Rectangle 207"/>
                              <wps:cNvSpPr/>
                              <wps:spPr>
                                <a:xfrm>
                                  <a:off x="128903" y="0"/>
                                  <a:ext cx="129837" cy="1238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cNvPr id="208" name="Group 208"/>
                          <wpg:cNvGrpSpPr/>
                          <wpg:grpSpPr>
                            <a:xfrm>
                              <a:off x="515609" y="0"/>
                              <a:ext cx="516545" cy="123825"/>
                              <a:chOff x="0" y="0"/>
                              <a:chExt cx="516545" cy="123825"/>
                            </a:xfrm>
                          </wpg:grpSpPr>
                          <wpg:grpSp>
                            <wpg:cNvPr id="209" name="Group 209"/>
                            <wpg:cNvGrpSpPr/>
                            <wpg:grpSpPr>
                              <a:xfrm>
                                <a:off x="0" y="0"/>
                                <a:ext cx="258740" cy="123825"/>
                                <a:chOff x="0" y="0"/>
                                <a:chExt cx="258740" cy="123825"/>
                              </a:xfrm>
                            </wpg:grpSpPr>
                            <wps:wsp>
                              <wps:cNvPr id="210" name="Rectangle 210"/>
                              <wps:cNvSpPr/>
                              <wps:spPr>
                                <a:xfrm>
                                  <a:off x="0" y="0"/>
                                  <a:ext cx="129837" cy="1238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1" name="Rectangle 211"/>
                              <wps:cNvSpPr/>
                              <wps:spPr>
                                <a:xfrm>
                                  <a:off x="128903" y="0"/>
                                  <a:ext cx="129837" cy="1238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12" name="Group 212"/>
                            <wpg:cNvGrpSpPr/>
                            <wpg:grpSpPr>
                              <a:xfrm>
                                <a:off x="257805" y="0"/>
                                <a:ext cx="258740" cy="123825"/>
                                <a:chOff x="0" y="0"/>
                                <a:chExt cx="258740" cy="123825"/>
                              </a:xfrm>
                            </wpg:grpSpPr>
                            <wps:wsp>
                              <wps:cNvPr id="213" name="Rectangle 213"/>
                              <wps:cNvSpPr/>
                              <wps:spPr>
                                <a:xfrm>
                                  <a:off x="0" y="0"/>
                                  <a:ext cx="129837" cy="1238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4" name="Rectangle 214"/>
                              <wps:cNvSpPr/>
                              <wps:spPr>
                                <a:xfrm>
                                  <a:off x="128903" y="0"/>
                                  <a:ext cx="129837" cy="1238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cNvPr id="215" name="Group 215"/>
                          <wpg:cNvGrpSpPr/>
                          <wpg:grpSpPr>
                            <a:xfrm>
                              <a:off x="1031218" y="0"/>
                              <a:ext cx="516545" cy="123825"/>
                              <a:chOff x="0" y="0"/>
                              <a:chExt cx="516545" cy="123825"/>
                            </a:xfrm>
                          </wpg:grpSpPr>
                          <wpg:grpSp>
                            <wpg:cNvPr id="216" name="Group 216"/>
                            <wpg:cNvGrpSpPr/>
                            <wpg:grpSpPr>
                              <a:xfrm>
                                <a:off x="0" y="0"/>
                                <a:ext cx="258740" cy="123825"/>
                                <a:chOff x="0" y="0"/>
                                <a:chExt cx="258740" cy="123825"/>
                              </a:xfrm>
                            </wpg:grpSpPr>
                            <wps:wsp>
                              <wps:cNvPr id="217" name="Rectangle 217"/>
                              <wps:cNvSpPr/>
                              <wps:spPr>
                                <a:xfrm>
                                  <a:off x="0" y="0"/>
                                  <a:ext cx="129837" cy="1238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8" name="Rectangle 218"/>
                              <wps:cNvSpPr/>
                              <wps:spPr>
                                <a:xfrm>
                                  <a:off x="128903" y="0"/>
                                  <a:ext cx="129837" cy="1238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19" name="Group 219"/>
                            <wpg:cNvGrpSpPr/>
                            <wpg:grpSpPr>
                              <a:xfrm>
                                <a:off x="257805" y="0"/>
                                <a:ext cx="258740" cy="123825"/>
                                <a:chOff x="0" y="0"/>
                                <a:chExt cx="258740" cy="123825"/>
                              </a:xfrm>
                            </wpg:grpSpPr>
                            <wps:wsp>
                              <wps:cNvPr id="220" name="Rectangle 220"/>
                              <wps:cNvSpPr/>
                              <wps:spPr>
                                <a:xfrm>
                                  <a:off x="0" y="0"/>
                                  <a:ext cx="129837" cy="1238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1" name="Rectangle 221"/>
                              <wps:cNvSpPr/>
                              <wps:spPr>
                                <a:xfrm>
                                  <a:off x="128903" y="0"/>
                                  <a:ext cx="129837" cy="1238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cNvPr id="222" name="Group 222"/>
                          <wpg:cNvGrpSpPr/>
                          <wpg:grpSpPr>
                            <a:xfrm>
                              <a:off x="1550855" y="0"/>
                              <a:ext cx="258445" cy="123825"/>
                              <a:chOff x="0" y="0"/>
                              <a:chExt cx="258740" cy="123825"/>
                            </a:xfrm>
                          </wpg:grpSpPr>
                          <wps:wsp>
                            <wps:cNvPr id="223" name="Rectangle 223"/>
                            <wps:cNvSpPr/>
                            <wps:spPr>
                              <a:xfrm>
                                <a:off x="0" y="0"/>
                                <a:ext cx="129837" cy="1238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4" name="Rectangle 224"/>
                            <wps:cNvSpPr/>
                            <wps:spPr>
                              <a:xfrm>
                                <a:off x="128903" y="0"/>
                                <a:ext cx="129837" cy="1238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cNvPr id="225" name="Group 225"/>
                        <wpg:cNvGrpSpPr/>
                        <wpg:grpSpPr>
                          <a:xfrm>
                            <a:off x="0" y="495468"/>
                            <a:ext cx="1809300" cy="123825"/>
                            <a:chOff x="0" y="0"/>
                            <a:chExt cx="1809300" cy="123825"/>
                          </a:xfrm>
                        </wpg:grpSpPr>
                        <wpg:grpSp>
                          <wpg:cNvPr id="226" name="Group 226"/>
                          <wpg:cNvGrpSpPr/>
                          <wpg:grpSpPr>
                            <a:xfrm>
                              <a:off x="0" y="0"/>
                              <a:ext cx="516545" cy="123825"/>
                              <a:chOff x="0" y="0"/>
                              <a:chExt cx="516545" cy="123825"/>
                            </a:xfrm>
                          </wpg:grpSpPr>
                          <wpg:grpSp>
                            <wpg:cNvPr id="227" name="Group 227"/>
                            <wpg:cNvGrpSpPr/>
                            <wpg:grpSpPr>
                              <a:xfrm>
                                <a:off x="0" y="0"/>
                                <a:ext cx="258740" cy="123825"/>
                                <a:chOff x="0" y="0"/>
                                <a:chExt cx="258740" cy="123825"/>
                              </a:xfrm>
                            </wpg:grpSpPr>
                            <wps:wsp>
                              <wps:cNvPr id="228" name="Rectangle 228"/>
                              <wps:cNvSpPr/>
                              <wps:spPr>
                                <a:xfrm>
                                  <a:off x="0" y="0"/>
                                  <a:ext cx="129837" cy="123825"/>
                                </a:xfrm>
                                <a:prstGeom prst="rect">
                                  <a:avLst/>
                                </a:prstGeom>
                                <a:solidFill>
                                  <a:schemeClr val="bg2">
                                    <a:lumMod val="5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9" name="Rectangle 229"/>
                              <wps:cNvSpPr/>
                              <wps:spPr>
                                <a:xfrm>
                                  <a:off x="128903" y="0"/>
                                  <a:ext cx="129837" cy="123825"/>
                                </a:xfrm>
                                <a:prstGeom prst="rect">
                                  <a:avLst/>
                                </a:prstGeom>
                                <a:solidFill>
                                  <a:schemeClr val="bg2">
                                    <a:lumMod val="5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30" name="Group 230"/>
                            <wpg:cNvGrpSpPr/>
                            <wpg:grpSpPr>
                              <a:xfrm>
                                <a:off x="257805" y="0"/>
                                <a:ext cx="258740" cy="123825"/>
                                <a:chOff x="0" y="0"/>
                                <a:chExt cx="258740" cy="123825"/>
                              </a:xfrm>
                            </wpg:grpSpPr>
                            <wps:wsp>
                              <wps:cNvPr id="231" name="Rectangle 231"/>
                              <wps:cNvSpPr/>
                              <wps:spPr>
                                <a:xfrm>
                                  <a:off x="0" y="0"/>
                                  <a:ext cx="129837" cy="123825"/>
                                </a:xfrm>
                                <a:prstGeom prst="rect">
                                  <a:avLst/>
                                </a:prstGeom>
                                <a:solidFill>
                                  <a:schemeClr val="bg2">
                                    <a:lumMod val="5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2" name="Rectangle 232"/>
                              <wps:cNvSpPr/>
                              <wps:spPr>
                                <a:xfrm>
                                  <a:off x="128903" y="0"/>
                                  <a:ext cx="129837" cy="123825"/>
                                </a:xfrm>
                                <a:prstGeom prst="rect">
                                  <a:avLst/>
                                </a:prstGeom>
                                <a:solidFill>
                                  <a:schemeClr val="bg2">
                                    <a:lumMod val="5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cNvPr id="233" name="Group 233"/>
                          <wpg:cNvGrpSpPr/>
                          <wpg:grpSpPr>
                            <a:xfrm>
                              <a:off x="515609" y="0"/>
                              <a:ext cx="516545" cy="123825"/>
                              <a:chOff x="0" y="0"/>
                              <a:chExt cx="516545" cy="123825"/>
                            </a:xfrm>
                          </wpg:grpSpPr>
                          <wpg:grpSp>
                            <wpg:cNvPr id="234" name="Group 234"/>
                            <wpg:cNvGrpSpPr/>
                            <wpg:grpSpPr>
                              <a:xfrm>
                                <a:off x="0" y="0"/>
                                <a:ext cx="258740" cy="123825"/>
                                <a:chOff x="0" y="0"/>
                                <a:chExt cx="258740" cy="123825"/>
                              </a:xfrm>
                            </wpg:grpSpPr>
                            <wps:wsp>
                              <wps:cNvPr id="235" name="Rectangle 235"/>
                              <wps:cNvSpPr/>
                              <wps:spPr>
                                <a:xfrm>
                                  <a:off x="0" y="0"/>
                                  <a:ext cx="129837" cy="123825"/>
                                </a:xfrm>
                                <a:prstGeom prst="rect">
                                  <a:avLst/>
                                </a:prstGeom>
                                <a:solidFill>
                                  <a:schemeClr val="bg2">
                                    <a:lumMod val="5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6" name="Rectangle 236"/>
                              <wps:cNvSpPr/>
                              <wps:spPr>
                                <a:xfrm>
                                  <a:off x="128903" y="0"/>
                                  <a:ext cx="129837" cy="123825"/>
                                </a:xfrm>
                                <a:prstGeom prst="rect">
                                  <a:avLst/>
                                </a:prstGeom>
                                <a:solidFill>
                                  <a:schemeClr val="bg2">
                                    <a:lumMod val="5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37" name="Group 237"/>
                            <wpg:cNvGrpSpPr/>
                            <wpg:grpSpPr>
                              <a:xfrm>
                                <a:off x="257805" y="0"/>
                                <a:ext cx="258740" cy="123825"/>
                                <a:chOff x="0" y="0"/>
                                <a:chExt cx="258740" cy="123825"/>
                              </a:xfrm>
                            </wpg:grpSpPr>
                            <wps:wsp>
                              <wps:cNvPr id="238" name="Rectangle 238"/>
                              <wps:cNvSpPr/>
                              <wps:spPr>
                                <a:xfrm>
                                  <a:off x="0" y="0"/>
                                  <a:ext cx="129837" cy="123825"/>
                                </a:xfrm>
                                <a:prstGeom prst="rect">
                                  <a:avLst/>
                                </a:prstGeom>
                                <a:solidFill>
                                  <a:schemeClr val="bg2">
                                    <a:lumMod val="5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9" name="Rectangle 239"/>
                              <wps:cNvSpPr/>
                              <wps:spPr>
                                <a:xfrm>
                                  <a:off x="128903" y="0"/>
                                  <a:ext cx="129837" cy="123825"/>
                                </a:xfrm>
                                <a:prstGeom prst="rect">
                                  <a:avLst/>
                                </a:prstGeom>
                                <a:solidFill>
                                  <a:schemeClr val="bg2">
                                    <a:lumMod val="5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cNvPr id="240" name="Group 240"/>
                          <wpg:cNvGrpSpPr/>
                          <wpg:grpSpPr>
                            <a:xfrm>
                              <a:off x="1031218" y="0"/>
                              <a:ext cx="516545" cy="123825"/>
                              <a:chOff x="0" y="0"/>
                              <a:chExt cx="516545" cy="123825"/>
                            </a:xfrm>
                          </wpg:grpSpPr>
                          <wpg:grpSp>
                            <wpg:cNvPr id="241" name="Group 241"/>
                            <wpg:cNvGrpSpPr/>
                            <wpg:grpSpPr>
                              <a:xfrm>
                                <a:off x="0" y="0"/>
                                <a:ext cx="258740" cy="123825"/>
                                <a:chOff x="0" y="0"/>
                                <a:chExt cx="258740" cy="123825"/>
                              </a:xfrm>
                            </wpg:grpSpPr>
                            <wps:wsp>
                              <wps:cNvPr id="242" name="Rectangle 242"/>
                              <wps:cNvSpPr/>
                              <wps:spPr>
                                <a:xfrm>
                                  <a:off x="0" y="0"/>
                                  <a:ext cx="129837" cy="123825"/>
                                </a:xfrm>
                                <a:prstGeom prst="rect">
                                  <a:avLst/>
                                </a:prstGeom>
                                <a:solidFill>
                                  <a:schemeClr val="bg2">
                                    <a:lumMod val="5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3" name="Rectangle 243"/>
                              <wps:cNvSpPr/>
                              <wps:spPr>
                                <a:xfrm>
                                  <a:off x="128903" y="0"/>
                                  <a:ext cx="129837" cy="123825"/>
                                </a:xfrm>
                                <a:prstGeom prst="rect">
                                  <a:avLst/>
                                </a:prstGeom>
                                <a:solidFill>
                                  <a:schemeClr val="bg2">
                                    <a:lumMod val="5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44" name="Group 244"/>
                            <wpg:cNvGrpSpPr/>
                            <wpg:grpSpPr>
                              <a:xfrm>
                                <a:off x="257805" y="0"/>
                                <a:ext cx="258740" cy="123825"/>
                                <a:chOff x="0" y="0"/>
                                <a:chExt cx="258740" cy="123825"/>
                              </a:xfrm>
                            </wpg:grpSpPr>
                            <wps:wsp>
                              <wps:cNvPr id="245" name="Rectangle 245"/>
                              <wps:cNvSpPr/>
                              <wps:spPr>
                                <a:xfrm>
                                  <a:off x="0" y="0"/>
                                  <a:ext cx="129837" cy="123825"/>
                                </a:xfrm>
                                <a:prstGeom prst="rect">
                                  <a:avLst/>
                                </a:prstGeom>
                                <a:solidFill>
                                  <a:schemeClr val="bg2">
                                    <a:lumMod val="5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6" name="Rectangle 246"/>
                              <wps:cNvSpPr/>
                              <wps:spPr>
                                <a:xfrm>
                                  <a:off x="128903" y="0"/>
                                  <a:ext cx="129837" cy="123825"/>
                                </a:xfrm>
                                <a:prstGeom prst="rect">
                                  <a:avLst/>
                                </a:prstGeom>
                                <a:solidFill>
                                  <a:schemeClr val="bg2">
                                    <a:lumMod val="5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cNvPr id="247" name="Group 247"/>
                          <wpg:cNvGrpSpPr/>
                          <wpg:grpSpPr>
                            <a:xfrm>
                              <a:off x="1550855" y="0"/>
                              <a:ext cx="258445" cy="123825"/>
                              <a:chOff x="0" y="0"/>
                              <a:chExt cx="258740" cy="123825"/>
                            </a:xfrm>
                          </wpg:grpSpPr>
                          <wps:wsp>
                            <wps:cNvPr id="248" name="Rectangle 248"/>
                            <wps:cNvSpPr/>
                            <wps:spPr>
                              <a:xfrm>
                                <a:off x="0" y="0"/>
                                <a:ext cx="129837" cy="123825"/>
                              </a:xfrm>
                              <a:prstGeom prst="rect">
                                <a:avLst/>
                              </a:prstGeom>
                              <a:solidFill>
                                <a:schemeClr val="bg2">
                                  <a:lumMod val="5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9" name="Rectangle 249"/>
                            <wps:cNvSpPr/>
                            <wps:spPr>
                              <a:xfrm>
                                <a:off x="128903" y="0"/>
                                <a:ext cx="129837" cy="123825"/>
                              </a:xfrm>
                              <a:prstGeom prst="rect">
                                <a:avLst/>
                              </a:prstGeom>
                              <a:solidFill>
                                <a:schemeClr val="bg2">
                                  <a:lumMod val="5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wgp>
                  </a:graphicData>
                </a:graphic>
              </wp:anchor>
            </w:drawing>
          </mc:Choice>
          <mc:Fallback>
            <w:pict>
              <v:group id="Group 250" o:spid="_x0000_s1026" style="position:absolute;margin-left:254.4pt;margin-top:12.6pt;width:142.45pt;height:48.75pt;z-index:251693056" coordsize="18093,61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">
                <v:group id="Group 124" o:spid="_x0000_s1027" style="position:absolute;width:18093;height:1238" coordsize="18093,123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H9KwD/CAAAA3AAAAA8A&#10;AAAAAAAAAAAAAAAAqgIAAGRycy9kb3ducmV2LnhtbFBLBQYAAAAABAAEAPoAAACZAwAAAAA=&#10;">
                  <v:group id="Group 51" o:spid="_x0000_s1028" style="position:absolute;width:5165;height:1238" coordsize="516545,1238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UG95BwwAAANsAAAAP&#10;AAAAAAAAAAAAAAAAAKoCAABkcnMvZG93bnJldi54bWxQSwUGAAAAAAQABAD6AAAAmgMAAAAA&#10;">
                    <v:group id="Group 47" o:spid="_x0000_s1029" style="position:absolute;width:258740;height:123825" coordsize="258740,1238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Wd1c8YAAADbAAAADwAAAGRycy9kb3ducmV2LnhtbESPW2vCQBSE3wv+h+UI&#10;faub2FYlZhURW/ogghcQ3w7Zkwtmz4bsNon/vlso9HGYmW+YdD2YWnTUusqygngSgSDOrK64UHA5&#10;f7wsQDiPrLG2TAoe5GC9Gj2lmGjb85G6ky9EgLBLUEHpfZNI6bKSDLqJbYiDl9vWoA+yLaRusQ9w&#10;U8tpFM2kwYrDQokNbUvK7qdvo+Czx37zGu+6/T3fPm7n98N1H5NSz+NhswThafD/4b/2l1bwNof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xZ3VzxgAAANsA&#10;AAAPAAAAAAAAAAAAAAAAAKoCAABkcnMvZG93bnJldi54bWxQSwUGAAAAAAQABAD6AAAAnQMAAAAA&#10;">
                      <v:rect id="Rectangle 44" o:spid="_x0000_s1030" style="position:absolute;width:129837;height:1238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DlsMA&#10;AADbAAAADwAAAGRycy9kb3ducmV2LnhtbESPQWvCQBSE7wX/w/KE3urGoEWiq4iS4qml0Yu3R/aZ&#10;jWbfhuxq4r/vFgo9DjPzDbPaDLYRD+p87VjBdJKAIC6drrlScDrmbwsQPiBrbByTgid52KxHLyvM&#10;tOv5mx5FqESEsM9QgQmhzaT0pSGLfuJa4uhdXGcxRNlVUnfYR7htZJok79JizXHBYEs7Q+WtuFsF&#10;X5dd6qr5PC+Kz7Q3548r3/O9Uq/jYbsEEWgI/+G/9kErmM3g90v8AXL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E/DlsMAAADbAAAADwAAAAAAAAAAAAAAAACYAgAAZHJzL2Rv&#10;d25yZXYueG1sUEsFBgAAAAAEAAQA9QAAAIgDAAAAAA==&#10;" fillcolor="#938953 [1614]" strokecolor="black [3213]" strokeweight="2pt"/>
                      <v:rect id="Rectangle 46" o:spid="_x0000_s1031" style="position:absolute;left:128903;width:129837;height:1238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9H4esMA&#10;AADbAAAADwAAAGRycy9kb3ducmV2LnhtbESPQWvCQBSE7wX/w/IEb3VjqFKiq4iS4qmlqRdvj+wz&#10;G82+DdnVxH/vFgo9DjPzDbPaDLYRd+p87VjBbJqAIC6drrlScPzJX99B+ICssXFMCh7kYbMevaww&#10;067nb7oXoRIRwj5DBSaENpPSl4Ys+qlriaN3dp3FEGVXSd1hH+G2kWmSLKTFmuOCwZZ2hsprcbMK&#10;vs671FXzeV4Un2lvTh8XvuV7pSbjYbsEEWgI/+G/9kEreFvA75f4A+T6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9H4esMAAADbAAAADwAAAAAAAAAAAAAAAACYAgAAZHJzL2Rv&#10;d25yZXYueG1sUEsFBgAAAAAEAAQA9QAAAIgDAAAAAA==&#10;" fillcolor="#938953 [1614]" strokecolor="black [3213]" strokeweight="2pt"/>
                    </v:group>
                    <v:group id="Group 48" o:spid="_x0000_s1032" style="position:absolute;left:257805;width:258740;height:123825" coordsize="258740,1238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PjhAcMAAADbAAAADwAAAGRycy9kb3ducmV2LnhtbERPy2rCQBTdC/2H4Ra6&#10;M5O0Wkp0FAlt6UIEk0Jxd8lck2DmTshM8/h7Z1Ho8nDe2/1kWjFQ7xrLCpIoBkFcWt1wpeC7+Fi+&#10;gXAeWWNrmRTM5GC/e1hsMdV25DMNua9ECGGXooLa+y6V0pU1GXSR7YgDd7W9QR9gX0nd4xjCTSuf&#10;4/hVGmw4NNTYUVZTect/jYLPEcfDS/I+HG/XbL4U69PPMSGlnh6nwwaEp8n/i//cX1rBKowN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A+OEBwwAAANsAAAAP&#10;AAAAAAAAAAAAAAAAAKoCAABkcnMvZG93bnJldi54bWxQSwUGAAAAAAQABAD6AAAAmgMAAAAA&#10;">
                      <v:rect id="Rectangle 49" o:spid="_x0000_s1033" style="position:absolute;width:129837;height:1238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k5sCMQA&#10;AADbAAAADwAAAGRycy9kb3ducmV2LnhtbESPQWvCQBSE74X+h+UVvOnGoFJTVxElxZOlaS/eHtln&#10;NjX7NmRXk/57Vyj0OMzMN8xqM9hG3KjztWMF00kCgrh0uuZKwfdXPn4F4QOyxsYxKfglD5v189MK&#10;M+16/qRbESoRIewzVGBCaDMpfWnIop+4ljh6Z9dZDFF2ldQd9hFuG5kmyUJarDkuGGxpZ6i8FFer&#10;4OO8S101n+dFcUx7c3r/4Wu+V2r0MmzfQAQawn/4r33QCmZLeHyJP0Cu7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5ObAjEAAAA2wAAAA8AAAAAAAAAAAAAAAAAmAIAAGRycy9k&#10;b3ducmV2LnhtbFBLBQYAAAAABAAEAPUAAACJAwAAAAA=&#10;" fillcolor="#938953 [1614]" strokecolor="black [3213]" strokeweight="2pt"/>
                      <v:rect id="Rectangle 50" o:spid="_x0000_s1034" style="position:absolute;left:128903;width:129837;height:1238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q1TSMAA&#10;AADbAAAADwAAAGRycy9kb3ducmV2LnhtbERPz2vCMBS+D/wfwhN2m6mFinRGEaXiaWLdZbdH82w6&#10;m5fSRNv998tB8Pjx/V5tRtuKB/W+caxgPktAEFdON1wr+L4UH0sQPiBrbB2Tgj/ysFlP3laYazfw&#10;mR5lqEUMYZ+jAhNCl0vpK0MW/cx1xJG7ut5iiLCvpe5xiOG2lWmSLKTFhmODwY52hqpbebcKTtdd&#10;6uosK8ryKx3Mz+GX78VeqffpuP0EEWgML/HTfdQKsrg+fok/QK7/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q1TSMAAAADbAAAADwAAAAAAAAAAAAAAAACYAgAAZHJzL2Rvd25y&#10;ZXYueG1sUEsFBgAAAAAEAAQA9QAAAIUDAAAAAA==&#10;" fillcolor="#938953 [1614]" strokecolor="black [3213]" strokeweight="2pt"/>
                    </v:group>
                  </v:group>
                  <v:group id="Group 52" o:spid="_x0000_s1035" style="position:absolute;left:5156;width:5165;height:1238" coordsize="516545,1238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TJQDbFAAAA2wAA&#10;AA8AAAAAAAAAAAAAAAAAqgIAAGRycy9kb3ducmV2LnhtbFBLBQYAAAAABAAEAPoAAACcAwAAAAA=&#10;">
                    <v:group id="Group 53" o:spid="_x0000_s1036" style="position:absolute;width:258740;height:123825" coordsize="258740,1238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uF5a3FAAAA2wAA&#10;AA8AAAAAAAAAAAAAAAAAqgIAAGRycy9kb3ducmV2LnhtbFBLBQYAAAAABAAEAPoAAACcAwAAAAA=&#10;">
                      <v:rect id="Rectangle 54" o:spid="_x0000_s1037" style="position:absolute;width:129837;height:1238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ZZVS8QA&#10;AADbAAAADwAAAGRycy9kb3ducmV2LnhtbESPQWvCQBSE74L/YXlCb7ppaESiqxRLSk8tRi/eHtln&#10;Npp9G7KrSf99t1DocZiZb5jNbrSteFDvG8cKnhcJCOLK6YZrBadjMV+B8AFZY+uYFHyTh912Otlg&#10;rt3AB3qUoRYRwj5HBSaELpfSV4Ys+oXriKN3cb3FEGVfS93jEOG2lWmSLKXFhuOCwY72hqpbebcK&#10;vi771NVZVpTlZzqY8/uV78WbUk+z8XUNItAY/sN/7Q+tIHuB3y/xB8jt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WWVUvEAAAA2wAAAA8AAAAAAAAAAAAAAAAAmAIAAGRycy9k&#10;b3ducmV2LnhtbFBLBQYAAAAABAAEAPUAAACJAwAAAAA=&#10;" fillcolor="#938953 [1614]" strokecolor="black [3213]" strokeweight="2pt"/>
                      <v:rect id="Rectangle 55" o:spid="_x0000_s1038" style="position:absolute;left:128903;width:129837;height:1238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trw0MMA&#10;AADbAAAADwAAAGRycy9kb3ducmV2LnhtbESPQWvCQBSE7wX/w/IEb3VjIKVEVxEl4snStBdvj+wz&#10;G82+DdnVxH/fLRR6HGbmG2a1GW0rHtT7xrGCxTwBQVw53XCt4PureH0H4QOyxtYxKXiSh8168rLC&#10;XLuBP+lRhlpECPscFZgQulxKXxmy6OeuI47exfUWQ5R9LXWPQ4TbVqZJ8iYtNhwXDHa0M1TdyrtV&#10;8HHZpa7OsqIsT+lgzocr34u9UrPpuF2CCDSG//Bf+6gVZBn8fok/QK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trw0MMAAADbAAAADwAAAAAAAAAAAAAAAACYAgAAZHJzL2Rv&#10;d25yZXYueG1sUEsFBgAAAAAEAAQA9QAAAIgDAAAAAA==&#10;" fillcolor="#938953 [1614]" strokecolor="black [3213]" strokeweight="2pt"/>
                    </v:group>
                    <v:group id="Group 56" o:spid="_x0000_s1039" style="position:absolute;left:257805;width:258740;height:123825" coordsize="258740,1238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vyRjXFAAAA2wAA&#10;AA8AAAAAAAAAAAAAAAAAqgIAAGRycy9kb3ducmV2LnhtbFBLBQYAAAAABAAEAPoAAACcAwAAAAA=&#10;">
                      <v:rect id="Rectangle 57" o:spid="_x0000_s1040" style="position:absolute;width:129837;height:1238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UTLPMQA&#10;AADbAAAADwAAAGRycy9kb3ducmV2LnhtbESPQWvCQBSE7wX/w/KE3uqmgbQSXaVYUnqqNHrx9sg+&#10;s9Hs25BdTfrvu4LgcZiZb5jlerStuFLvG8cKXmcJCOLK6YZrBftd8TIH4QOyxtYxKfgjD+vV5GmJ&#10;uXYD/9K1DLWIEPY5KjAhdLmUvjJk0c9cRxy9o+sthij7Wuoehwi3rUyT5E1abDguGOxoY6g6lxer&#10;YHvcpK7OsqIsf9LBHL5OfCk+lXqejh8LEIHG8Ajf299aQfYOty/xB8jV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VEyzzEAAAA2wAAAA8AAAAAAAAAAAAAAAAAmAIAAGRycy9k&#10;b3ducmV2LnhtbFBLBQYAAAAABAAEAPUAAACJAwAAAAA=&#10;" fillcolor="#938953 [1614]" strokecolor="black [3213]" strokeweight="2pt"/>
                      <v:rect id="Rectangle 58" o:spid="_x0000_s1041" style="position:absolute;left:128903;width:129837;height:1238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NtfTsAA&#10;AADbAAAADwAAAGRycy9kb3ducmV2LnhtbERPz2vCMBS+D/wfwhN2m6mFinRGEaXiaWLdZbdH82w6&#10;m5fSRNv998tB8Pjx/V5tRtuKB/W+caxgPktAEFdON1wr+L4UH0sQPiBrbB2Tgj/ysFlP3laYazfw&#10;mR5lqEUMYZ+jAhNCl0vpK0MW/cx1xJG7ut5iiLCvpe5xiOG2lWmSLKTFhmODwY52hqpbebcKTtdd&#10;6uosK8ryKx3Mz+GX78VeqffpuP0EEWgML/HTfdQKsjg2fok/QK7/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NtfTsAAAADbAAAADwAAAAAAAAAAAAAAAACYAgAAZHJzL2Rvd25y&#10;ZXYueG1sUEsFBgAAAAAEAAQA9QAAAIUDAAAAAA==&#10;" fillcolor="#938953 [1614]" strokecolor="black [3213]" strokeweight="2pt"/>
                    </v:group>
                  </v:group>
                  <v:group id="Group 59" o:spid="_x0000_s1042" style="position:absolute;left:10312;width:5165;height:1238" coordsize="516545,1238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6m3SR8UAAADbAAAADwAAAGRycy9kb3ducmV2LnhtbESPT2vCQBTE70K/w/IK&#10;vdVNWlJqdBWRtvQgBZOCeHtkn0kw+zZkt/nz7V2h4HGYmd8wq81oGtFT52rLCuJ5BIK4sLrmUsFv&#10;/vn8DsJ5ZI2NZVIwkYPN+mG2wlTbgQ/UZ74UAcIuRQWV920qpSsqMujmtiUO3tl2Bn2QXSl1h0OA&#10;m0a+RNGbNFhzWKiwpV1FxSX7Mwq+Bhy2r/FHv7+cd9MpT36O+5iUenoct0sQnkZ/D/+3v7WCZAG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pt0kfFAAAA2wAA&#10;AA8AAAAAAAAAAAAAAAAAqgIAAGRycy9kb3ducmV2LnhtbFBLBQYAAAAABAAEAPoAAACcAwAAAAA=&#10;">
                    <v:group id="Group 60" o:spid="_x0000_s1043" style="position:absolute;width:258740;height:123825" coordsize="258740,1238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tTuxZ8EAAADbAAAADwAA&#10;AAAAAAAAAAAAAACqAgAAZHJzL2Rvd25yZXYueG1sUEsFBgAAAAAEAAQA+gAAAJgDAAAAAA==&#10;">
                      <v:rect id="Rectangle 61" o:spid="_x0000_s1044" style="position:absolute;width:129837;height:1238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408bsMA&#10;AADbAAAADwAAAGRycy9kb3ducmV2LnhtbESPQWvCQBSE7wX/w/IEb3VjQCnRVURJ6cnS6MXbI/vM&#10;RrNvQ3Y18d+7hUKPw8x8w6w2g23EgzpfO1YwmyYgiEuna64UnI75+wcIH5A1No5JwZM8bNajtxVm&#10;2vX8Q48iVCJC2GeowITQZlL60pBFP3UtcfQurrMYouwqqTvsI9w2Mk2ShbRYc1ww2NLOUHkr7lbB&#10;92WXumo+z4vikPbm/Hnle75XajIetksQgYbwH/5rf2kFixn8fok/QK5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408bsMAAADbAAAADwAAAAAAAAAAAAAAAACYAgAAZHJzL2Rv&#10;d25yZXYueG1sUEsFBgAAAAAEAAQA9QAAAIgDAAAAAA==&#10;" fillcolor="#938953 [1614]" strokecolor="black [3213]" strokeweight="2pt"/>
                      <v:rect id="Rectangle 62" o:spid="_x0000_s1045" style="position:absolute;left:128903;width:129837;height:1238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1+iGcMA&#10;AADbAAAADwAAAGRycy9kb3ducmV2LnhtbESPQWvCQBSE7wX/w/IEb3VjQCnRVURJ6cnS6MXbI/vM&#10;RrNvQ3Y18d+7hUKPw8x8w6w2g23EgzpfO1YwmyYgiEuna64UnI75+wcIH5A1No5JwZM8bNajtxVm&#10;2vX8Q48iVCJC2GeowITQZlL60pBFP3UtcfQurrMYouwqqTvsI9w2Mk2ShbRYc1ww2NLOUHkr7lbB&#10;92WXumo+z4vikPbm/Hnle75XajIetksQgYbwH/5rf2kFixR+v8QfINc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1+iGcMAAADbAAAADwAAAAAAAAAAAAAAAACYAgAAZHJzL2Rv&#10;d25yZXYueG1sUEsFBgAAAAAEAAQA9QAAAIgDAAAAAA==&#10;" fillcolor="#938953 [1614]" strokecolor="black [3213]" strokeweight="2pt"/>
                    </v:group>
                    <v:group id="Group 63" o:spid="_x0000_s1046" style="position:absolute;left:257805;width:258740;height:123825" coordsize="258740,1238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ekvEMQAAADbAAAA&#10;DwAAAAAAAAAAAAAAAACqAgAAZHJzL2Rvd25yZXYueG1sUEsFBgAAAAAEAAQA+gAAAJsDAAAAAA==&#10;">
                      <v:rect id="Rectangle 64" o:spid="_x0000_s1047" style="position:absolute;width:129837;height:1238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f9sMA&#10;AADbAAAADwAAAGRycy9kb3ducmV2LnhtbESPQWvCQBSE7wX/w/IEb3VjqFKiq4iS4qmlqRdvj+wz&#10;G82+DdnVxH/vFgo9DjPzDbPaDLYRd+p87VjBbJqAIC6drrlScPzJX99B+ICssXFMCh7kYbMevaww&#10;067nb7oXoRIRwj5DBSaENpPSl4Ys+qlriaN3dp3FEGVXSd1hH+G2kWmSLKTFmuOCwZZ2hsprcbMK&#10;vs671FXzeV4Un2lvTh8XvuV7pSbjYbsEEWgI/+G/9kErWLzB75f4A+T6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f9sMAAADbAAAADwAAAAAAAAAAAAAAAACYAgAAZHJzL2Rv&#10;d25yZXYueG1sUEsFBgAAAAAEAAQA9QAAAIgDAAAAAA==&#10;" fillcolor="#938953 [1614]" strokecolor="black [3213]" strokeweight="2pt"/>
                      <v:rect id="Rectangle 65" o:spid="_x0000_s1048" style="position:absolute;left:128903;width:129837;height:1238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LY6bcQA&#10;AADbAAAADwAAAGRycy9kb3ducmV2LnhtbESPwWrDMBBE74X+g9hAb40cg0NxIoeQ4tJTS51cclus&#10;teXEWhlLid2/rwqFHoeZecNsd7PtxZ1G3zlWsFomIIhrpztuFZyO5fMLCB+QNfaOScE3edgVjw9b&#10;zLWb+IvuVWhFhLDPUYEJYcil9LUhi37pBuLoNW60GKIcW6lHnCLc9jJNkrW02HFcMDjQwVB9rW5W&#10;wWdzSF2bZWVVfaSTOb9d+Fa+KvW0mPcbEIHm8B/+a79rBesMfr/EHyCL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S2Om3EAAAA2wAAAA8AAAAAAAAAAAAAAAAAmAIAAGRycy9k&#10;b3ducmV2LnhtbFBLBQYAAAAABAAEAPUAAACJAwAAAAA=&#10;" fillcolor="#938953 [1614]" strokecolor="black [3213]" strokeweight="2pt"/>
                    </v:group>
                  </v:group>
                  <v:group id="Group 67" o:spid="_x0000_s1049" style="position:absolute;left:15508;width:2585;height:1238" coordsize="258740,1238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tIpE8UAAADbAAAADwAAAGRycy9kb3ducmV2LnhtbESPT2vCQBTE74V+h+UV&#10;ejObtGglZhWRtvQQBLUg3h7ZZxLMvg3Zbf58e7dQ6HGYmd8w2WY0jeipc7VlBUkUgyAurK65VPB9&#10;+pgtQTiPrLGxTAomcrBZPz5kmGo78IH6oy9FgLBLUUHlfZtK6YqKDLrItsTBu9rOoA+yK6XucAhw&#10;08iXOF5IgzWHhQpb2lVU3I4/RsHngMP2NXnv89t1N11O8/05T0ip56dxuwLhafT/4b/2l1aweIP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rSKRPFAAAA2wAA&#10;AA8AAAAAAAAAAAAAAAAAqgIAAGRycy9kb3ducmV2LnhtbFBLBQYAAAAABAAEAPoAAACcAwAAAAA=&#10;">
                    <v:rect id="Rectangle 68" o:spid="_x0000_s1050" style="position:absolute;width:129837;height:1238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reV88EA&#10;AADbAAAADwAAAGRycy9kb3ducmV2LnhtbERPz2uDMBS+D/o/hFfobcYKynCmpXQ4etqY7WW3h3k1&#10;buZFTFrdf78cBjt+fL+r/WIHcafJ944VbJMUBHHrdM+dgsu5fnwC4QOyxsExKfghD/vd6qHCUruZ&#10;P+jehE7EEPYlKjAhjKWUvjVk0SduJI7c1U0WQ4RTJ/WEcwy3g8zStJAWe44NBkc6Gmq/m5tV8H49&#10;Zq7L87pp3rLZfL5+8a1+UWqzXg7PIAIt4V/85z5pBUUcG7/EHyB3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q3lfPBAAAA2wAAAA8AAAAAAAAAAAAAAAAAmAIAAGRycy9kb3du&#10;cmV2LnhtbFBLBQYAAAAABAAEAPUAAACGAwAAAAA=&#10;" fillcolor="#938953 [1614]" strokecolor="black [3213]" strokeweight="2pt"/>
                    <v:rect id="Rectangle 69" o:spid="_x0000_s1051" style="position:absolute;left:128903;width:129837;height:1238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fswaMMA&#10;AADbAAAADwAAAGRycy9kb3ducmV2LnhtbESPQWvCQBSE7wX/w/KE3urGgFKjq4iS4qml0Yu3R/aZ&#10;jWbfhuxq4r/vFgo9DjPzDbPaDLYRD+p87VjBdJKAIC6drrlScDrmb+8gfEDW2DgmBU/ysFmPXlaY&#10;adfzNz2KUIkIYZ+hAhNCm0npS0MW/cS1xNG7uM5iiLKrpO6wj3DbyDRJ5tJizXHBYEs7Q+WtuFsF&#10;X5dd6qrZLC+Kz7Q3548r3/O9Uq/jYbsEEWgI/+G/9kErmC/g90v8AXL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fswaMMAAADbAAAADwAAAAAAAAAAAAAAAACYAgAAZHJzL2Rv&#10;d25yZXYueG1sUEsFBgAAAAAEAAQA9QAAAIgDAAAAAA==&#10;" fillcolor="#938953 [1614]" strokecolor="black [3213]" strokeweight="2pt"/>
                  </v:group>
                </v:group>
                <v:group id="Group 125" o:spid="_x0000_s1052" style="position:absolute;top:1248;width:18093;height:1238" coordsize="18093,123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QBmWkwwAAANwAAAAP&#10;AAAAAAAAAAAAAAAAAKoCAABkcnMvZG93bnJldi54bWxQSwUGAAAAAAQABAD6AAAAmgMAAAAA&#10;">
                  <v:group id="Group 126" o:spid="_x0000_s1053" style="position:absolute;width:5165;height:1238" coordsize="516545,1238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ODU+9PCAAAA3AAAAA8A&#10;AAAAAAAAAAAAAAAAqgIAAGRycy9kb3ducmV2LnhtbFBLBQYAAAAABAAEAPoAAACZAwAAAAA=&#10;">
                    <v:group id="Group 127" o:spid="_x0000_s1054" style="position:absolute;width:258740;height:123825" coordsize="258740,1238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YXkjCAAAA3AAAAA8A&#10;AAAAAAAAAAAAAAAAqgIAAGRycy9kb3ducmV2LnhtbFBLBQYAAAAABAAEAPoAAACZAwAAAAA=&#10;">
                      <v:rect id="Rectangle 128" o:spid="_x0000_s1055" style="position:absolute;width:129837;height:1238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5+d/McA&#10;AADcAAAADwAAAGRycy9kb3ducmV2LnhtbESPT2vDMAzF74N+B6PBLqV1lsMYad1SBm3DYIP1z2E3&#10;EatxWCyb2Guzbz8dBrtJvKf3flquR9+rKw2pC2zgcV6AIm6C7bg1cDpuZ8+gUka22AcmAz+UYL2a&#10;3C2xsuHGH3Q95FZJCKcKDbicY6V1ahx5TPMQiUW7hMFjlnVotR3wJuG+12VRPGmPHUuDw0gvjpqv&#10;w7c3sN276Ua/vp1jnd4vvqzjbj/9NObhftwsQGUa87/577q2gl8KrTwjE+jV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ufnfzHAAAA3AAAAA8AAAAAAAAAAAAAAAAAmAIAAGRy&#10;cy9kb3ducmV2LnhtbFBLBQYAAAAABAAEAPUAAACMAwAAAAA=&#10;" filled="f" strokecolor="black [3213]" strokeweight="2pt"/>
                      <v:rect id="Rectangle 129" o:spid="_x0000_s1056" style="position:absolute;left:128903;width:129837;height:1238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NM4Z8MA&#10;AADcAAAADwAAAGRycy9kb3ducmV2LnhtbERPS2sCMRC+F/ofwhR6Ec26h1K3RhFBXQoWfB28DZtx&#10;s3QzCZuo239vCoXe5uN7znTe21bcqAuNYwXjUQaCuHK64VrB8bAavoMIEVlj65gU/FCA+ez5aYqF&#10;dnfe0W0fa5FCOBSowMToCylDZchiGDlPnLiL6yzGBLta6g7vKdy2Ms+yN2mx4dRg0NPSUPW9v1oF&#10;q40ZLOTn9uTL8HWxeenXm8FZqdeXfvEBIlIf/8V/7lKn+fkEfp9JF8jZ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NM4Z8MAAADcAAAADwAAAAAAAAAAAAAAAACYAgAAZHJzL2Rv&#10;d25yZXYueG1sUEsFBgAAAAAEAAQA9QAAAIgDAAAAAA==&#10;" filled="f" strokecolor="black [3213]" strokeweight="2pt"/>
                    </v:group>
                    <v:group id="Group 130" o:spid="_x0000_s1057" style="position:absolute;left:257805;width:258740;height:123825" coordsize="258740,1238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WoUOHFAAAA3AAA&#10;AA8AAAAAAAAAAAAAAAAAqgIAAGRycy9kb3ducmV2LnhtbFBLBQYAAAAABAAEAPoAAACcAwAAAAA=&#10;">
                      <v:rect id="Rectangle 131" o:spid="_x0000_s1058" style="position:absolute;width:129837;height:1238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3yivMMA&#10;AADcAAAADwAAAGRycy9kb3ducmV2LnhtbERPS2sCMRC+F/ofwgi9iGZVKLI1ihTURWjB16G3YTNu&#10;FjeTsIm6/feNIPQ2H99zZovONuJGbagdKxgNMxDEpdM1VwqOh9VgCiJEZI2NY1LwSwEW89eXGeba&#10;3XlHt32sRArhkKMCE6PPpQylIYth6Dxx4s6utRgTbCupW7yncNvIcZa9S4s1pwaDnj4NlZf91SpY&#10;bUx/KbdfJ1+E77MdF3696f8o9dbrlh8gInXxX/x0FzrNn4zg8Uy6QM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3yivMMAAADcAAAADwAAAAAAAAAAAAAAAACYAgAAZHJzL2Rv&#10;d25yZXYueG1sUEsFBgAAAAAEAAQA9QAAAIgDAAAAAA==&#10;" filled="f" strokecolor="black [3213]" strokeweight="2pt"/>
                      <v:rect id="Rectangle 132" o:spid="_x0000_s1059" style="position:absolute;left:128903;width:129837;height:1238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648y8MA&#10;AADcAAAADwAAAGRycy9kb3ducmV2LnhtbERPS2sCMRC+F/ofwhR6Ec26hSJbo4igLgULvg7ehs24&#10;WbqZhE3U7b83hUJv8/E9ZzrvbStu1IXGsYLxKANBXDndcK3geFgNJyBCRNbYOiYFPxRgPnt+mmKh&#10;3Z13dNvHWqQQDgUqMDH6QspQGbIYRs4TJ+7iOosxwa6WusN7CretzLPsXVpsODUY9LQ0VH3vr1bB&#10;amMGC/m5PfkyfF1sXvr1ZnBW6vWlX3yAiNTHf/Gfu9Rp/lsOv8+kC+Ts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648y8MAAADcAAAADwAAAAAAAAAAAAAAAACYAgAAZHJzL2Rv&#10;d25yZXYueG1sUEsFBgAAAAAEAAQA9QAAAIgDAAAAAA==&#10;" filled="f" strokecolor="black [3213]" strokeweight="2pt"/>
                    </v:group>
                  </v:group>
                  <v:group id="Group 133" o:spid="_x0000_s1060" style="position:absolute;left:5156;width:5165;height:1238" coordsize="516545,1238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1es6WwwAAANwAAAAP&#10;AAAAAAAAAAAAAAAAAKoCAABkcnMvZG93bnJldi54bWxQSwUGAAAAAAQABAD6AAAAmgMAAAAA&#10;">
                    <v:group id="Group 134" o:spid="_x0000_s1061" style="position:absolute;width:258740;height:123825" coordsize="258740,1238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NW4sQAAADcAAAA&#10;DwAAAAAAAAAAAAAAAACqAgAAZHJzL2Rvd25yZXYueG1sUEsFBgAAAAAEAAQA+gAAAJsDAAAAAA==&#10;">
                      <v:rect id="Rectangle 135" o:spid="_x0000_s1062" style="position:absolute;width:129837;height:1238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ekv8QA&#10;AADcAAAADwAAAGRycy9kb3ducmV2LnhtbERPS2sCMRC+C/6HMIVeRLO1VGQ1igjWRWihPg7ehs24&#10;WbqZhE2q239vCgVv8/E9Z77sbCOu1IbasYKXUQaCuHS65krB8bAZTkGEiKyxcUwKfinActHvzTHX&#10;7sZfdN3HSqQQDjkqMDH6XMpQGrIYRs4TJ+7iWosxwbaSusVbCreNHGfZRFqsOTUY9LQ2VH7vf6yC&#10;zdYMVnL3cfJF+LzYceHft4OzUs9P3WoGIlIXH+J/d6HT/Nc3+HsmXSA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BHpL/EAAAA3AAAAA8AAAAAAAAAAAAAAAAAmAIAAGRycy9k&#10;b3ducmV2LnhtbFBLBQYAAAAABAAEAPUAAACJAwAAAAA=&#10;" filled="f" strokecolor="black [3213]" strokeweight="2pt"/>
                      <v:rect id="Rectangle 136" o:spid="_x0000_s1063" style="position:absolute;left:128903;width:129837;height:1238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JU6yMMA&#10;AADcAAAADwAAAGRycy9kb3ducmV2LnhtbERPTWsCMRC9C/6HMEIvotlaENkaRQTrIljQ1kNvw2bc&#10;LG4mYZPq+u8boeBtHu9z5svONuJKbagdK3gdZyCIS6drrhR8f21GMxAhImtsHJOCOwVYLvq9Oeba&#10;3fhA12OsRArhkKMCE6PPpQylIYth7Dxx4s6utRgTbCupW7ylcNvISZZNpcWaU4NBT2tD5eX4axVs&#10;tma4krv9yRfh82wnhf/YDn+Uehl0q3cQkbr4FP+7C53mv03h8Uy6QC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JU6yMMAAADcAAAADwAAAAAAAAAAAAAAAACYAgAAZHJzL2Rv&#10;d25yZXYueG1sUEsFBgAAAAAEAAQA9QAAAIgDAAAAAA==&#10;" filled="f" strokecolor="black [3213]" strokeweight="2pt"/>
                    </v:group>
                    <v:group id="Group 137" o:spid="_x0000_s1064" style="position:absolute;left:257805;width:258740;height:123825" coordsize="258740,1238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CkHIlcQAAADcAAAA&#10;DwAAAAAAAAAAAAAAAACqAgAAZHJzL2Rvd25yZXYueG1sUEsFBgAAAAAEAAQA+gAAAJsDAAAAAA==&#10;">
                      <v:rect id="Rectangle 138" o:spid="_x0000_s1065" style="position:absolute;width:129837;height:1238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kYLIcYA&#10;AADcAAAADwAAAGRycy9kb3ducmV2LnhtbESPQWsCMRCF74X+hzCFXkSztVBkNYoUrEvBgrYevA2b&#10;cbN0MwmbVLf/vnMQepvhvXnvm8Vq8J26UJ/awAaeJgUo4jrYlhsDX5+b8QxUysgWu8Bk4JcSrJb3&#10;dwssbbjyni6H3CgJ4VSiAZdzLLVOtSOPaRIisWjn0HvMsvaNtj1eJdx3eloUL9pjy9LgMNKro/r7&#10;8OMNbLZutNbvu2Os0sfZT6v4th2djHl8GNZzUJmG/G++XVdW8J+FVp6RCfTy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7kYLIcYAAADcAAAADwAAAAAAAAAAAAAAAACYAgAAZHJz&#10;L2Rvd25yZXYueG1sUEsFBgAAAAAEAAQA9QAAAIsDAAAAAA==&#10;" filled="f" strokecolor="black [3213]" strokeweight="2pt"/>
                      <v:rect id="Rectangle 139" o:spid="_x0000_s1066" style="position:absolute;left:128903;width:129837;height:1238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QquusQA&#10;AADcAAAADwAAAGRycy9kb3ducmV2LnhtbERPS2sCMRC+C/6HMIVeRLO1UHQ1igjWRWihPg7ehs24&#10;WbqZhE2q239vCgVv8/E9Z77sbCOu1IbasYKXUQaCuHS65krB8bAZTkCEiKyxcUwKfinActHvzTHX&#10;7sZfdN3HSqQQDjkqMDH6XMpQGrIYRs4TJ+7iWosxwbaSusVbCreNHGfZm7RYc2ow6GltqPze/1gF&#10;m60ZrOTu4+SL8Hmx48K/bwdnpZ6futUMRKQuPsT/7kKn+a9T+HsmXSA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EKrrrEAAAA3AAAAA8AAAAAAAAAAAAAAAAAmAIAAGRycy9k&#10;b3ducmV2LnhtbFBLBQYAAAAABAAEAPUAAACJAwAAAAA=&#10;" filled="f" strokecolor="black [3213]" strokeweight="2pt"/>
                    </v:group>
                  </v:group>
                  <v:group id="Group 140" o:spid="_x0000_s1067" style="position:absolute;left:10312;width:5165;height:1238" coordsize="516545,1238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driOcxgAAANwA&#10;AAAPAAAAAAAAAAAAAAAAAKoCAABkcnMvZG93bnJldi54bWxQSwUGAAAAAAQABAD6AAAAnQMAAAAA&#10;">
                    <v:group id="Group 141" o:spid="_x0000_s1068" style="position:absolute;width:258740;height:123825" coordsize="258740,1238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uKGB8QAAADcAAAA&#10;DwAAAAAAAAAAAAAAAACqAgAAZHJzL2Rvd25yZXYueG1sUEsFBgAAAAAEAAQA+gAAAJsDAAAAAA==&#10;">
                      <v:rect id="Rectangle 142" o:spid="_x0000_s1069" style="position:absolute;width:129837;height:1238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6hPtsMA&#10;AADcAAAADwAAAGRycy9kb3ducmV2LnhtbERPS2sCMRC+F/ofwhR6Ec26lCJbo4igLgULvg7ehs24&#10;WbqZhE3U7b83hUJv8/E9ZzrvbStu1IXGsYLxKANBXDndcK3geFgNJyBCRNbYOiYFPxRgPnt+mmKh&#10;3Z13dNvHWqQQDgUqMDH6QspQGbIYRs4TJ+7iOosxwa6WusN7CretzLPsXVpsODUY9LQ0VH3vr1bB&#10;amMGC/m5PfkyfF1sXvr1ZnBW6vWlX3yAiNTHf/Gfu9Rp/lsOv8+kC+Ts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6hPtsMAAADcAAAADwAAAAAAAAAAAAAAAACYAgAAZHJzL2Rv&#10;d25yZXYueG1sUEsFBgAAAAAEAAQA9QAAAIgDAAAAAA==&#10;" filled="f" strokecolor="black [3213]" strokeweight="2pt"/>
                      <v:rect id="Rectangle 143" o:spid="_x0000_s1070" style="position:absolute;left:128903;width:129837;height:1238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OTqLcQA&#10;AADcAAAADwAAAGRycy9kb3ducmV2LnhtbERPS2sCMRC+C/6HMIVeRLO1RWQ1igjWRWihPg7ehs24&#10;WbqZhE2q239vCgVv8/E9Z77sbCOu1IbasYKXUQaCuHS65krB8bAZTkGEiKyxcUwKfinActHvzTHX&#10;7sZfdN3HSqQQDjkqMDH6XMpQGrIYRs4TJ+7iWosxwbaSusVbCreNHGfZRFqsOTUY9LQ2VH7vf6yC&#10;zdYMVnL3cfJF+LzYceHft4OzUs9P3WoGIlIXH+J/d6HT/LdX+HsmXSA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jk6i3EAAAA3AAAAA8AAAAAAAAAAAAAAAAAmAIAAGRycy9k&#10;b3ducmV2LnhtbFBLBQYAAAAABAAEAPUAAACJAwAAAAA=&#10;" filled="f" strokecolor="black [3213]" strokeweight="2pt"/>
                    </v:group>
                    <v:group id="Group 144" o:spid="_x0000_s1071" style="position:absolute;left:257805;width:258740;height:123825" coordsize="258740,1238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KKVJZ/CAAAA3AAAAA8A&#10;AAAAAAAAAAAAAAAAqgIAAGRycy9kb3ducmV2LnhtbFBLBQYAAAAABAAEAPoAAACZAwAAAAA=&#10;">
                      <v:rect id="Rectangle 145" o:spid="_x0000_s1072" style="position:absolute;width:129837;height:1238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EHXwsQA&#10;AADcAAAADwAAAGRycy9kb3ducmV2LnhtbERPS2sCMRC+C/6HMIVeRLOVVmQ1igjWRWihPg7ehs24&#10;WbqZhE2q239vCgVv8/E9Z77sbCOu1IbasYKXUQaCuHS65krB8bAZTkGEiKyxcUwKfinActHvzTHX&#10;7sZfdN3HSqQQDjkqMDH6XMpQGrIYRs4TJ+7iWosxwbaSusVbCreNHGfZRFqsOTUY9LQ2VH7vf6yC&#10;zdYMVnL3cfJF+LzYceHft4OzUs9P3WoGIlIXH+J/d6HT/Nc3+HsmXSA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hB18LEAAAA3AAAAA8AAAAAAAAAAAAAAAAAmAIAAGRycy9k&#10;b3ducmV2LnhtbFBLBQYAAAAABAAEAPUAAACJAwAAAAA=&#10;" filled="f" strokecolor="black [3213]" strokeweight="2pt"/>
                      <v:rect id="Rectangle 146" o:spid="_x0000_s1073" style="position:absolute;left:128903;width:129837;height:1238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NJtcMA&#10;AADcAAAADwAAAGRycy9kb3ducmV2LnhtbERPTWsCMRC9C/6HMEIvotlKEdkaRQTrIljQ1kNvw2bc&#10;LG4mYZPq+u8boeBtHu9z5svONuJKbagdK3gdZyCIS6drrhR8f21GMxAhImtsHJOCOwVYLvq9Oeba&#10;3fhA12OsRArhkKMCE6PPpQylIYth7Dxx4s6utRgTbCupW7ylcNvISZZNpcWaU4NBT2tD5eX4axVs&#10;tma4krv9yRfh82wnhf/YDn+Uehl0q3cQkbr4FP+7C53mv03h8Uy6QC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NJtcMAAADcAAAADwAAAAAAAAAAAAAAAACYAgAAZHJzL2Rv&#10;d25yZXYueG1sUEsFBgAAAAAEAAQA9QAAAIgDAAAAAA==&#10;" filled="f" strokecolor="black [3213]" strokeweight="2pt"/>
                    </v:group>
                  </v:group>
                  <v:group id="Group 147" o:spid="_x0000_s1074" style="position:absolute;left:15508;width:2585;height:1238" coordsize="258740,1238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Uke76MQAAADcAAAA&#10;DwAAAAAAAAAAAAAAAACqAgAAZHJzL2Rvd25yZXYueG1sUEsFBgAAAAAEAAQA+gAAAJsDAAAAAA==&#10;">
                    <v:rect id="Rectangle 148" o:spid="_x0000_s1075" style="position:absolute;width:129837;height:1238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kB4XMYA&#10;AADcAAAADwAAAGRycy9kb3ducmV2LnhtbESPQWsCMRCF74X+hzCFXkSzlVJkNYoUrEvBgrYevA2b&#10;cbN0MwmbVLf/vnMQepvhvXnvm8Vq8J26UJ/awAaeJgUo4jrYlhsDX5+b8QxUysgWu8Bk4JcSrJb3&#10;dwssbbjyni6H3CgJ4VSiAZdzLLVOtSOPaRIisWjn0HvMsvaNtj1eJdx3eloUL9pjy9LgMNKro/r7&#10;8OMNbLZutNbvu2Os0sfZT6v4th2djHl8GNZzUJmG/G++XVdW8J+FVp6RCfTy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kB4XMYAAADcAAAADwAAAAAAAAAAAAAAAACYAgAAZHJz&#10;L2Rvd25yZXYueG1sUEsFBgAAAAAEAAQA9QAAAIsDAAAAAA==&#10;" filled="f" strokecolor="black [3213]" strokeweight="2pt"/>
                    <v:rect id="Rectangle 149" o:spid="_x0000_s1076" style="position:absolute;left:128903;width:129837;height:1238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LzGUMIA&#10;AADcAAAADwAAAGRycy9kb3ducmV2LnhtbERPTWvCQBC9F/oflil4041BpaauIkqKJ0vTXrwN2TGb&#10;mp0N2dWk/94VCr3N433OajPYRtyo87VjBdNJAoK4dLrmSsH3Vz5+BeEDssbGMSn4JQ+b9fPTCjPt&#10;ev6kWxEqEUPYZ6jAhNBmUvrSkEU/cS1x5M6usxgi7CqpO+xjuG1kmiQLabHm2GCwpZ2h8lJcrYKP&#10;8y511XyeF8Ux7c3p/Yev+V6p0cuwfQMRaAj/4j/3Qcf5syU8nokXyP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MvMZQwgAAANwAAAAPAAAAAAAAAAAAAAAAAJgCAABkcnMvZG93&#10;bnJldi54bWxQSwUGAAAAAAQABAD1AAAAhwMAAAAA&#10;" fillcolor="#938953 [1614]" strokecolor="black [3213]" strokeweight="2pt"/>
                  </v:group>
                </v:group>
                <v:group id="Group 175" o:spid="_x0000_s1077" style="position:absolute;top:2457;width:18093;height:1238" coordsize="18093,123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DtUq5wwAAANwAAAAP&#10;AAAAAAAAAAAAAAAAAKoCAABkcnMvZG93bnJldi54bWxQSwUGAAAAAAQABAD6AAAAmgMAAAAA&#10;">
                  <v:group id="Group 176" o:spid="_x0000_s1078" style="position:absolute;width:5165;height:1238" coordsize="516545,1238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zZ9TOwwAAANwAAAAP&#10;AAAAAAAAAAAAAAAAAKoCAABkcnMvZG93bnJldi54bWxQSwUGAAAAAAQABAD6AAAAmgMAAAAA&#10;">
                    <v:group id="Group 177" o:spid="_x0000_s1079" style="position:absolute;width:258740;height:123825" coordsize="258740,1238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cK3FVwwAAANwAAAAP&#10;AAAAAAAAAAAAAAAAAKoCAABkcnMvZG93bnJldi54bWxQSwUGAAAAAAQABAD6AAAAmgMAAAAA&#10;">
                      <v:rect id="Rectangle 178" o:spid="_x0000_s1080" style="position:absolute;width:129837;height:1238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ZypdsUA&#10;AADcAAAADwAAAGRycy9kb3ducmV2LnhtbESPQU/DMAyF70j8h8hI3GhKpQHqlk3TUBGnIQoXblbj&#10;Nd0ap2qytfz7+YDEzdZ7fu/zajP7Xl1ojF1gA49ZDoq4Cbbj1sD3V/XwAiomZIt9YDLwSxE269ub&#10;FZY2TPxJlzq1SkI4lmjApTSUWsfGkceYhYFYtEMYPSZZx1bbEScJ970u8vxJe+xYGhwOtHPUnOqz&#10;N/Bx2BWhXSyqut4Xk/t5O/K5ejXm/m7eLkElmtO/+e/63Qr+s9DKMzKBXl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tnKl2xQAAANwAAAAPAAAAAAAAAAAAAAAAAJgCAABkcnMv&#10;ZG93bnJldi54bWxQSwUGAAAAAAQABAD1AAAAigMAAAAA&#10;" fillcolor="#938953 [1614]" strokecolor="black [3213]" strokeweight="2pt"/>
                      <v:rect id="Rectangle 179" o:spid="_x0000_s1081" style="position:absolute;left:128903;width:129837;height:1238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tAM7cMA&#10;AADcAAAADwAAAGRycy9kb3ducmV2LnhtbERPTWvCQBC9F/wPywjemk0D2pq6SrFEelKa9uJtyI7Z&#10;tNnZkF1N+u9dQehtHu9zVpvRtuJCvW8cK3hKUhDEldMN1wq+v4rHFxA+IGtsHZOCP/KwWU8eVphr&#10;N/AnXcpQixjCPkcFJoQul9JXhiz6xHXEkTu53mKIsK+l7nGI4baVWZoupMWGY4PBjraGqt/ybBUc&#10;TtvM1fN5UZb7bDDH3Q+fi3elZtPx7RVEoDH8i+/uDx3nPy/h9ky8QK6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tAM7cMAAADcAAAADwAAAAAAAAAAAAAAAACYAgAAZHJzL2Rv&#10;d25yZXYueG1sUEsFBgAAAAAEAAQA9QAAAIgDAAAAAA==&#10;" fillcolor="#938953 [1614]" strokecolor="black [3213]" strokeweight="2pt"/>
                    </v:group>
                    <v:group id="Group 180" o:spid="_x0000_s1082" style="position:absolute;left:257805;width:258740;height:123825" coordsize="258740,1238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CYXmQbFAAAA3AAA&#10;AA8AAAAAAAAAAAAAAAAAqgIAAGRycy9kb3ducmV2LnhtbFBLBQYAAAAABAAEAPoAAACcAwAAAAA=&#10;">
                      <v:rect id="Rectangle 181" o:spid="_x0000_s1083" style="position:absolute;width:129837;height:1238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XNwzMEA&#10;AADcAAAADwAAAGRycy9kb3ducmV2LnhtbERPTYvCMBC9L/gfwgje1tSCi1SjiNJlTy5bvXgbmrGp&#10;NpPSRFv/vVlY2Ns83uesNoNtxIM6XztWMJsmIIhLp2uuFJyO+fsChA/IGhvHpOBJHjbr0dsKM+16&#10;/qFHESoRQ9hnqMCE0GZS+tKQRT91LXHkLq6zGCLsKqk77GO4bWSaJB/SYs2xwWBLO0PlrbhbBd+X&#10;Xeqq+TwvikPam/Pnle/5XqnJeNguQQQawr/4z/2l4/zFDH6fiRfI9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lzcMzBAAAA3AAAAA8AAAAAAAAAAAAAAAAAmAIAAGRycy9kb3du&#10;cmV2LnhtbFBLBQYAAAAABAAEAPUAAACGAwAAAAA=&#10;" fillcolor="#938953 [1614]" strokecolor="black [3213]" strokeweight="2pt"/>
                      <v:rect id="Rectangle 182" o:spid="_x0000_s1084" style="position:absolute;left:128903;width:129837;height:1238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aHuu8EA&#10;AADcAAAADwAAAGRycy9kb3ducmV2LnhtbERPTYvCMBC9L/gfwgje1tSCi1SjiNJlTy5bvXgbmrGp&#10;NpPSRFv/vVlY2Ns83uesNoNtxIM6XztWMJsmIIhLp2uuFJyO+fsChA/IGhvHpOBJHjbr0dsKM+16&#10;/qFHESoRQ9hnqMCE0GZS+tKQRT91LXHkLq6zGCLsKqk77GO4bWSaJB/SYs2xwWBLO0PlrbhbBd+X&#10;Xeqq+TwvikPam/Pnle/5XqnJeNguQQQawr/4z/2l4/xFCr/PxAvk+g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mh7rvBAAAA3AAAAA8AAAAAAAAAAAAAAAAAmAIAAGRycy9kb3du&#10;cmV2LnhtbFBLBQYAAAAABAAEAPUAAACGAwAAAAA=&#10;" fillcolor="#938953 [1614]" strokecolor="black [3213]" strokeweight="2pt"/>
                    </v:group>
                  </v:group>
                  <v:group id="Group 183" o:spid="_x0000_s1085" style="position:absolute;left:5156;width:5165;height:1238" coordsize="516545,1238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bFB3HCAAAA3AAAAA8A&#10;AAAAAAAAAAAAAAAAqgIAAGRycy9kb3ducmV2LnhtbFBLBQYAAAAABAAEAPoAAACZAwAAAAA=&#10;">
                    <v:group id="Group 184" o:spid="_x0000_s1086" style="position:absolute;width:258740;height:123825" coordsize="258740,1238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SyfBcQAAADcAAAA&#10;DwAAAAAAAAAAAAAAAACqAgAAZHJzL2Rvd25yZXYueG1sUEsFBgAAAAAEAAQA+gAAAJsDAAAAAA==&#10;">
                      <v:rect id="Rectangle 185" o:spid="_x0000_s1087" style="position:absolute;width:129837;height:1238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kh2z8IA&#10;AADcAAAADwAAAGRycy9kb3ducmV2LnhtbERPTWvCQBC9C/0Pywi96cZAiqSuUiwRT5ZGL96G7JhN&#10;m50N2dWk/94VhN7m8T5ntRltK27U+8axgsU8AUFcOd1wreB0LGZLED4ga2wdk4I/8rBZv0xWmGs3&#10;8DfdylCLGMI+RwUmhC6X0leGLPq564gjd3G9xRBhX0vd4xDDbSvTJHmTFhuODQY72hqqfsurVfB1&#10;2aauzrKiLA/pYM67H74Wn0q9TsePdxCBxvAvfrr3Os5fZvB4Jl4g13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2SHbPwgAAANwAAAAPAAAAAAAAAAAAAAAAAJgCAABkcnMvZG93&#10;bnJldi54bWxQSwUGAAAAAAQABAD1AAAAhwMAAAAA&#10;" fillcolor="#938953 [1614]" strokecolor="black [3213]" strokeweight="2pt"/>
                      <v:rect id="Rectangle 186" o:spid="_x0000_s1088" style="position:absolute;left:128903;width:129837;height:1238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prouMIA&#10;AADcAAAADwAAAGRycy9kb3ducmV2LnhtbERPTWvCQBC9C/6HZYTezKYBRVJXKUqkp0qjl96G7JiN&#10;ZmdDdjXpv3cLhd7m8T5nvR1tKx7U+8axgtckBUFcOd1wreB8KuYrED4ga2wdk4If8rDdTCdrzLUb&#10;+IseZahFDGGfowITQpdL6StDFn3iOuLIXVxvMUTY11L3OMRw28osTZfSYsOxwWBHO0PVrbxbBcfL&#10;LnP1YlGU5Wc2mO/Dle/FXqmX2fj+BiLQGP7Ff+4PHeevlvD7TLxAbp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Gmui4wgAAANwAAAAPAAAAAAAAAAAAAAAAAJgCAABkcnMvZG93&#10;bnJldi54bWxQSwUGAAAAAAQABAD1AAAAhwMAAAAA&#10;" fillcolor="#938953 [1614]" strokecolor="black [3213]" strokeweight="2pt"/>
                    </v:group>
                    <v:group id="Group 187" o:spid="_x0000_s1089" style="position:absolute;left:257805;width:258740;height:123825" coordsize="258740,1238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qf4BcsQAAADcAAAA&#10;DwAAAAAAAAAAAAAAAACqAgAAZHJzL2Rvd25yZXYueG1sUEsFBgAAAAAEAAQA+gAAAJsDAAAAAA==&#10;">
                      <v:rect id="Rectangle 188" o:spid="_x0000_s1090" style="position:absolute;width:129837;height:1238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EnZUcUA&#10;AADcAAAADwAAAGRycy9kb3ducmV2LnhtbESPQWvDMAyF74X9B6PBbq2zQEdJ65bRkbHTyrJdehOx&#10;GqeN5RC7Tfbvq8NgN4n39N6nzW7ynbrRENvABp4XGSjiOtiWGwM/3+V8BSomZItdYDLwSxF224fZ&#10;BgsbRv6iW5UaJSEcCzTgUuoLrWPtyGNchJ5YtFMYPCZZh0bbAUcJ953Os+xFe2xZGhz2tHdUX6qr&#10;N3A47fPQLJdlVX3mozu+n/lavhnz9Di9rkElmtK/+e/6wwr+SmjlGZlA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YSdlRxQAAANwAAAAPAAAAAAAAAAAAAAAAAJgCAABkcnMv&#10;ZG93bnJldi54bWxQSwUGAAAAAAQABAD1AAAAigMAAAAA&#10;" fillcolor="#938953 [1614]" strokecolor="black [3213]" strokeweight="2pt"/>
                      <v:rect id="Rectangle 189" o:spid="_x0000_s1091" style="position:absolute;left:128903;width:129837;height:1238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wV8ysIA&#10;AADcAAAADwAAAGRycy9kb3ducmV2LnhtbERPTWvCQBC9F/wPywi91Y0Bi0ZXESXFU0ujF29DdsxG&#10;s7Mhu5r477uFQm/zeJ+z2gy2EQ/qfO1YwXSSgCAuna65UnA65m9zED4ga2wck4InedisRy8rzLTr&#10;+ZseRahEDGGfoQITQptJ6UtDFv3EtcSRu7jOYoiwq6TusI/htpFpkrxLizXHBoMt7QyVt+JuFXxd&#10;dqmrZrO8KD7T3pw/rnzP90q9joftEkSgIfyL/9wHHefPF/D7TLxArn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3BXzKwgAAANwAAAAPAAAAAAAAAAAAAAAAAJgCAABkcnMvZG93&#10;bnJldi54bWxQSwUGAAAAAAQABAD1AAAAhwMAAAAA&#10;" fillcolor="#938953 [1614]" strokecolor="black [3213]" strokeweight="2pt"/>
                    </v:group>
                  </v:group>
                  <v:group id="Group 190" o:spid="_x0000_s1092" style="position:absolute;left:10312;width:5165;height:1238" coordsize="516545,1238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jzg/bxgAAANwA&#10;AAAPAAAAAAAAAAAAAAAAAKoCAABkcnMvZG93bnJldi54bWxQSwUGAAAAAAQABAD6AAAAnQMAAAAA&#10;">
                    <v:group id="Group 191" o:spid="_x0000_s1093" style="position:absolute;width:258740;height:123825" coordsize="258740,1238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zIKqQMQAAADcAAAA&#10;DwAAAAAAAAAAAAAAAACqAgAAZHJzL2Rvd25yZXYueG1sUEsFBgAAAAAEAAQA+gAAAJsDAAAAAA==&#10;">
                      <v:rect id="Rectangle 192" o:spid="_x0000_s1094" style="position:absolute;width:129837;height:1238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4ZsIA&#10;AADcAAAADwAAAGRycy9kb3ducmV2LnhtbERPTWvCQBC9F/wPywje6saApUZXESXiqaXRi7chO2aj&#10;2dmQXU3677uFQm/zeJ+z2gy2EU/qfO1YwWyagCAuna65UnA+5a/vIHxA1tg4JgXf5GGzHr2sMNOu&#10;5y96FqESMYR9hgpMCG0mpS8NWfRT1xJH7uo6iyHCrpK6wz6G20amSfImLdYcGwy2tDNU3ouHVfB5&#10;3aWums/zovhIe3M53PiR75WajIftEkSgIfyL/9xHHecvUvh9Jl4g1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8eHhmwgAAANwAAAAPAAAAAAAAAAAAAAAAAJgCAABkcnMvZG93&#10;bnJldi54bWxQSwUGAAAAAAQABAD1AAAAhwMAAAAA&#10;" fillcolor="#938953 [1614]" strokecolor="black [3213]" strokeweight="2pt"/>
                      <v:rect id="Rectangle 193" o:spid="_x0000_s1095" style="position:absolute;left:128903;width:129837;height:1238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Td/cIA&#10;AADcAAAADwAAAGRycy9kb3ducmV2LnhtbERPTWvCQBC9F/oflil4040RpaauIkqKJ0vTXrwN2TGb&#10;mp0N2dWk/94VCr3N433OajPYRtyo87VjBdNJAoK4dLrmSsH3Vz5+BeEDssbGMSn4JQ+b9fPTCjPt&#10;ev6kWxEqEUPYZ6jAhNBmUvrSkEU/cS1x5M6usxgi7CqpO+xjuG1kmiQLabHm2GCwpZ2h8lJcrYKP&#10;8y511XyeF8Ux7c3p/Yev+V6p0cuwfQMRaAj/4j/3Qcf5yxk8nokXyP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N39wgAAANwAAAAPAAAAAAAAAAAAAAAAAJgCAABkcnMvZG93&#10;bnJldi54bWxQSwUGAAAAAAQABAD1AAAAhwMAAAAA&#10;" fillcolor="#938953 [1614]" strokecolor="black [3213]" strokeweight="2pt"/>
                    </v:group>
                    <v:group id="Group 194" o:spid="_x0000_s1096" style="position:absolute;left:257805;width:258740;height:123825" coordsize="258740,1238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3PUJ2MQAAADcAAAA&#10;DwAAAAAAAAAAAAAAAACqAgAAZHJzL2Rvd25yZXYueG1sUEsFBgAAAAAEAAQA+gAAAJsDAAAAAA==&#10;">
                      <v:rect id="Rectangle 195" o:spid="_x0000_s1097" style="position:absolute;width:129837;height:1238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5HgEsMA&#10;AADcAAAADwAAAGRycy9kb3ducmV2LnhtbERPTWvCQBC9C/6HZYTezKaBiKauUiwpPVmMXnobsmM2&#10;bXY2ZFeT/vtuodDbPN7nbPeT7cSdBt86VvCYpCCIa6dbbhRczuVyDcIHZI2dY1LwTR72u/lsi4V2&#10;I5/oXoVGxBD2BSowIfSFlL42ZNEnrieO3NUNFkOEQyP1gGMMt53M0nQlLbYcGwz2dDBUf1U3q+D9&#10;eshck+dlVR2z0Xy8fvKtfFHqYTE9P4EINIV/8Z/7Tcf5mxx+n4kXyN0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5HgEsMAAADcAAAADwAAAAAAAAAAAAAAAACYAgAAZHJzL2Rv&#10;d25yZXYueG1sUEsFBgAAAAAEAAQA9QAAAIgDAAAAAA==&#10;" fillcolor="#938953 [1614]" strokecolor="black [3213]" strokeweight="2pt"/>
                      <v:rect id="Rectangle 196" o:spid="_x0000_s1098" style="position:absolute;left:128903;width:129837;height:1238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0N+ZcIA&#10;AADcAAAADwAAAGRycy9kb3ducmV2LnhtbERPTWvCQBC9F/wPywi91Y0BpUZXESXFU0ujF29DdsxG&#10;s7Mhu5r477uFQm/zeJ+z2gy2EQ/qfO1YwXSSgCAuna65UnA65m/vIHxA1tg4JgVP8rBZj15WmGnX&#10;8zc9ilCJGMI+QwUmhDaT0peGLPqJa4kjd3GdxRBhV0ndYR/DbSPTJJlLizXHBoMt7QyVt+JuFXxd&#10;dqmrZrO8KD7T3pw/rnzP90q9joftEkSgIfyL/9wHHecv5vD7TLxArn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DQ35lwgAAANwAAAAPAAAAAAAAAAAAAAAAAJgCAABkcnMvZG93&#10;bnJldi54bWxQSwUGAAAAAAQABAD1AAAAhwMAAAAA&#10;" fillcolor="#938953 [1614]" strokecolor="black [3213]" strokeweight="2pt"/>
                    </v:group>
                  </v:group>
                  <v:group id="Group 197" o:spid="_x0000_s1099" style="position:absolute;left:15508;width:2585;height:1238" coordsize="258740,1238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LCeXr8QAAADcAAAA&#10;DwAAAAAAAAAAAAAAAACqAgAAZHJzL2Rvd25yZXYueG1sUEsFBgAAAAAEAAQA+gAAAJsDAAAAAA==&#10;">
                    <v:rect id="Rectangle 198" o:spid="_x0000_s1100" style="position:absolute;width:129837;height:1238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ZBPjMUA&#10;AADcAAAADwAAAGRycy9kb3ducmV2LnhtbESPQU/DMAyF70j8h8hI3GhKpSHolk3TUBGnIQoXblbj&#10;Nd0ap2qytfz7+YDEzdZ7fu/zajP7Xl1ojF1gA49ZDoq4Cbbj1sD3V/XwDComZIt9YDLwSxE269ub&#10;FZY2TPxJlzq1SkI4lmjApTSUWsfGkceYhYFYtEMYPSZZx1bbEScJ970u8vxJe+xYGhwOtHPUnOqz&#10;N/Bx2BWhXSyqut4Xk/t5O/K5ejXm/m7eLkElmtO/+e/63Qr+i9DKMzKBXl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dkE+MxQAAANwAAAAPAAAAAAAAAAAAAAAAAJgCAABkcnMv&#10;ZG93bnJldi54bWxQSwUGAAAAAAQABAD1AAAAigMAAAAA&#10;" fillcolor="#938953 [1614]" strokecolor="black [3213]" strokeweight="2pt"/>
                    <v:rect id="Rectangle 199" o:spid="_x0000_s1101" style="position:absolute;left:128903;width:129837;height:1238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tzqF8IA&#10;AADcAAAADwAAAGRycy9kb3ducmV2LnhtbERPTWvCQBC9F/wPywje6saApUZXESXiqaVpL96G7JiN&#10;ZmdDdjXx37uFQm/zeJ+z2gy2EXfqfO1YwWyagCAuna65UvDznb++g/ABWWPjmBQ8yMNmPXpZYaZd&#10;z190L0IlYgj7DBWYENpMSl8asuinriWO3Nl1FkOEXSV1h30Mt41Mk+RNWqw5NhhsaWeovBY3q+Dz&#10;vEtdNZ/nRfGR9uZ0uPAt3ys1GQ/bJYhAQ/gX/7mPOs5fLOD3mXiBXD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y3OoXwgAAANwAAAAPAAAAAAAAAAAAAAAAAJgCAABkcnMvZG93&#10;bnJldi54bWxQSwUGAAAAAAQABAD1AAAAhwMAAAAA&#10;" fillcolor="#938953 [1614]" strokecolor="black [3213]" strokeweight="2pt"/>
                  </v:group>
                </v:group>
                <v:group id="Group 200" o:spid="_x0000_s1102" style="position:absolute;top:3705;width:18093;height:1239" coordsize="18093,123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Dh+yDFAAAA3AAA&#10;AA8AAAAAAAAAAAAAAAAAqgIAAGRycy9kb3ducmV2LnhtbFBLBQYAAAAABAAEAPoAAACcAwAAAAA=&#10;">
                  <v:group id="Group 201" o:spid="_x0000_s1103" style="position:absolute;width:5165;height:1238" coordsize="516545,1238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rV67xgAAANwA&#10;AAAPAAAAAAAAAAAAAAAAAKoCAABkcnMvZG93bnJldi54bWxQSwUGAAAAAAQABAD6AAAAnQMAAAAA&#10;">
                    <v:group id="Group 202" o:spid="_x0000_s1104" style="position:absolute;width:258740;height:123825" coordsize="258740,1238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Pf8DMxgAAANwA&#10;AAAPAAAAAAAAAAAAAAAAAKoCAABkcnMvZG93bnJldi54bWxQSwUGAAAAAAQABAD6AAAAnQMAAAAA&#10;">
                      <v:rect id="Rectangle 203" o:spid="_x0000_s1105" style="position:absolute;width:129837;height:1238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BspBsQA&#10;AADcAAAADwAAAGRycy9kb3ducmV2LnhtbESPQWvCQBSE7wX/w/KE3urGFItEVxEl4qml0Yu3R/aZ&#10;jWbfhuxq4r/vFgo9DjPzDbNcD7YRD+p87VjBdJKAIC6drrlScDrmb3MQPiBrbByTgid5WK9GL0vM&#10;tOv5mx5FqESEsM9QgQmhzaT0pSGLfuJa4uhdXGcxRNlVUnfYR7htZJokH9JizXHBYEtbQ+WtuFsF&#10;X5dt6qrZLC+Kz7Q35/2V7/lOqdfxsFmACDSE//Bf+6AVpMk7/J6JR0Cuf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AbKQbEAAAA3AAAAA8AAAAAAAAAAAAAAAAAmAIAAGRycy9k&#10;b3ducmV2LnhtbFBLBQYAAAAABAAEAPUAAACJAwAAAAA=&#10;" fillcolor="#938953 [1614]" strokecolor="black [3213]" strokeweight="2pt"/>
                      <v:rect id="Rectangle 204" o:spid="_x0000_s1106" style="position:absolute;left:128903;width:129837;height:1238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kKq5cYA&#10;AADcAAAADwAAAGRycy9kb3ducmV2LnhtbESPT2sCMRTE74V+h/AKvYhmXUqRrVFEUJeCBf8dvD02&#10;z83SzUvYRN1+e1Mo9DjMzG+Y6by3rbhRFxrHCsajDARx5XTDtYLjYTWcgAgRWWPrmBT8UID57Plp&#10;ioV2d97RbR9rkSAcClRgYvSFlKEyZDGMnCdO3sV1FmOSXS11h/cEt63Ms+xdWmw4LRj0tDRUfe+v&#10;VsFqYwYL+bk9+TJ8XWxe+vVmcFbq9aVffICI1Mf/8F+71Ary7A1+z6QjIGc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kKq5cYAAADcAAAADwAAAAAAAAAAAAAAAACYAgAAZHJz&#10;L2Rvd25yZXYueG1sUEsFBgAAAAAEAAQA9QAAAIsDAAAAAA==&#10;" filled="f" strokecolor="black [3213]" strokeweight="2pt"/>
                    </v:group>
                    <v:group id="Group 205" o:spid="_x0000_s1107" style="position:absolute;left:257805;width:258740;height:123825" coordsize="258740,1238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Alli4xgAAANwA&#10;AAAPAAAAAAAAAAAAAAAAAKoCAABkcnMvZG93bnJldi54bWxQSwUGAAAAAAQABAD6AAAAnQMAAAAA&#10;">
                      <v:rect id="Rectangle 206" o:spid="_x0000_s1108" style="position:absolute;width:129837;height:1238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dyRCcUA&#10;AADcAAAADwAAAGRycy9kb3ducmV2LnhtbESPQWsCMRSE74L/IbyCF6nZ7kFkaxQpqIugoLaH3h6b&#10;52bp5iVsUt3++0YQPA4z8w0zX/a2FVfqQuNYwdskA0FcOd1wreDzvH6dgQgRWWPrmBT8UYDlYjiY&#10;Y6HdjY90PcVaJAiHAhWYGH0hZagMWQwT54mTd3GdxZhkV0vd4S3BbSvzLJtKiw2nBYOePgxVP6df&#10;q2C9NeOV3O2/fBkOF5uXfrMdfys1eulX7yAi9fEZfrRLrSDPpnA/k46AXPw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3JEJxQAAANwAAAAPAAAAAAAAAAAAAAAAAJgCAABkcnMv&#10;ZG93bnJldi54bWxQSwUGAAAAAAQABAD1AAAAigMAAAAA&#10;" filled="f" strokecolor="black [3213]" strokeweight="2pt"/>
                      <v:rect id="Rectangle 207" o:spid="_x0000_s1109" style="position:absolute;left:128903;width:129837;height:1238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pA0ksYA&#10;AADcAAAADwAAAGRycy9kb3ducmV2LnhtbESPT2sCMRTE74V+h/AKvYhm3UMrW6OIoC4FC/47eHts&#10;npulm5ewibr99qZQ6HGYmd8w03lvW3GjLjSOFYxHGQjiyumGawXHw2o4AREissbWMSn4oQDz2fPT&#10;FAvt7ryj2z7WIkE4FKjAxOgLKUNlyGIYOU+cvIvrLMYku1rqDu8JbluZZ9mbtNhwWjDoaWmo+t5f&#10;rYLVxgwW8nN78mX4uti89OvN4KzU60u/+AARqY//4b92qRXk2Tv8nklHQM4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pA0ksYAAADcAAAADwAAAAAAAAAAAAAAAACYAgAAZHJz&#10;L2Rvd25yZXYueG1sUEsFBgAAAAAEAAQA9QAAAIsDAAAAAA==&#10;" filled="f" strokecolor="black [3213]" strokeweight="2pt"/>
                    </v:group>
                  </v:group>
                  <v:group id="Group 208" o:spid="_x0000_s1110" style="position:absolute;left:5156;width:5165;height:1238" coordsize="516545,1238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G6X9ybCAAAA3AAAAA8A&#10;AAAAAAAAAAAAAAAAqgIAAGRycy9kb3ducmV2LnhtbFBLBQYAAAAABAAEAPoAAACZAwAAAAA=&#10;">
                    <v:group id="Group 209" o:spid="_x0000_s1111" style="position:absolute;width:258740;height:123825" coordsize="258740,1238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B21K9xgAAANwA&#10;AAAPAAAAAAAAAAAAAAAAAKoCAABkcnMvZG93bnJldi54bWxQSwUGAAAAAAQABAD6AAAAnQMAAAAA&#10;">
                      <v:rect id="Rectangle 210" o:spid="_x0000_s1112" style="position:absolute;width:129837;height:1238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KA6O8MA&#10;AADcAAAADwAAAGRycy9kb3ducmV2LnhtbERPz2vCMBS+C/4P4Qm7iKb2MKQzFRmoZbCBbjt4ezSv&#10;TVnzEpqo3X+/HAYeP77fm+1oe3GjIXSOFayWGQji2umOWwVfn/vFGkSIyBp7x6TglwJsy+lkg4V2&#10;dz7R7RxbkUI4FKjAxOgLKUNtyGJYOk+cuMYNFmOCQyv1gPcUbnuZZ9mztNhxajDo6dVQ/XO+WgX7&#10;o5nv5Nv7t6/CR2Pzyh+O84tST7Nx9wIi0hgf4n93pRXkqzQ/nUlHQJZ/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KA6O8MAAADcAAAADwAAAAAAAAAAAAAAAACYAgAAZHJzL2Rv&#10;d25yZXYueG1sUEsFBgAAAAAEAAQA9QAAAIgDAAAAAA==&#10;" filled="f" strokecolor="black [3213]" strokeweight="2pt"/>
                      <v:rect id="Rectangle 211" o:spid="_x0000_s1113" style="position:absolute;left:128903;width:129837;height:1238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yfoMYA&#10;AADcAAAADwAAAGRycy9kb3ducmV2LnhtbESPQWsCMRSE74X+h/AKXkSzuwcpq1GkYF2ECtX20Ntj&#10;89ws3byETdT13zeC0OMwM98wi9VgO3GhPrSOFeTTDARx7XTLjYKv42byCiJEZI2dY1JwowCr5fPT&#10;AkvtrvxJl0NsRIJwKFGBidGXUobakMUwdZ44eSfXW4xJ9o3UPV4T3HayyLKZtNhyWjDo6c1Q/Xs4&#10;WwWbrRmv5e7j21dhf7JF5d+34x+lRi/Deg4i0hD/w492pRUUeQ73M+kIyOU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7+yfoMYAAADcAAAADwAAAAAAAAAAAAAAAACYAgAAZHJz&#10;L2Rvd25yZXYueG1sUEsFBgAAAAAEAAQA9QAAAIsDAAAAAA==&#10;" filled="f" strokecolor="black [3213]" strokeweight="2pt"/>
                    </v:group>
                    <v:group id="Group 212" o:spid="_x0000_s1114" style="position:absolute;left:257805;width:258740;height:123825" coordsize="258740,1238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KplYRxgAAANwA&#10;AAAPAAAAAAAAAAAAAAAAAKoCAABkcnMvZG93bnJldi54bWxQSwUGAAAAAAQABAD6AAAAnQMAAAAA&#10;">
                      <v:rect id="Rectangle 213" o:spid="_x0000_s1115" style="position:absolute;width:129837;height:1238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HKkTMYA&#10;AADcAAAADwAAAGRycy9kb3ducmV2LnhtbESPQWsCMRSE7wX/Q3hCL6JZt1DKahQR1KXQQm09eHts&#10;npvFzUvYRN3++0YQehxm5htmvuxtK67UhcaxgukkA0FcOd1wreDnezN+AxEissbWMSn4pQDLxeBp&#10;joV2N/6i6z7WIkE4FKjAxOgLKUNlyGKYOE+cvJPrLMYku1rqDm8JbluZZ9mrtNhwWjDoaW2oOu8v&#10;VsFmZ0Yr+f5x8GX4PNm89Nvd6KjU87BfzUBE6uN/+NEutYJ8+gL3M+kIyMU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HKkTMYAAADcAAAADwAAAAAAAAAAAAAAAACYAgAAZHJz&#10;L2Rvd25yZXYueG1sUEsFBgAAAAAEAAQA9QAAAIsDAAAAAA==&#10;" filled="f" strokecolor="black [3213]" strokeweight="2pt"/>
                      <v:rect id="Rectangle 214" o:spid="_x0000_s1116" style="position:absolute;left:128903;width:129837;height:1238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s8OMYA&#10;AADcAAAADwAAAGRycy9kb3ducmV2LnhtbESPQWsCMRSE7wX/Q3hCL6JZl1LKahQR1KXQQm09eHts&#10;npvFzUvYRN3++0YQehxm5htmvuxtK67UhcaxgukkA0FcOd1wreDnezN+AxEissbWMSn4pQDLxeBp&#10;joV2N/6i6z7WIkE4FKjAxOgLKUNlyGKYOE+cvJPrLMYku1rqDm8JbluZZ9mrtNhwWjDoaW2oOu8v&#10;VsFmZ0Yr+f5x8GX4PNm89Nvd6KjU87BfzUBE6uN/+NEutYJ8+gL3M+kIyMU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5s8OMYAAADcAAAADwAAAAAAAAAAAAAAAACYAgAAZHJz&#10;L2Rvd25yZXYueG1sUEsFBgAAAAAEAAQA9QAAAIsDAAAAAA==&#10;" filled="f" strokecolor="black [3213]" strokeweight="2pt"/>
                    </v:group>
                  </v:group>
                  <v:group id="Group 215" o:spid="_x0000_s1117" style="position:absolute;left:10312;width:5165;height:1238" coordsize="516545,1238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FT85lxgAAANwA&#10;AAAPAAAAAAAAAAAAAAAAAKoCAABkcnMvZG93bnJldi54bWxQSwUGAAAAAAQABAD6AAAAnQMAAAAA&#10;">
                    <v:group id="Group 216" o:spid="_x0000_s1118" style="position:absolute;width:258740;height:123825" coordsize="258740,1238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9Z1QEsQAAADcAAAA&#10;DwAAAAAAAAAAAAAAAACqAgAAZHJzL2Rvd25yZXYueG1sUEsFBgAAAAAEAAQA+gAAAJsDAAAAAA==&#10;">
                      <v:rect id="Rectangle 217" o:spid="_x0000_s1119" style="position:absolute;width:129837;height:1238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0miT8YA&#10;AADcAAAADwAAAGRycy9kb3ducmV2LnhtbESPQWsCMRSE7wX/Q3hCL6JZ99CW1SgiqEuhhdp68PbY&#10;PDeLm5ewibr9940g9DjMzDfMfNnbVlypC41jBdNJBoK4crrhWsHP92b8BiJEZI2tY1LwSwGWi8HT&#10;HAvtbvxF132sRYJwKFCBidEXUobKkMUwcZ44eSfXWYxJdrXUHd4S3LYyz7IXabHhtGDQ09pQdd5f&#10;rILNzoxW8v3j4MvwebJ56be70VGp52G/moGI1Mf/8KNdagX59BXuZ9IRkI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0miT8YAAADcAAAADwAAAAAAAAAAAAAAAACYAgAAZHJz&#10;L2Rvd25yZXYueG1sUEsFBgAAAAAEAAQA9QAAAIsDAAAAAA==&#10;" filled="f" strokecolor="black [3213]" strokeweight="2pt"/>
                      <v:rect id="Rectangle 218" o:spid="_x0000_s1120" style="position:absolute;left:128903;width:129837;height:1238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Y2PcMA&#10;AADcAAAADwAAAGRycy9kb3ducmV2LnhtbERPz2vCMBS+C/4P4Qm7iKb2MKQzFRmoZbCBbjt4ezSv&#10;TVnzEpqo3X+/HAYeP77fm+1oe3GjIXSOFayWGQji2umOWwVfn/vFGkSIyBp7x6TglwJsy+lkg4V2&#10;dz7R7RxbkUI4FKjAxOgLKUNtyGJYOk+cuMYNFmOCQyv1gPcUbnuZZ9mztNhxajDo6dVQ/XO+WgX7&#10;o5nv5Nv7t6/CR2Pzyh+O84tST7Nx9wIi0hgf4n93pRXkq7Q2nUlHQJZ/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tY2PcMAAADcAAAADwAAAAAAAAAAAAAAAACYAgAAZHJzL2Rv&#10;d25yZXYueG1sUEsFBgAAAAAEAAQA9QAAAIgDAAAAAA==&#10;" filled="f" strokecolor="black [3213]" strokeweight="2pt"/>
                    </v:group>
                    <v:group id="Group 219" o:spid="_x0000_s1121" style="position:absolute;left:257805;width:258740;height:123825" coordsize="258740,1238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hALEYMQAAADcAAAA&#10;DwAAAAAAAAAAAAAAAACqAgAAZHJzL2Rvd25yZXYueG1sUEsFBgAAAAAEAAQA+gAAAJsDAAAAAA==&#10;">
                      <v:rect id="Rectangle 220" o:spid="_x0000_s1122" style="position:absolute;width:129837;height:1238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szwhsIA&#10;AADcAAAADwAAAGRycy9kb3ducmV2LnhtbERPy4rCMBTdD/gP4QpuRNPpYhiqUURQizADvhbuLs21&#10;KTY3oclo5+8niwGXh/OeL3vbigd1oXGs4H2agSCunG64VnA+bSafIEJE1tg6JgW/FGC5GLzNsdDu&#10;yQd6HGMtUgiHAhWYGH0hZagMWQxT54kTd3OdxZhgV0vd4TOF21bmWfYhLTacGgx6Whuq7scfq2Cz&#10;M+OV3H9dfBm+bzYv/XY3vio1GvarGYhIfXyJ/92lVpDnaX46k46AXP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OzPCGwgAAANwAAAAPAAAAAAAAAAAAAAAAAJgCAABkcnMvZG93&#10;bnJldi54bWxQSwUGAAAAAAQABAD1AAAAhwMAAAAA&#10;" filled="f" strokecolor="black [3213]" strokeweight="2pt"/>
                      <v:rect id="Rectangle 221" o:spid="_x0000_s1123" style="position:absolute;left:128903;width:129837;height:1238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YBVHcYA&#10;AADcAAAADwAAAGRycy9kb3ducmV2LnhtbESPT2sCMRTE7wW/Q3iFXqRm3YOUrVGkoC5Chfrn4O2x&#10;eW4WNy9hk+r67RtB6HGYmd8w03lvW3GlLjSOFYxHGQjiyumGawWH/fL9A0SIyBpbx6TgTgHms8HL&#10;FAvtbvxD112sRYJwKFCBidEXUobKkMUwcp44eWfXWYxJdrXUHd4S3LYyz7KJtNhwWjDo6ctQddn9&#10;WgXLtRku5Ob76MuwPdu89Kv18KTU22u/+AQRqY//4We71AryfAyPM+kIyNk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YBVHcYAAADcAAAADwAAAAAAAAAAAAAAAACYAgAAZHJz&#10;L2Rvd25yZXYueG1sUEsFBgAAAAAEAAQA9QAAAIsDAAAAAA==&#10;" filled="f" strokecolor="black [3213]" strokeweight="2pt"/>
                    </v:group>
                  </v:group>
                  <v:group id="Group 222" o:spid="_x0000_s1124" style="position:absolute;left:15508;width:2585;height:1238" coordsize="258740,1238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EypysxgAAANwA&#10;AAAPAAAAAAAAAAAAAAAAAKoCAABkcnMvZG93bnJldi54bWxQSwUGAAAAAAQABAD6AAAAnQMAAAAA&#10;">
                    <v:rect id="Rectangle 223" o:spid="_x0000_s1125" style="position:absolute;width:129837;height:1238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5u8cYA&#10;AADcAAAADwAAAGRycy9kb3ducmV2LnhtbESPT2sCMRTE74V+h/AKvYhm3UKRrVFEUJeCBf8dvD02&#10;z83SzUvYRN1+e1Mo9DjMzG+Y6by3rbhRFxrHCsajDARx5XTDtYLjYTWcgAgRWWPrmBT8UID57Plp&#10;ioV2d97RbR9rkSAcClRgYvSFlKEyZDGMnCdO3sV1FmOSXS11h/cEt63Ms+xdWmw4LRj0tDRUfe+v&#10;VsFqYwYL+bk9+TJ8XWxe+vVmcFbq9aVffICI1Mf/8F+71Ary/A1+z6QjIGc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h5u8cYAAADcAAAADwAAAAAAAAAAAAAAAACYAgAAZHJz&#10;L2Rvd25yZXYueG1sUEsFBgAAAAAEAAQA9QAAAIsDAAAAAA==&#10;" filled="f" strokecolor="black [3213]" strokeweight="2pt"/>
                    <v:rect id="Rectangle 224" o:spid="_x0000_s1126" style="position:absolute;left:128903;width:129837;height:1238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ff2hcYA&#10;AADcAAAADwAAAGRycy9kb3ducmV2LnhtbESPT2sCMRTE74V+h/AKvYhmXUqRrVFEUJeCBf8dvD02&#10;z83SzUvYRN1+e1Mo9DjMzG+Y6by3rbhRFxrHCsajDARx5XTDtYLjYTWcgAgRWWPrmBT8UID57Plp&#10;ioV2d97RbR9rkSAcClRgYvSFlKEyZDGMnCdO3sV1FmOSXS11h/cEt63Ms+xdWmw4LRj0tDRUfe+v&#10;VsFqYwYL+bk9+TJ8XWxe+vVmcFbq9aVffICI1Mf/8F+71Ary/A1+z6QjIGc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ff2hcYAAADcAAAADwAAAAAAAAAAAAAAAACYAgAAZHJz&#10;L2Rvd25yZXYueG1sUEsFBgAAAAAEAAQA9QAAAIsDAAAAAA==&#10;" filled="f" strokecolor="black [3213]" strokeweight="2pt"/>
                  </v:group>
                </v:group>
                <v:group id="Group 225" o:spid="_x0000_s1127" style="position:absolute;top:4954;width:18093;height:1238" coordsize="18093,123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yyME2MQAAADcAAAA&#10;DwAAAAAAAAAAAAAAAACqAgAAZHJzL2Rvd25yZXYueG1sUEsFBgAAAAAEAAQA+gAAAJsDAAAAAA==&#10;">
                  <v:group id="Group 226" o:spid="_x0000_s1128" style="position:absolute;width:5165;height:1238" coordsize="516545,1238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O/Gar8QAAADcAAAA&#10;DwAAAAAAAAAAAAAAAACqAgAAZHJzL2Rvd25yZXYueG1sUEsFBgAAAAAEAAQA+gAAAJsDAAAAAA==&#10;">
                    <v:group id="Group 227" o:spid="_x0000_s1129" style="position:absolute;width:258740;height:123825" coordsize="258740,1238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S9PzTFAAAA3AAA&#10;AA8AAAAAAAAAAAAAAAAAqgIAAGRycy9kb3ducmV2LnhtbFBLBQYAAAAABAAEAPoAAACcAwAAAAA=&#10;">
                      <v:rect id="Rectangle 228" o:spid="_x0000_s1130" style="position:absolute;width:129837;height:1238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QrnF8EA&#10;AADcAAAADwAAAGRycy9kb3ducmV2LnhtbERPz2vCMBS+D/Y/hDfwNtMFHFKNIo6Kpw3rLrs9mmdT&#10;bV5KE23975eD4PHj+71cj64VN+pD41nDxzQDQVx503Ct4fdYvM9BhIhssPVMGu4UYL16fVlibvzA&#10;B7qVsRYphEOOGmyMXS5lqCw5DFPfESfu5HuHMcG+lqbHIYW7Vqos+5QOG04NFjvaWqou5dVp+Dlt&#10;la9ns6Isv9Vg/3ZnvhZfWk/exs0CRKQxPsUP995oUCqtTWfSEZCr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UK5xfBAAAA3AAAAA8AAAAAAAAAAAAAAAAAmAIAAGRycy9kb3du&#10;cmV2LnhtbFBLBQYAAAAABAAEAPUAAACGAwAAAAA=&#10;" fillcolor="#938953 [1614]" strokecolor="black [3213]" strokeweight="2pt"/>
                      <v:rect id="Rectangle 229" o:spid="_x0000_s1131" style="position:absolute;left:128903;width:129837;height:1238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kZCjMQA&#10;AADcAAAADwAAAGRycy9kb3ducmV2LnhtbESPQWvCQBSE74X+h+UVeqsbFyxt6iqiRHpqaeylt0f2&#10;mY1m34bsauK/dwuCx2FmvmHmy9G14kx9aDxrmE4yEMSVNw3XGn53xcsbiBCRDbaeScOFAiwXjw9z&#10;zI0f+IfOZaxFgnDIUYONsculDJUlh2HiO+Lk7X3vMCbZ19L0OCS4a6XKslfpsOG0YLGjtaXqWJ6c&#10;hu/9Wvl6NivK8ksN9m974FOx0fr5aVx9gIg0xnv41v40GpR6h/8z6QjIx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pGQozEAAAA3AAAAA8AAAAAAAAAAAAAAAAAmAIAAGRycy9k&#10;b3ducmV2LnhtbFBLBQYAAAAABAAEAPUAAACJAwAAAAA=&#10;" fillcolor="#938953 [1614]" strokecolor="black [3213]" strokeweight="2pt"/>
                    </v:group>
                    <v:group id="Group 230" o:spid="_x0000_s1132" style="position:absolute;left:257805;width:258740;height:123825" coordsize="258740,1238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ejTGdwwAAANwAAAAP&#10;AAAAAAAAAAAAAAAAAKoCAABkcnMvZG93bnJldi54bWxQSwUGAAAAAAQABAD6AAAAmgMAAAAA&#10;">
                      <v:rect id="Rectangle 231" o:spid="_x0000_s1133" style="position:absolute;width:129837;height:1238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enYV8QA&#10;AADcAAAADwAAAGRycy9kb3ducmV2LnhtbESPQWvCQBSE7wX/w/IEb3VjxFKiq4gS8dTS1Iu3R/aZ&#10;jWbfhuxq4r/vFgo9DjPzDbPaDLYRD+p87VjBbJqAIC6drrlScPrOX99B+ICssXFMCp7kYbMevaww&#10;067nL3oUoRIRwj5DBSaENpPSl4Ys+qlriaN3cZ3FEGVXSd1hH+G2kWmSvEmLNccFgy3tDJW34m4V&#10;fF52qasWi7woPtLenA9Xvud7pSbjYbsEEWgI/+G/9lErSOcz+D0Tj4Bc/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Hp2FfEAAAA3AAAAA8AAAAAAAAAAAAAAAAAmAIAAGRycy9k&#10;b3ducmV2LnhtbFBLBQYAAAAABAAEAPUAAACJAwAAAAA=&#10;" fillcolor="#938953 [1614]" strokecolor="black [3213]" strokeweight="2pt"/>
                      <v:rect id="Rectangle 232" o:spid="_x0000_s1134" style="position:absolute;left:128903;width:129837;height:1238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tGIMQA&#10;AADcAAAADwAAAGRycy9kb3ducmV2LnhtbESPQWvCQBSE74X+h+UVvNWNK5aSuoookZ4qjb309sg+&#10;s9Hs25BdTfrvu0Khx2FmvmGW69G14kZ9aDxrmE0zEMSVNw3XGr6OxfMriBCRDbaeScMPBVivHh+W&#10;mBs/8CfdyliLBOGQowYbY5dLGSpLDsPUd8TJO/neYUyyr6XpcUhw10qVZS/SYcNpwWJHW0vVpbw6&#10;DYfTVvl6sSjK8kMN9nt/5mux03ryNG7eQEQa43/4r/1uNKi5gvuZdATk6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E7RiDEAAAA3AAAAA8AAAAAAAAAAAAAAAAAmAIAAGRycy9k&#10;b3ducmV2LnhtbFBLBQYAAAAABAAEAPUAAACJAwAAAAA=&#10;" fillcolor="#938953 [1614]" strokecolor="black [3213]" strokeweight="2pt"/>
                    </v:group>
                  </v:group>
                  <v:group id="Group 233" o:spid="_x0000_s1135" style="position:absolute;left:5156;width:5165;height:1238" coordsize="516545,1238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l+v6sQAAADcAAAA&#10;DwAAAAAAAAAAAAAAAACqAgAAZHJzL2Rvd25yZXYueG1sUEsFBgAAAAAEAAQA+gAAAJsDAAAAAA==&#10;">
                    <v:group id="Group 234" o:spid="_x0000_s1136" style="position:absolute;width:258740;height:123825" coordsize="258740,1238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htjeexgAAANwA&#10;AAAPAAAAAAAAAAAAAAAAAKoCAABkcnMvZG93bnJldi54bWxQSwUGAAAAAAQABAD6AAAAnQMAAAAA&#10;">
                      <v:rect id="Rectangle 235" o:spid="_x0000_s1137" style="position:absolute;width:129837;height:1238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tLeVMQA&#10;AADcAAAADwAAAGRycy9kb3ducmV2LnhtbESPQWvCQBSE7wX/w/IEb3VjJEVSVxEl4qml0Utvj+wz&#10;mzb7NmRXE/99t1DocZiZb5j1drStuFPvG8cKFvMEBHHldMO1gsu5eF6B8AFZY+uYFDzIw3YzeVpj&#10;rt3AH3QvQy0ihH2OCkwIXS6lrwxZ9HPXEUfv6nqLIcq+lrrHIcJtK9MkeZEWG44LBjvaG6q+y5tV&#10;8H7dp67OsqIs39LBfB6/+FYclJpNx90riEBj+A//tU9aQbrM4PdMPAJy8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7S3lTEAAAA3AAAAA8AAAAAAAAAAAAAAAAAmAIAAGRycy9k&#10;b3ducmV2LnhtbFBLBQYAAAAABAAEAPUAAACJAwAAAAA=&#10;" fillcolor="#938953 [1614]" strokecolor="black [3213]" strokeweight="2pt"/>
                      <v:rect id="Rectangle 236" o:spid="_x0000_s1138" style="position:absolute;left:128903;width:129837;height:1238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gBAI8QA&#10;AADcAAAADwAAAGRycy9kb3ducmV2LnhtbESPQWvCQBSE7wX/w/IEb3VjilKiq4iS4qmlqRdvj+wz&#10;G82+DdnVxH/vFgo9DjPzDbPaDLYRd+p87VjBbJqAIC6drrlScPzJX99B+ICssXFMCh7kYbMevaww&#10;067nb7oXoRIRwj5DBSaENpPSl4Ys+qlriaN3dp3FEGVXSd1hH+G2kWmSLKTFmuOCwZZ2hsprcbMK&#10;vs671FXzeV4Un2lvTh8XvuV7pSbjYbsEEWgI/+G/9kErSN8W8HsmHgG5f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4AQCPEAAAA3AAAAA8AAAAAAAAAAAAAAAAAmAIAAGRycy9k&#10;b3ducmV2LnhtbFBLBQYAAAAABAAEAPUAAACJAwAAAAA=&#10;" fillcolor="#938953 [1614]" strokecolor="black [3213]" strokeweight="2pt"/>
                    </v:group>
                    <v:group id="Group 237" o:spid="_x0000_s1139" style="position:absolute;left:257805;width:258740;height:123825" coordsize="258740,1238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RZKnpxgAAANwA&#10;AAAPAAAAAAAAAAAAAAAAAKoCAABkcnMvZG93bnJldi54bWxQSwUGAAAAAAQABAD6AAAAnQMAAAAA&#10;">
                      <v:rect id="Rectangle 238" o:spid="_x0000_s1140" style="position:absolute;width:129837;height:1238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NNxysEA&#10;AADcAAAADwAAAGRycy9kb3ducmV2LnhtbERPz2vCMBS+D/wfwhO8zdQOh3RGGUqHJ2XVi7dH82y6&#10;NS+libb+9+YgePz4fi/Xg23EjTpfO1YwmyYgiEuna64UnI75+wKED8gaG8ek4E4e1qvR2xIz7Xr+&#10;pVsRKhFD2GeowITQZlL60pBFP3UtceQurrMYIuwqqTvsY7htZJokn9JizbHBYEsbQ+V/cbUKDpdN&#10;6qr5PC+Kfdqb888fX/OtUpPx8P0FItAQXuKne6cVpB9xbTwTj4BcP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DTccrBAAAA3AAAAA8AAAAAAAAAAAAAAAAAmAIAAGRycy9kb3du&#10;cmV2LnhtbFBLBQYAAAAABAAEAPUAAACGAwAAAAA=&#10;" fillcolor="#938953 [1614]" strokecolor="black [3213]" strokeweight="2pt"/>
                      <v:rect id="Rectangle 239" o:spid="_x0000_s1141" style="position:absolute;left:128903;width:129837;height:1238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5/UUcUA&#10;AADcAAAADwAAAGRycy9kb3ducmV2LnhtbESPQWvCQBSE74X+h+UVvOnGiFJTVxElxZOlaS/eHtln&#10;NjX7NmRXk/57Vyj0OMzMN8xqM9hG3KjztWMF00kCgrh0uuZKwfdXPn4F4QOyxsYxKfglD5v189MK&#10;M+16/qRbESoRIewzVGBCaDMpfWnIop+4ljh6Z9dZDFF2ldQd9hFuG5kmyUJarDkuGGxpZ6i8FFer&#10;4OO8S101n+dFcUx7c3r/4Wu+V2r0MmzfQAQawn/4r33QCtLZEh5n4hGQ6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n9RRxQAAANwAAAAPAAAAAAAAAAAAAAAAAJgCAABkcnMv&#10;ZG93bnJldi54bWxQSwUGAAAAAAQABAD1AAAAigMAAAAA&#10;" fillcolor="#938953 [1614]" strokecolor="black [3213]" strokeweight="2pt"/>
                    </v:group>
                  </v:group>
                  <v:group id="Group 240" o:spid="_x0000_s1142" style="position:absolute;left:10312;width:5165;height:1238" coordsize="516545,1238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AaLQuDCAAAA3AAAAA8A&#10;AAAAAAAAAAAAAAAAqgIAAGRycy9kb3ducmV2LnhtbFBLBQYAAAAABAAEAPoAAACZAwAAAAA=&#10;">
                    <v:group id="Group 241" o:spid="_x0000_s1143" style="position:absolute;width:258740;height:123825" coordsize="258740,1238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acfne8QAAADcAAAA&#10;DwAAAAAAAAAAAAAAAACqAgAAZHJzL2Rvd25yZXYueG1sUEsFBgAAAAAEAAQA+gAAAJsDAAAAAA==&#10;">
                      <v:rect id="Rectangle 242" o:spid="_x0000_s1144" style="position:absolute;width:129837;height:1238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T01XcQA&#10;AADcAAAADwAAAGRycy9kb3ducmV2LnhtbESPQWvCQBSE74X+h+UVvNWNi5aSuoookZ4qjb309sg+&#10;s9Hs25BdTfrvu0Khx2FmvmGW69G14kZ9aDxrmE0zEMSVNw3XGr6OxfMriBCRDbaeScMPBVivHh+W&#10;mBs/8CfdyliLBOGQowYbY5dLGSpLDsPUd8TJO/neYUyyr6XpcUhw10qVZS/SYcNpwWJHW0vVpbw6&#10;DYfTVvl6sSjK8kMN9nt/5mux03ryNG7eQEQa43/4r/1uNKi5gvuZdATk6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k9NV3EAAAA3AAAAA8AAAAAAAAAAAAAAAAAmAIAAGRycy9k&#10;b3ducmV2LnhtbFBLBQYAAAAABAAEAPUAAACJAwAAAAA=&#10;" fillcolor="#938953 [1614]" strokecolor="black [3213]" strokeweight="2pt"/>
                      <v:rect id="Rectangle 243" o:spid="_x0000_s1145" style="position:absolute;left:128903;width:129837;height:1238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nGQxsUA&#10;AADcAAAADwAAAGRycy9kb3ducmV2LnhtbESPQWvCQBSE74X+h+UVejMbUxVJXaVYUjwppr14e2Sf&#10;2dTs25BdTfrv3UKhx2FmvmFWm9G24ka9bxwrmCYpCOLK6YZrBV+fxWQJwgdkja1jUvBDHjbrx4cV&#10;5toNfKRbGWoRIexzVGBC6HIpfWXIok9cRxy9s+sthij7Wuoehwi3rczSdCEtNhwXDHa0NVRdyqtV&#10;cDhvM1fP50VZ7rPBnD6++Vq8K/X8NL69ggg0hv/wX3unFWSzF/g9E4+AX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2cZDGxQAAANwAAAAPAAAAAAAAAAAAAAAAAJgCAABkcnMv&#10;ZG93bnJldi54bWxQSwUGAAAAAAQABAD1AAAAigMAAAAA&#10;" fillcolor="#938953 [1614]" strokecolor="black [3213]" strokeweight="2pt"/>
                    </v:group>
                    <v:group id="Group 244" o:spid="_x0000_s1146" style="position:absolute;left:257805;width:258740;height:123825" coordsize="258740,1238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bBE48UAAADcAAAADwAAAGRycy9kb3ducmV2LnhtbESPQYvCMBSE78L+h/CE&#10;vWlaV2WpRhFZlz2IoC6It0fzbIvNS2liW/+9EQSPw8x8w8yXnSlFQ7UrLCuIhxEI4tTqgjMF/8fN&#10;4BuE88gaS8uk4E4OlouP3hwTbVveU3PwmQgQdgkqyL2vEildmpNBN7QVcfAutjbog6wzqWtsA9yU&#10;chRFU2mw4LCQY0XrnNLr4WYU/LbYrr7in2Z7vazv5+Nkd9rGpNRnv1vNQHjq/Dv8av9pBaPxG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HmwROPFAAAA3AAA&#10;AA8AAAAAAAAAAAAAAAAAqgIAAGRycy9kb3ducmV2LnhtbFBLBQYAAAAABAAEAPoAAACcAwAAAAA=&#10;">
                      <v:rect id="Rectangle 245" o:spid="_x0000_s1147" style="position:absolute;width:129837;height:1238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tStKcQA&#10;AADcAAAADwAAAGRycy9kb3ducmV2LnhtbESPQWvCQBSE7wX/w/IEb3VjMEVSVxEl4qml0Utvj+wz&#10;mzb7NmRXE/99t1DocZiZb5j1drStuFPvG8cKFvMEBHHldMO1gsu5eF6B8AFZY+uYFDzIw3YzeVpj&#10;rt3AH3QvQy0ihH2OCkwIXS6lrwxZ9HPXEUfv6nqLIcq+lrrHIcJtK9MkeZEWG44LBjvaG6q+y5tV&#10;8H7dp67OsqIs39LBfB6/+FYclJpNx90riEBj+A//tU9aQbrM4PdMPAJy8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bUrSnEAAAA3AAAAA8AAAAAAAAAAAAAAAAAmAIAAGRycy9k&#10;b3ducmV2LnhtbFBLBQYAAAAABAAEAPUAAACJAwAAAAA=&#10;" fillcolor="#938953 [1614]" strokecolor="black [3213]" strokeweight="2pt"/>
                      <v:rect id="Rectangle 246" o:spid="_x0000_s1148" style="position:absolute;left:128903;width:129837;height:1238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gYzXsQA&#10;AADcAAAADwAAAGRycy9kb3ducmV2LnhtbESPQWvCQBSE7wX/w/IEb3VjqFKiq4iS4qmlqRdvj+wz&#10;G82+DdnVxH/vFgo9DjPzDbPaDLYRd+p87VjBbJqAIC6drrlScPzJX99B+ICssXFMCh7kYbMevaww&#10;067nb7oXoRIRwj5DBSaENpPSl4Ys+qlriaN3dp3FEGVXSd1hH+G2kWmSLKTFmuOCwZZ2hsprcbMK&#10;vs671FXzeV4Un2lvTh8XvuV7pSbjYbsEEWgI/+G/9kErSN8W8HsmHgG5f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YGM17EAAAA3AAAAA8AAAAAAAAAAAAAAAAAmAIAAGRycy9k&#10;b3ducmV2LnhtbFBLBQYAAAAABAAEAPUAAACJAwAAAAA=&#10;" fillcolor="#938953 [1614]" strokecolor="black [3213]" strokeweight="2pt"/>
                    </v:group>
                  </v:group>
                  <v:group id="Group 247" o:spid="_x0000_s1149" style="position:absolute;left:15508;width:2585;height:1238" coordsize="258740,1238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li2pTFAAAA3AAA&#10;AA8AAAAAAAAAAAAAAAAAqgIAAGRycy9kb3ducmV2LnhtbFBLBQYAAAAABAAEAPoAAACcAwAAAAA=&#10;">
                    <v:rect id="Rectangle 248" o:spid="_x0000_s1150" style="position:absolute;width:129837;height:1238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NUCt8EA&#10;AADcAAAADwAAAGRycy9kb3ducmV2LnhtbERPz2vCMBS+D/wfwhO8zdQyh3RGGUqHJ2XVi7dH82y6&#10;NS+libb+9+YgePz4fi/Xg23EjTpfO1YwmyYgiEuna64UnI75+wKED8gaG8ek4E4e1qvR2xIz7Xr+&#10;pVsRKhFD2GeowITQZlL60pBFP3UtceQurrMYIuwqqTvsY7htZJokn9JizbHBYEsbQ+V/cbUKDpdN&#10;6qr5PC+Kfdqb888fX/OtUpPx8P0FItAQXuKne6cVpB9xbTwTj4BcP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jVArfBAAAA3AAAAA8AAAAAAAAAAAAAAAAAmAIAAGRycy9kb3du&#10;cmV2LnhtbFBLBQYAAAAABAAEAPUAAACGAwAAAAA=&#10;" fillcolor="#938953 [1614]" strokecolor="black [3213]" strokeweight="2pt"/>
                    <v:rect id="Rectangle 249" o:spid="_x0000_s1151" style="position:absolute;left:128903;width:129837;height:1238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5mnLMUA&#10;AADcAAAADwAAAGRycy9kb3ducmV2LnhtbESPQWvCQBSE74X+h+UVvOnGoFJTVxElxZOlaS/eHtln&#10;NjX7NmRXk/57Vyj0OMzMN8xqM9hG3KjztWMF00kCgrh0uuZKwfdXPn4F4QOyxsYxKfglD5v189MK&#10;M+16/qRbESoRIewzVGBCaDMpfWnIop+4ljh6Z9dZDFF2ldQd9hFuG5kmyUJarDkuGGxpZ6i8FFer&#10;4OO8S101n+dFcUx7c3r/4Wu+V2r0MmzfQAQawn/4r33QCtLZEh5n4hGQ6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XmacsxQAAANwAAAAPAAAAAAAAAAAAAAAAAJgCAABkcnMv&#10;ZG93bnJldi54bWxQSwUGAAAAAAQABAD1AAAAigMAAAAA&#10;" fillcolor="#938953 [1614]" strokecolor="black [3213]" strokeweight="2pt"/>
                  </v:group>
                </v:group>
              </v:group>
            </w:pict>
          </mc:Fallback>
        </mc:AlternateContent>
      </w:r>
      <w:r w:rsidR="00A145FB">
        <w:rPr>
          <w:noProof/>
        </w:rPr>
        <mc:AlternateContent>
          <mc:Choice Requires="wps">
            <w:drawing>
              <wp:anchor distT="0" distB="0" distL="114300" distR="114300" simplePos="0" relativeHeight="251665408" behindDoc="0" locked="0" layoutInCell="1" allowOverlap="1" wp14:anchorId="7F885F6C" wp14:editId="2DC1C03A">
                <wp:simplePos x="0" y="0"/>
                <wp:positionH relativeFrom="column">
                  <wp:posOffset>2276475</wp:posOffset>
                </wp:positionH>
                <wp:positionV relativeFrom="paragraph">
                  <wp:posOffset>158115</wp:posOffset>
                </wp:positionV>
                <wp:extent cx="952500" cy="0"/>
                <wp:effectExtent l="0" t="0" r="19050" b="19050"/>
                <wp:wrapNone/>
                <wp:docPr id="39" name="Straight Connector 39"/>
                <wp:cNvGraphicFramePr/>
                <a:graphic xmlns:a="http://schemas.openxmlformats.org/drawingml/2006/main">
                  <a:graphicData uri="http://schemas.microsoft.com/office/word/2010/wordprocessingShape">
                    <wps:wsp>
                      <wps:cNvCnPr/>
                      <wps:spPr>
                        <a:xfrm>
                          <a:off x="0" y="0"/>
                          <a:ext cx="9525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39"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179.25pt,12.45pt" to="254.25pt,1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" strokecolor="#4579b8 [3044]"/>
            </w:pict>
          </mc:Fallback>
        </mc:AlternateContent>
      </w:r>
      <w:r w:rsidR="00A145FB">
        <w:rPr>
          <w:noProof/>
        </w:rPr>
        <mc:AlternateContent>
          <mc:Choice Requires="wps">
            <w:drawing>
              <wp:anchor distT="0" distB="0" distL="114300" distR="114300" simplePos="0" relativeHeight="251664384" behindDoc="0" locked="0" layoutInCell="1" allowOverlap="1" wp14:anchorId="7CF82CA3" wp14:editId="57D55290">
                <wp:simplePos x="0" y="0"/>
                <wp:positionH relativeFrom="column">
                  <wp:posOffset>1432560</wp:posOffset>
                </wp:positionH>
                <wp:positionV relativeFrom="paragraph">
                  <wp:posOffset>1091565</wp:posOffset>
                </wp:positionV>
                <wp:extent cx="771525" cy="762000"/>
                <wp:effectExtent l="0" t="0" r="9525" b="0"/>
                <wp:wrapNone/>
                <wp:docPr id="38" name="Text Box 38"/>
                <wp:cNvGraphicFramePr/>
                <a:graphic xmlns:a="http://schemas.openxmlformats.org/drawingml/2006/main">
                  <a:graphicData uri="http://schemas.microsoft.com/office/word/2010/wordprocessingShape">
                    <wps:wsp>
                      <wps:cNvSpPr txBox="1"/>
                      <wps:spPr>
                        <a:xfrm>
                          <a:off x="0" y="0"/>
                          <a:ext cx="771525" cy="7620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145FB" w:rsidRDefault="00A145FB" w:rsidP="00A145FB">
                            <w:pPr>
                              <w:jc w:val="center"/>
                            </w:pPr>
                            <w:r>
                              <w:t>Player 4’s Field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8" o:spid="_x0000_s1049" type="#_x0000_t202" style="position:absolute;margin-left:112.8pt;margin-top:85.95pt;width:60.75pt;height:60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" fillcolor="white [3201]" stroked="f" strokeweight=".5pt">
                <v:textbox>
                  <w:txbxContent>
                    <w:p w:rsidR="00A145FB" w:rsidRDefault="00A145FB" w:rsidP="00A145FB">
                      <w:pPr>
                        <w:jc w:val="center"/>
                      </w:pPr>
                      <w:r>
                        <w:t xml:space="preserve">Player </w:t>
                      </w:r>
                      <w:r>
                        <w:t>4</w:t>
                      </w:r>
                      <w:r>
                        <w:t>’s Field</w:t>
                      </w:r>
                    </w:p>
                  </w:txbxContent>
                </v:textbox>
              </v:shape>
            </w:pict>
          </mc:Fallback>
        </mc:AlternateContent>
      </w:r>
      <w:r w:rsidR="00A145FB">
        <w:rPr>
          <w:noProof/>
        </w:rPr>
        <mc:AlternateContent>
          <mc:Choice Requires="wps">
            <w:drawing>
              <wp:anchor distT="0" distB="0" distL="114300" distR="114300" simplePos="0" relativeHeight="251662336" behindDoc="0" locked="0" layoutInCell="1" allowOverlap="1" wp14:anchorId="2DCD4723" wp14:editId="372EE7FA">
                <wp:simplePos x="0" y="0"/>
                <wp:positionH relativeFrom="column">
                  <wp:posOffset>504190</wp:posOffset>
                </wp:positionH>
                <wp:positionV relativeFrom="paragraph">
                  <wp:posOffset>1091565</wp:posOffset>
                </wp:positionV>
                <wp:extent cx="771525" cy="762000"/>
                <wp:effectExtent l="0" t="0" r="9525" b="0"/>
                <wp:wrapNone/>
                <wp:docPr id="37" name="Text Box 37"/>
                <wp:cNvGraphicFramePr/>
                <a:graphic xmlns:a="http://schemas.openxmlformats.org/drawingml/2006/main">
                  <a:graphicData uri="http://schemas.microsoft.com/office/word/2010/wordprocessingShape">
                    <wps:wsp>
                      <wps:cNvSpPr txBox="1"/>
                      <wps:spPr>
                        <a:xfrm>
                          <a:off x="0" y="0"/>
                          <a:ext cx="771525" cy="7620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145FB" w:rsidRDefault="00A145FB" w:rsidP="00A145FB">
                            <w:pPr>
                              <w:jc w:val="center"/>
                            </w:pPr>
                            <w:r>
                              <w:t>Player 3’s Field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7" o:spid="_x0000_s1050" type="#_x0000_t202" style="position:absolute;margin-left:39.7pt;margin-top:85.95pt;width:60.75pt;height:60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" fillcolor="white [3201]" stroked="f" strokeweight=".5pt">
                <v:textbox>
                  <w:txbxContent>
                    <w:p w:rsidR="00A145FB" w:rsidRDefault="00A145FB" w:rsidP="00A145FB">
                      <w:pPr>
                        <w:jc w:val="center"/>
                      </w:pPr>
                      <w:r>
                        <w:t xml:space="preserve">Player </w:t>
                      </w:r>
                      <w:r>
                        <w:t>3</w:t>
                      </w:r>
                      <w:r>
                        <w:t>’s Field</w:t>
                      </w:r>
                    </w:p>
                  </w:txbxContent>
                </v:textbox>
              </v:shape>
            </w:pict>
          </mc:Fallback>
        </mc:AlternateContent>
      </w:r>
      <w:r w:rsidR="00A145FB">
        <w:rPr>
          <w:noProof/>
        </w:rPr>
        <mc:AlternateContent>
          <mc:Choice Requires="wps">
            <w:drawing>
              <wp:anchor distT="0" distB="0" distL="114300" distR="114300" simplePos="0" relativeHeight="251660288" behindDoc="0" locked="0" layoutInCell="1" allowOverlap="1" wp14:anchorId="1D8628A1" wp14:editId="3ED174EA">
                <wp:simplePos x="0" y="0"/>
                <wp:positionH relativeFrom="column">
                  <wp:posOffset>1428115</wp:posOffset>
                </wp:positionH>
                <wp:positionV relativeFrom="paragraph">
                  <wp:posOffset>224790</wp:posOffset>
                </wp:positionV>
                <wp:extent cx="771525" cy="762000"/>
                <wp:effectExtent l="0" t="0" r="9525" b="0"/>
                <wp:wrapNone/>
                <wp:docPr id="35" name="Text Box 35"/>
                <wp:cNvGraphicFramePr/>
                <a:graphic xmlns:a="http://schemas.openxmlformats.org/drawingml/2006/main">
                  <a:graphicData uri="http://schemas.microsoft.com/office/word/2010/wordprocessingShape">
                    <wps:wsp>
                      <wps:cNvSpPr txBox="1"/>
                      <wps:spPr>
                        <a:xfrm>
                          <a:off x="0" y="0"/>
                          <a:ext cx="771525" cy="7620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145FB" w:rsidRDefault="00A145FB" w:rsidP="00A145FB">
                            <w:pPr>
                              <w:jc w:val="center"/>
                            </w:pPr>
                            <w:r>
                              <w:t>Player 2’s Field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5" o:spid="_x0000_s1051" type="#_x0000_t202" style="position:absolute;margin-left:112.45pt;margin-top:17.7pt;width:60.75pt;height:60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" fillcolor="white [3201]" stroked="f" strokeweight=".5pt">
                <v:textbox>
                  <w:txbxContent>
                    <w:p w:rsidR="00A145FB" w:rsidRDefault="00A145FB" w:rsidP="00A145FB">
                      <w:pPr>
                        <w:jc w:val="center"/>
                      </w:pPr>
                      <w:r>
                        <w:t>Player 2</w:t>
                      </w:r>
                      <w:r>
                        <w:t>’s Field</w:t>
                      </w:r>
                    </w:p>
                  </w:txbxContent>
                </v:textbox>
              </v:shape>
            </w:pict>
          </mc:Fallback>
        </mc:AlternateContent>
      </w:r>
      <w:r w:rsidR="00A145FB">
        <w:rPr>
          <w:noProof/>
        </w:rPr>
        <mc:AlternateContent>
          <mc:Choice Requires="wps">
            <w:drawing>
              <wp:anchor distT="0" distB="0" distL="114300" distR="114300" simplePos="0" relativeHeight="251658240" behindDoc="0" locked="0" layoutInCell="1" allowOverlap="1" wp14:anchorId="047F1957" wp14:editId="1AFBDA67">
                <wp:simplePos x="0" y="0"/>
                <wp:positionH relativeFrom="column">
                  <wp:posOffset>504824</wp:posOffset>
                </wp:positionH>
                <wp:positionV relativeFrom="paragraph">
                  <wp:posOffset>215265</wp:posOffset>
                </wp:positionV>
                <wp:extent cx="771525" cy="762000"/>
                <wp:effectExtent l="0" t="0" r="9525" b="0"/>
                <wp:wrapNone/>
                <wp:docPr id="34" name="Text Box 34"/>
                <wp:cNvGraphicFramePr/>
                <a:graphic xmlns:a="http://schemas.openxmlformats.org/drawingml/2006/main">
                  <a:graphicData uri="http://schemas.microsoft.com/office/word/2010/wordprocessingShape">
                    <wps:wsp>
                      <wps:cNvSpPr txBox="1"/>
                      <wps:spPr>
                        <a:xfrm>
                          <a:off x="0" y="0"/>
                          <a:ext cx="771525" cy="7620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145FB" w:rsidRDefault="00A145FB" w:rsidP="00A145FB">
                            <w:pPr>
                              <w:jc w:val="center"/>
                            </w:pPr>
                            <w:r>
                              <w:t>Player 1’s Field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4" o:spid="_x0000_s1052" type="#_x0000_t202" style="position:absolute;margin-left:39.75pt;margin-top:16.95pt;width:60.75pt;height:60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" fillcolor="white [3201]" stroked="f" strokeweight=".5pt">
                <v:textbox>
                  <w:txbxContent>
                    <w:p w:rsidR="00A145FB" w:rsidRDefault="00A145FB" w:rsidP="00A145FB">
                      <w:pPr>
                        <w:jc w:val="center"/>
                      </w:pPr>
                      <w:r>
                        <w:t>Player 1’s Field</w:t>
                      </w:r>
                    </w:p>
                  </w:txbxContent>
                </v:textbox>
              </v:shape>
            </w:pict>
          </mc:Fallback>
        </mc:AlternateContent>
      </w:r>
      <w:r w:rsidR="00A145FB">
        <w:rPr>
          <w:noProof/>
        </w:rPr>
        <mc:AlternateContent>
          <mc:Choice Requires="wps">
            <w:drawing>
              <wp:anchor distT="0" distB="0" distL="114300" distR="114300" simplePos="0" relativeHeight="251657216" behindDoc="0" locked="0" layoutInCell="1" allowOverlap="1" wp14:anchorId="4AF652F2" wp14:editId="66D8EA39">
                <wp:simplePos x="0" y="0"/>
                <wp:positionH relativeFrom="column">
                  <wp:posOffset>1356995</wp:posOffset>
                </wp:positionH>
                <wp:positionV relativeFrom="paragraph">
                  <wp:posOffset>1034415</wp:posOffset>
                </wp:positionV>
                <wp:extent cx="919163" cy="876300"/>
                <wp:effectExtent l="0" t="0" r="14605" b="19050"/>
                <wp:wrapNone/>
                <wp:docPr id="33" name="Rectangle 33"/>
                <wp:cNvGraphicFramePr/>
                <a:graphic xmlns:a="http://schemas.openxmlformats.org/drawingml/2006/main">
                  <a:graphicData uri="http://schemas.microsoft.com/office/word/2010/wordprocessingShape">
                    <wps:wsp>
                      <wps:cNvSpPr/>
                      <wps:spPr>
                        <a:xfrm>
                          <a:off x="0" y="0"/>
                          <a:ext cx="919163" cy="8763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3" o:spid="_x0000_s1026" style="position:absolute;margin-left:106.85pt;margin-top:81.45pt;width:72.4pt;height:69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" filled="f" strokecolor="black [3213]" strokeweight="2pt"/>
            </w:pict>
          </mc:Fallback>
        </mc:AlternateContent>
      </w:r>
      <w:r w:rsidR="00A145FB">
        <w:rPr>
          <w:noProof/>
        </w:rPr>
        <mc:AlternateContent>
          <mc:Choice Requires="wps">
            <w:drawing>
              <wp:anchor distT="0" distB="0" distL="114300" distR="114300" simplePos="0" relativeHeight="251655168" behindDoc="0" locked="0" layoutInCell="1" allowOverlap="1" wp14:anchorId="2A9E8485" wp14:editId="1E4EA6CE">
                <wp:simplePos x="0" y="0"/>
                <wp:positionH relativeFrom="column">
                  <wp:posOffset>438150</wp:posOffset>
                </wp:positionH>
                <wp:positionV relativeFrom="paragraph">
                  <wp:posOffset>158115</wp:posOffset>
                </wp:positionV>
                <wp:extent cx="919163" cy="876300"/>
                <wp:effectExtent l="0" t="0" r="14605" b="19050"/>
                <wp:wrapNone/>
                <wp:docPr id="32" name="Rectangle 32"/>
                <wp:cNvGraphicFramePr/>
                <a:graphic xmlns:a="http://schemas.openxmlformats.org/drawingml/2006/main">
                  <a:graphicData uri="http://schemas.microsoft.com/office/word/2010/wordprocessingShape">
                    <wps:wsp>
                      <wps:cNvSpPr/>
                      <wps:spPr>
                        <a:xfrm>
                          <a:off x="0" y="0"/>
                          <a:ext cx="919163" cy="8763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2" o:spid="_x0000_s1026" style="position:absolute;margin-left:34.5pt;margin-top:12.45pt;width:72.4pt;height:69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" filled="f" strokecolor="black [3213]" strokeweight="2pt"/>
            </w:pict>
          </mc:Fallback>
        </mc:AlternateContent>
      </w:r>
      <w:r w:rsidR="00A145FB">
        <w:rPr>
          <w:noProof/>
        </w:rPr>
        <mc:AlternateContent>
          <mc:Choice Requires="wps">
            <w:drawing>
              <wp:anchor distT="0" distB="0" distL="114300" distR="114300" simplePos="0" relativeHeight="251653120" behindDoc="0" locked="0" layoutInCell="1" allowOverlap="1" wp14:anchorId="4A61E110" wp14:editId="2803ED71">
                <wp:simplePos x="0" y="0"/>
                <wp:positionH relativeFrom="column">
                  <wp:posOffset>438150</wp:posOffset>
                </wp:positionH>
                <wp:positionV relativeFrom="paragraph">
                  <wp:posOffset>158115</wp:posOffset>
                </wp:positionV>
                <wp:extent cx="1838325" cy="1752600"/>
                <wp:effectExtent l="0" t="0" r="28575" b="19050"/>
                <wp:wrapNone/>
                <wp:docPr id="31" name="Rectangle 31"/>
                <wp:cNvGraphicFramePr/>
                <a:graphic xmlns:a="http://schemas.openxmlformats.org/drawingml/2006/main">
                  <a:graphicData uri="http://schemas.microsoft.com/office/word/2010/wordprocessingShape">
                    <wps:wsp>
                      <wps:cNvSpPr/>
                      <wps:spPr>
                        <a:xfrm>
                          <a:off x="0" y="0"/>
                          <a:ext cx="1838325" cy="17526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1" o:spid="_x0000_s1026" style="position:absolute;margin-left:34.5pt;margin-top:12.45pt;width:144.75pt;height:138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" filled="f" strokecolor="black [3213]" strokeweight="2pt"/>
            </w:pict>
          </mc:Fallback>
        </mc:AlternateContent>
      </w:r>
      <w:r w:rsidR="006938BB">
        <w:br w:type="page"/>
      </w:r>
    </w:p>
    <w:p w:rsidR="00EF4FBC" w:rsidRPr="004454FE" w:rsidRDefault="002849BF" w:rsidP="00EF4FBC">
      <w:pPr>
        <w:pStyle w:val="Heading1"/>
      </w:pPr>
      <w:r>
        <w:lastRenderedPageBreak/>
        <w:t>Towers</w:t>
      </w:r>
    </w:p>
    <w:p w:rsidR="00EF4FBC" w:rsidRPr="00A57A72" w:rsidRDefault="00EF4FBC" w:rsidP="00EF4FBC">
      <w:pPr>
        <w:autoSpaceDE w:val="0"/>
        <w:autoSpaceDN w:val="0"/>
        <w:adjustRightInd w:val="0"/>
        <w:spacing w:after="0" w:line="240" w:lineRule="auto"/>
        <w:rPr>
          <w:sz w:val="24"/>
          <w:szCs w:val="24"/>
        </w:rPr>
      </w:pPr>
    </w:p>
    <w:tbl>
      <w:tblPr>
        <w:tblW w:w="5001"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12"/>
        <w:gridCol w:w="6132"/>
      </w:tblGrid>
      <w:tr w:rsidR="00EF4FBC" w:rsidRPr="00185A31" w:rsidTr="006938BB">
        <w:tc>
          <w:tcPr>
            <w:tcW w:w="1683" w:type="pct"/>
            <w:shd w:val="clear" w:color="auto" w:fill="BFBFBF" w:themeFill="background1" w:themeFillShade="BF"/>
          </w:tcPr>
          <w:p w:rsidR="00EF4FBC" w:rsidRPr="002C02B1" w:rsidRDefault="002C02B1" w:rsidP="0056198E">
            <w:pPr>
              <w:pStyle w:val="TableHeaderRow"/>
              <w:tabs>
                <w:tab w:val="left" w:pos="7200"/>
              </w:tabs>
              <w:spacing w:before="120" w:after="120"/>
              <w:contextualSpacing/>
              <w:rPr>
                <w:rFonts w:ascii="Calibri" w:hAnsi="Calibri" w:cs="Arial"/>
                <w:color w:val="auto"/>
                <w:sz w:val="24"/>
              </w:rPr>
            </w:pPr>
            <w:r w:rsidRPr="002C02B1">
              <w:rPr>
                <w:rFonts w:ascii="Calibri" w:hAnsi="Calibri" w:cs="Arial"/>
                <w:color w:val="auto"/>
                <w:sz w:val="24"/>
              </w:rPr>
              <w:t>Regular</w:t>
            </w:r>
          </w:p>
        </w:tc>
        <w:tc>
          <w:tcPr>
            <w:tcW w:w="3317" w:type="pct"/>
            <w:shd w:val="clear" w:color="auto" w:fill="FFFFFF"/>
          </w:tcPr>
          <w:p w:rsidR="00EF4FBC" w:rsidRPr="002C02B1" w:rsidRDefault="002C02B1" w:rsidP="0056198E">
            <w:pPr>
              <w:rPr>
                <w:sz w:val="24"/>
                <w:szCs w:val="24"/>
                <w:lang w:eastAsia="ar-SA"/>
              </w:rPr>
            </w:pPr>
            <w:r w:rsidRPr="002C02B1">
              <w:rPr>
                <w:sz w:val="24"/>
                <w:szCs w:val="24"/>
                <w:lang w:eastAsia="ar-SA"/>
              </w:rPr>
              <w:t>Traditional towers</w:t>
            </w:r>
            <w:r w:rsidR="006938BB">
              <w:rPr>
                <w:sz w:val="24"/>
                <w:szCs w:val="24"/>
                <w:lang w:eastAsia="ar-SA"/>
              </w:rPr>
              <w:t xml:space="preserve"> with an average damage.</w:t>
            </w:r>
          </w:p>
        </w:tc>
      </w:tr>
      <w:tr w:rsidR="00EF4FBC" w:rsidRPr="00185A31" w:rsidTr="006938BB">
        <w:tc>
          <w:tcPr>
            <w:tcW w:w="1683" w:type="pct"/>
            <w:shd w:val="clear" w:color="auto" w:fill="BFBFBF" w:themeFill="background1" w:themeFillShade="BF"/>
          </w:tcPr>
          <w:p w:rsidR="00EF4FBC" w:rsidRPr="002C02B1" w:rsidRDefault="002C02B1" w:rsidP="0056198E">
            <w:pPr>
              <w:pStyle w:val="TableHeaderRow"/>
              <w:tabs>
                <w:tab w:val="left" w:pos="7200"/>
              </w:tabs>
              <w:spacing w:before="120" w:after="120"/>
              <w:contextualSpacing/>
              <w:rPr>
                <w:rFonts w:ascii="Calibri" w:hAnsi="Calibri" w:cs="Arial"/>
                <w:color w:val="auto"/>
                <w:sz w:val="24"/>
              </w:rPr>
            </w:pPr>
            <w:r>
              <w:rPr>
                <w:rFonts w:ascii="Calibri" w:hAnsi="Calibri" w:cs="Arial"/>
                <w:color w:val="auto"/>
                <w:sz w:val="24"/>
              </w:rPr>
              <w:t>Poison</w:t>
            </w:r>
          </w:p>
        </w:tc>
        <w:tc>
          <w:tcPr>
            <w:tcW w:w="3317" w:type="pct"/>
            <w:shd w:val="clear" w:color="auto" w:fill="FFFFFF"/>
          </w:tcPr>
          <w:p w:rsidR="00EF4FBC" w:rsidRPr="002C02B1" w:rsidRDefault="002C02B1" w:rsidP="002C02B1">
            <w:pPr>
              <w:autoSpaceDE w:val="0"/>
              <w:autoSpaceDN w:val="0"/>
              <w:adjustRightInd w:val="0"/>
              <w:rPr>
                <w:rFonts w:cs="Arial"/>
                <w:sz w:val="24"/>
                <w:szCs w:val="24"/>
                <w:lang w:eastAsia="en-GB"/>
              </w:rPr>
            </w:pPr>
            <w:r>
              <w:rPr>
                <w:rFonts w:cs="Arial"/>
                <w:sz w:val="24"/>
                <w:szCs w:val="24"/>
                <w:lang w:eastAsia="en-GB"/>
              </w:rPr>
              <w:t>Damages a single unit over time</w:t>
            </w:r>
            <w:r w:rsidR="006938BB">
              <w:rPr>
                <w:rFonts w:cs="Arial"/>
                <w:sz w:val="24"/>
                <w:szCs w:val="24"/>
                <w:lang w:eastAsia="en-GB"/>
              </w:rPr>
              <w:t>.</w:t>
            </w:r>
          </w:p>
        </w:tc>
      </w:tr>
      <w:tr w:rsidR="00EF4FBC" w:rsidRPr="00185A31" w:rsidTr="006938BB">
        <w:tc>
          <w:tcPr>
            <w:tcW w:w="1683" w:type="pct"/>
            <w:shd w:val="clear" w:color="auto" w:fill="BFBFBF" w:themeFill="background1" w:themeFillShade="BF"/>
          </w:tcPr>
          <w:p w:rsidR="00EF4FBC" w:rsidRPr="002C02B1" w:rsidRDefault="006938BB" w:rsidP="0056198E">
            <w:pPr>
              <w:pStyle w:val="TableHeaderRow"/>
              <w:tabs>
                <w:tab w:val="left" w:pos="7200"/>
              </w:tabs>
              <w:spacing w:before="120" w:after="120"/>
              <w:contextualSpacing/>
              <w:rPr>
                <w:rFonts w:ascii="Calibri" w:hAnsi="Calibri" w:cs="Arial"/>
                <w:color w:val="auto"/>
                <w:sz w:val="24"/>
              </w:rPr>
            </w:pPr>
            <w:r>
              <w:rPr>
                <w:rFonts w:ascii="Calibri" w:hAnsi="Calibri" w:cs="Arial"/>
                <w:color w:val="auto"/>
                <w:sz w:val="24"/>
              </w:rPr>
              <w:t>Fast/Speed</w:t>
            </w:r>
          </w:p>
        </w:tc>
        <w:tc>
          <w:tcPr>
            <w:tcW w:w="3317" w:type="pct"/>
            <w:shd w:val="clear" w:color="auto" w:fill="FFFFFF"/>
          </w:tcPr>
          <w:p w:rsidR="00EF4FBC" w:rsidRPr="006938BB" w:rsidRDefault="006938BB" w:rsidP="0056198E">
            <w:pPr>
              <w:rPr>
                <w:sz w:val="24"/>
                <w:szCs w:val="24"/>
                <w:lang w:eastAsia="ar-SA"/>
              </w:rPr>
            </w:pPr>
            <w:r w:rsidRPr="006938BB">
              <w:rPr>
                <w:sz w:val="24"/>
                <w:szCs w:val="24"/>
                <w:lang w:eastAsia="ar-SA"/>
              </w:rPr>
              <w:t>Fast-Firing towers with</w:t>
            </w:r>
            <w:r>
              <w:rPr>
                <w:sz w:val="24"/>
                <w:szCs w:val="24"/>
                <w:lang w:eastAsia="ar-SA"/>
              </w:rPr>
              <w:t xml:space="preserve"> a low damage.</w:t>
            </w:r>
          </w:p>
        </w:tc>
      </w:tr>
      <w:tr w:rsidR="00EF4FBC" w:rsidRPr="00185A31" w:rsidTr="006938BB">
        <w:tc>
          <w:tcPr>
            <w:tcW w:w="1683" w:type="pct"/>
            <w:shd w:val="clear" w:color="auto" w:fill="BFBFBF" w:themeFill="background1" w:themeFillShade="BF"/>
          </w:tcPr>
          <w:p w:rsidR="00EF4FBC" w:rsidRPr="002C02B1" w:rsidRDefault="006938BB" w:rsidP="0056198E">
            <w:pPr>
              <w:pStyle w:val="TableHeaderRow"/>
              <w:tabs>
                <w:tab w:val="left" w:pos="7200"/>
              </w:tabs>
              <w:spacing w:before="120" w:after="120"/>
              <w:contextualSpacing/>
              <w:rPr>
                <w:rFonts w:ascii="Calibri" w:hAnsi="Calibri" w:cs="Arial"/>
                <w:color w:val="auto"/>
                <w:sz w:val="24"/>
              </w:rPr>
            </w:pPr>
            <w:r>
              <w:rPr>
                <w:rFonts w:ascii="Calibri" w:hAnsi="Calibri" w:cs="Arial"/>
                <w:color w:val="auto"/>
                <w:sz w:val="24"/>
              </w:rPr>
              <w:t>A.O.E / Splash</w:t>
            </w:r>
          </w:p>
        </w:tc>
        <w:tc>
          <w:tcPr>
            <w:tcW w:w="3317" w:type="pct"/>
            <w:shd w:val="clear" w:color="auto" w:fill="FFFFFF"/>
          </w:tcPr>
          <w:p w:rsidR="00CE27B8" w:rsidRPr="006938BB" w:rsidRDefault="006938BB" w:rsidP="00F33BDA">
            <w:pPr>
              <w:spacing w:after="0" w:line="240" w:lineRule="auto"/>
              <w:rPr>
                <w:rFonts w:cs="Arial"/>
                <w:sz w:val="24"/>
                <w:szCs w:val="24"/>
              </w:rPr>
            </w:pPr>
            <w:r w:rsidRPr="006938BB">
              <w:rPr>
                <w:rFonts w:cs="Arial"/>
                <w:sz w:val="24"/>
                <w:szCs w:val="24"/>
              </w:rPr>
              <w:t>Various towers that inflict damage over an area to multiple units</w:t>
            </w:r>
            <w:r>
              <w:rPr>
                <w:rFonts w:cs="Arial"/>
                <w:sz w:val="24"/>
                <w:szCs w:val="24"/>
              </w:rPr>
              <w:t>:</w:t>
            </w:r>
          </w:p>
          <w:p w:rsidR="006938BB" w:rsidRPr="006938BB" w:rsidRDefault="006938BB" w:rsidP="006938BB">
            <w:pPr>
              <w:pStyle w:val="ListParagraph"/>
              <w:numPr>
                <w:ilvl w:val="0"/>
                <w:numId w:val="5"/>
              </w:numPr>
              <w:spacing w:after="0" w:line="240" w:lineRule="auto"/>
              <w:rPr>
                <w:rFonts w:cs="Arial"/>
                <w:sz w:val="24"/>
                <w:szCs w:val="24"/>
              </w:rPr>
            </w:pPr>
            <w:r w:rsidRPr="006938BB">
              <w:rPr>
                <w:rFonts w:cs="Arial"/>
                <w:sz w:val="24"/>
                <w:szCs w:val="24"/>
              </w:rPr>
              <w:t>Laser</w:t>
            </w:r>
          </w:p>
          <w:p w:rsidR="006938BB" w:rsidRPr="006938BB" w:rsidRDefault="006938BB" w:rsidP="006938BB">
            <w:pPr>
              <w:pStyle w:val="ListParagraph"/>
              <w:numPr>
                <w:ilvl w:val="0"/>
                <w:numId w:val="5"/>
              </w:numPr>
              <w:spacing w:after="0" w:line="240" w:lineRule="auto"/>
              <w:rPr>
                <w:rFonts w:cs="Arial"/>
                <w:sz w:val="24"/>
                <w:szCs w:val="24"/>
              </w:rPr>
            </w:pPr>
            <w:r w:rsidRPr="006938BB">
              <w:rPr>
                <w:rFonts w:cs="Arial"/>
                <w:sz w:val="24"/>
                <w:szCs w:val="24"/>
              </w:rPr>
              <w:t>Lightning</w:t>
            </w:r>
          </w:p>
          <w:p w:rsidR="006938BB" w:rsidRPr="006938BB" w:rsidRDefault="006938BB" w:rsidP="006938BB">
            <w:pPr>
              <w:pStyle w:val="ListParagraph"/>
              <w:numPr>
                <w:ilvl w:val="0"/>
                <w:numId w:val="5"/>
              </w:numPr>
              <w:spacing w:after="0" w:line="240" w:lineRule="auto"/>
              <w:rPr>
                <w:rFonts w:cs="Arial"/>
                <w:sz w:val="24"/>
                <w:szCs w:val="24"/>
              </w:rPr>
            </w:pPr>
            <w:r w:rsidRPr="006938BB">
              <w:rPr>
                <w:rFonts w:cs="Arial"/>
                <w:sz w:val="24"/>
                <w:szCs w:val="24"/>
              </w:rPr>
              <w:t>Fire</w:t>
            </w:r>
          </w:p>
          <w:p w:rsidR="006938BB" w:rsidRPr="006938BB" w:rsidRDefault="006938BB" w:rsidP="006938BB">
            <w:pPr>
              <w:pStyle w:val="ListParagraph"/>
              <w:numPr>
                <w:ilvl w:val="0"/>
                <w:numId w:val="5"/>
              </w:numPr>
              <w:spacing w:after="0" w:line="240" w:lineRule="auto"/>
              <w:rPr>
                <w:rFonts w:cs="Arial"/>
                <w:sz w:val="24"/>
                <w:szCs w:val="24"/>
              </w:rPr>
            </w:pPr>
            <w:r w:rsidRPr="006938BB">
              <w:rPr>
                <w:rFonts w:cs="Arial"/>
                <w:sz w:val="24"/>
                <w:szCs w:val="24"/>
              </w:rPr>
              <w:t>Etc. Etc.</w:t>
            </w:r>
          </w:p>
        </w:tc>
      </w:tr>
      <w:tr w:rsidR="00EF4FBC" w:rsidRPr="00185A31" w:rsidTr="006938BB">
        <w:tc>
          <w:tcPr>
            <w:tcW w:w="1683" w:type="pct"/>
            <w:shd w:val="clear" w:color="auto" w:fill="BFBFBF" w:themeFill="background1" w:themeFillShade="BF"/>
          </w:tcPr>
          <w:p w:rsidR="00EF4FBC" w:rsidRPr="002C02B1" w:rsidRDefault="006938BB" w:rsidP="00F33BDA">
            <w:pPr>
              <w:pStyle w:val="TableHeaderRow"/>
              <w:tabs>
                <w:tab w:val="left" w:pos="7200"/>
              </w:tabs>
              <w:spacing w:before="120" w:after="120"/>
              <w:contextualSpacing/>
              <w:rPr>
                <w:rFonts w:ascii="Calibri" w:hAnsi="Calibri" w:cs="Arial"/>
                <w:color w:val="auto"/>
                <w:sz w:val="24"/>
              </w:rPr>
            </w:pPr>
            <w:r>
              <w:rPr>
                <w:rFonts w:ascii="Calibri" w:hAnsi="Calibri" w:cs="Arial"/>
                <w:color w:val="auto"/>
                <w:sz w:val="24"/>
              </w:rPr>
              <w:t>De-buffer</w:t>
            </w:r>
          </w:p>
        </w:tc>
        <w:tc>
          <w:tcPr>
            <w:tcW w:w="3317" w:type="pct"/>
            <w:shd w:val="clear" w:color="auto" w:fill="FFFFFF"/>
          </w:tcPr>
          <w:p w:rsidR="006938BB" w:rsidRPr="006938BB" w:rsidRDefault="006938BB" w:rsidP="006938BB">
            <w:pPr>
              <w:rPr>
                <w:sz w:val="24"/>
                <w:szCs w:val="24"/>
                <w:lang w:eastAsia="ar-SA"/>
              </w:rPr>
            </w:pPr>
            <w:r>
              <w:rPr>
                <w:sz w:val="24"/>
                <w:szCs w:val="24"/>
                <w:lang w:eastAsia="ar-SA"/>
              </w:rPr>
              <w:t>Various towers that reduce attributes of creeps / minions:</w:t>
            </w:r>
          </w:p>
          <w:p w:rsidR="00EF4FBC" w:rsidRDefault="006938BB" w:rsidP="006938BB">
            <w:pPr>
              <w:pStyle w:val="ListParagraph"/>
              <w:numPr>
                <w:ilvl w:val="0"/>
                <w:numId w:val="6"/>
              </w:numPr>
              <w:rPr>
                <w:sz w:val="24"/>
                <w:szCs w:val="24"/>
                <w:lang w:eastAsia="ar-SA"/>
              </w:rPr>
            </w:pPr>
            <w:r>
              <w:rPr>
                <w:sz w:val="24"/>
                <w:szCs w:val="24"/>
                <w:lang w:eastAsia="ar-SA"/>
              </w:rPr>
              <w:t>Slows</w:t>
            </w:r>
          </w:p>
          <w:p w:rsidR="006938BB" w:rsidRDefault="006938BB" w:rsidP="006938BB">
            <w:pPr>
              <w:pStyle w:val="ListParagraph"/>
              <w:numPr>
                <w:ilvl w:val="0"/>
                <w:numId w:val="6"/>
              </w:numPr>
              <w:rPr>
                <w:sz w:val="24"/>
                <w:szCs w:val="24"/>
                <w:lang w:eastAsia="ar-SA"/>
              </w:rPr>
            </w:pPr>
            <w:r>
              <w:rPr>
                <w:sz w:val="24"/>
                <w:szCs w:val="24"/>
                <w:lang w:eastAsia="ar-SA"/>
              </w:rPr>
              <w:t>Confuses</w:t>
            </w:r>
          </w:p>
          <w:p w:rsidR="006938BB" w:rsidRDefault="006938BB" w:rsidP="006938BB">
            <w:pPr>
              <w:pStyle w:val="ListParagraph"/>
              <w:numPr>
                <w:ilvl w:val="0"/>
                <w:numId w:val="6"/>
              </w:numPr>
              <w:rPr>
                <w:sz w:val="24"/>
                <w:szCs w:val="24"/>
                <w:lang w:eastAsia="ar-SA"/>
              </w:rPr>
            </w:pPr>
            <w:r>
              <w:rPr>
                <w:sz w:val="24"/>
                <w:szCs w:val="24"/>
                <w:lang w:eastAsia="ar-SA"/>
              </w:rPr>
              <w:t>Teleports</w:t>
            </w:r>
          </w:p>
          <w:p w:rsidR="006938BB" w:rsidRDefault="006938BB" w:rsidP="006938BB">
            <w:pPr>
              <w:pStyle w:val="ListParagraph"/>
              <w:numPr>
                <w:ilvl w:val="0"/>
                <w:numId w:val="6"/>
              </w:numPr>
              <w:rPr>
                <w:sz w:val="24"/>
                <w:szCs w:val="24"/>
                <w:lang w:eastAsia="ar-SA"/>
              </w:rPr>
            </w:pPr>
            <w:r>
              <w:rPr>
                <w:sz w:val="24"/>
                <w:szCs w:val="24"/>
                <w:lang w:eastAsia="ar-SA"/>
              </w:rPr>
              <w:t>Stops</w:t>
            </w:r>
          </w:p>
          <w:p w:rsidR="006938BB" w:rsidRDefault="006938BB" w:rsidP="006938BB">
            <w:pPr>
              <w:pStyle w:val="ListParagraph"/>
              <w:numPr>
                <w:ilvl w:val="0"/>
                <w:numId w:val="6"/>
              </w:numPr>
              <w:rPr>
                <w:sz w:val="24"/>
                <w:szCs w:val="24"/>
                <w:lang w:eastAsia="ar-SA"/>
              </w:rPr>
            </w:pPr>
            <w:r>
              <w:rPr>
                <w:sz w:val="24"/>
                <w:szCs w:val="24"/>
                <w:lang w:eastAsia="ar-SA"/>
              </w:rPr>
              <w:t>Reduces Defenses</w:t>
            </w:r>
          </w:p>
          <w:p w:rsidR="006938BB" w:rsidRDefault="006938BB" w:rsidP="006938BB">
            <w:pPr>
              <w:pStyle w:val="ListParagraph"/>
              <w:numPr>
                <w:ilvl w:val="0"/>
                <w:numId w:val="6"/>
              </w:numPr>
              <w:rPr>
                <w:sz w:val="24"/>
                <w:szCs w:val="24"/>
                <w:lang w:eastAsia="ar-SA"/>
              </w:rPr>
            </w:pPr>
            <w:r>
              <w:rPr>
                <w:sz w:val="24"/>
                <w:szCs w:val="24"/>
                <w:lang w:eastAsia="ar-SA"/>
              </w:rPr>
              <w:t>Reduces Damage</w:t>
            </w:r>
          </w:p>
          <w:p w:rsidR="006938BB" w:rsidRPr="006938BB" w:rsidRDefault="006938BB" w:rsidP="006938BB">
            <w:pPr>
              <w:pStyle w:val="ListParagraph"/>
              <w:numPr>
                <w:ilvl w:val="0"/>
                <w:numId w:val="6"/>
              </w:numPr>
              <w:rPr>
                <w:sz w:val="24"/>
                <w:szCs w:val="24"/>
                <w:lang w:eastAsia="ar-SA"/>
              </w:rPr>
            </w:pPr>
            <w:r>
              <w:rPr>
                <w:sz w:val="24"/>
                <w:szCs w:val="24"/>
                <w:lang w:eastAsia="ar-SA"/>
              </w:rPr>
              <w:t>Removes any buffs provided by other creeps/players</w:t>
            </w:r>
          </w:p>
        </w:tc>
      </w:tr>
      <w:tr w:rsidR="00EF4FBC" w:rsidRPr="00185A31" w:rsidTr="006938BB">
        <w:tc>
          <w:tcPr>
            <w:tcW w:w="1683" w:type="pct"/>
            <w:shd w:val="clear" w:color="auto" w:fill="BFBFBF" w:themeFill="background1" w:themeFillShade="BF"/>
          </w:tcPr>
          <w:p w:rsidR="00EF4FBC" w:rsidRPr="002C02B1" w:rsidRDefault="006938BB" w:rsidP="00F33BDA">
            <w:pPr>
              <w:pStyle w:val="TableHeaderRow"/>
              <w:tabs>
                <w:tab w:val="left" w:pos="7200"/>
              </w:tabs>
              <w:spacing w:before="120" w:after="120"/>
              <w:contextualSpacing/>
              <w:rPr>
                <w:rFonts w:ascii="Calibri" w:hAnsi="Calibri" w:cs="Arial"/>
                <w:color w:val="auto"/>
                <w:sz w:val="24"/>
              </w:rPr>
            </w:pPr>
            <w:r>
              <w:rPr>
                <w:rFonts w:ascii="Calibri" w:hAnsi="Calibri" w:cs="Arial"/>
                <w:color w:val="auto"/>
                <w:sz w:val="24"/>
              </w:rPr>
              <w:t>Buffer</w:t>
            </w:r>
          </w:p>
        </w:tc>
        <w:tc>
          <w:tcPr>
            <w:tcW w:w="3317" w:type="pct"/>
            <w:shd w:val="clear" w:color="auto" w:fill="FFFFFF"/>
          </w:tcPr>
          <w:p w:rsidR="006938BB" w:rsidRPr="006938BB" w:rsidRDefault="006938BB" w:rsidP="006938BB">
            <w:pPr>
              <w:rPr>
                <w:sz w:val="24"/>
                <w:szCs w:val="24"/>
                <w:lang w:eastAsia="ar-SA"/>
              </w:rPr>
            </w:pPr>
            <w:r>
              <w:rPr>
                <w:sz w:val="24"/>
                <w:szCs w:val="24"/>
                <w:lang w:eastAsia="ar-SA"/>
              </w:rPr>
              <w:t>Various towers that increase the attributes of nearby towers/minions</w:t>
            </w:r>
          </w:p>
          <w:p w:rsidR="00EF4FBC" w:rsidRDefault="006938BB" w:rsidP="006938BB">
            <w:pPr>
              <w:pStyle w:val="ListParagraph"/>
              <w:numPr>
                <w:ilvl w:val="0"/>
                <w:numId w:val="7"/>
              </w:numPr>
              <w:rPr>
                <w:sz w:val="24"/>
                <w:szCs w:val="24"/>
                <w:lang w:eastAsia="ar-SA"/>
              </w:rPr>
            </w:pPr>
            <w:r>
              <w:rPr>
                <w:sz w:val="24"/>
                <w:szCs w:val="24"/>
                <w:lang w:eastAsia="ar-SA"/>
              </w:rPr>
              <w:t>Boosts nearby towers range</w:t>
            </w:r>
          </w:p>
          <w:p w:rsidR="006938BB" w:rsidRDefault="006938BB" w:rsidP="006938BB">
            <w:pPr>
              <w:pStyle w:val="ListParagraph"/>
              <w:numPr>
                <w:ilvl w:val="0"/>
                <w:numId w:val="7"/>
              </w:numPr>
              <w:rPr>
                <w:sz w:val="24"/>
                <w:szCs w:val="24"/>
                <w:lang w:eastAsia="ar-SA"/>
              </w:rPr>
            </w:pPr>
            <w:r>
              <w:rPr>
                <w:sz w:val="24"/>
                <w:szCs w:val="24"/>
                <w:lang w:eastAsia="ar-SA"/>
              </w:rPr>
              <w:t>Boosts nearby towers rate of fire</w:t>
            </w:r>
          </w:p>
          <w:p w:rsidR="006938BB" w:rsidRDefault="006938BB" w:rsidP="006938BB">
            <w:pPr>
              <w:pStyle w:val="ListParagraph"/>
              <w:numPr>
                <w:ilvl w:val="0"/>
                <w:numId w:val="7"/>
              </w:numPr>
              <w:rPr>
                <w:sz w:val="24"/>
                <w:szCs w:val="24"/>
                <w:lang w:eastAsia="ar-SA"/>
              </w:rPr>
            </w:pPr>
            <w:r>
              <w:rPr>
                <w:sz w:val="24"/>
                <w:szCs w:val="24"/>
                <w:lang w:eastAsia="ar-SA"/>
              </w:rPr>
              <w:t>Boosts nearby towers damage</w:t>
            </w:r>
          </w:p>
          <w:p w:rsidR="006938BB" w:rsidRDefault="006938BB" w:rsidP="006938BB">
            <w:pPr>
              <w:pStyle w:val="ListParagraph"/>
              <w:numPr>
                <w:ilvl w:val="0"/>
                <w:numId w:val="7"/>
              </w:numPr>
              <w:rPr>
                <w:sz w:val="24"/>
                <w:szCs w:val="24"/>
                <w:lang w:eastAsia="ar-SA"/>
              </w:rPr>
            </w:pPr>
            <w:r>
              <w:rPr>
                <w:sz w:val="24"/>
                <w:szCs w:val="24"/>
                <w:lang w:eastAsia="ar-SA"/>
              </w:rPr>
              <w:t>Boosts nearby towers</w:t>
            </w:r>
          </w:p>
          <w:p w:rsidR="006938BB" w:rsidRDefault="006938BB" w:rsidP="006938BB">
            <w:pPr>
              <w:pStyle w:val="ListParagraph"/>
              <w:numPr>
                <w:ilvl w:val="0"/>
                <w:numId w:val="7"/>
              </w:numPr>
              <w:rPr>
                <w:sz w:val="24"/>
                <w:szCs w:val="24"/>
                <w:lang w:eastAsia="ar-SA"/>
              </w:rPr>
            </w:pPr>
            <w:r>
              <w:rPr>
                <w:sz w:val="24"/>
                <w:szCs w:val="24"/>
                <w:lang w:eastAsia="ar-SA"/>
              </w:rPr>
              <w:t>Increases Minion damage</w:t>
            </w:r>
          </w:p>
          <w:p w:rsidR="006938BB" w:rsidRPr="006938BB" w:rsidRDefault="006938BB" w:rsidP="006938BB">
            <w:pPr>
              <w:pStyle w:val="ListParagraph"/>
              <w:numPr>
                <w:ilvl w:val="0"/>
                <w:numId w:val="7"/>
              </w:numPr>
              <w:rPr>
                <w:sz w:val="24"/>
                <w:szCs w:val="24"/>
                <w:lang w:eastAsia="ar-SA"/>
              </w:rPr>
            </w:pPr>
            <w:r>
              <w:rPr>
                <w:sz w:val="24"/>
                <w:szCs w:val="24"/>
                <w:lang w:eastAsia="ar-SA"/>
              </w:rPr>
              <w:t>Increases Minion defense</w:t>
            </w:r>
          </w:p>
        </w:tc>
      </w:tr>
      <w:tr w:rsidR="00EF4FBC" w:rsidRPr="00185A31" w:rsidTr="006938BB">
        <w:tc>
          <w:tcPr>
            <w:tcW w:w="1683" w:type="pct"/>
            <w:shd w:val="clear" w:color="auto" w:fill="BFBFBF" w:themeFill="background1" w:themeFillShade="BF"/>
          </w:tcPr>
          <w:p w:rsidR="00EF4FBC" w:rsidRPr="002C02B1" w:rsidRDefault="006938BB" w:rsidP="0056198E">
            <w:pPr>
              <w:pStyle w:val="TableHeaderRow"/>
              <w:tabs>
                <w:tab w:val="left" w:pos="7200"/>
              </w:tabs>
              <w:spacing w:before="120" w:after="120"/>
              <w:contextualSpacing/>
              <w:rPr>
                <w:rFonts w:ascii="Calibri" w:hAnsi="Calibri" w:cs="Arial"/>
                <w:color w:val="auto"/>
                <w:sz w:val="24"/>
              </w:rPr>
            </w:pPr>
            <w:r>
              <w:rPr>
                <w:rFonts w:ascii="Calibri" w:hAnsi="Calibri" w:cs="Arial"/>
                <w:color w:val="auto"/>
                <w:sz w:val="24"/>
              </w:rPr>
              <w:t>Money</w:t>
            </w:r>
          </w:p>
        </w:tc>
        <w:tc>
          <w:tcPr>
            <w:tcW w:w="3317" w:type="pct"/>
            <w:shd w:val="clear" w:color="auto" w:fill="FFFFFF"/>
          </w:tcPr>
          <w:p w:rsidR="00EF4FBC" w:rsidRPr="002C02B1" w:rsidRDefault="006938BB" w:rsidP="0056198E">
            <w:pPr>
              <w:rPr>
                <w:sz w:val="24"/>
                <w:szCs w:val="24"/>
                <w:lang w:eastAsia="ar-SA"/>
              </w:rPr>
            </w:pPr>
            <w:r>
              <w:rPr>
                <w:sz w:val="24"/>
                <w:szCs w:val="24"/>
                <w:lang w:eastAsia="ar-SA"/>
              </w:rPr>
              <w:t>Generates income over time</w:t>
            </w:r>
          </w:p>
        </w:tc>
      </w:tr>
      <w:tr w:rsidR="006938BB" w:rsidRPr="00185A31" w:rsidTr="006938BB">
        <w:tc>
          <w:tcPr>
            <w:tcW w:w="1683" w:type="pct"/>
            <w:shd w:val="clear" w:color="auto" w:fill="BFBFBF" w:themeFill="background1" w:themeFillShade="BF"/>
          </w:tcPr>
          <w:p w:rsidR="006938BB" w:rsidRDefault="006938BB" w:rsidP="0056198E">
            <w:pPr>
              <w:pStyle w:val="TableHeaderRow"/>
              <w:tabs>
                <w:tab w:val="left" w:pos="7200"/>
              </w:tabs>
              <w:spacing w:before="120" w:after="120"/>
              <w:contextualSpacing/>
              <w:rPr>
                <w:rFonts w:ascii="Calibri" w:hAnsi="Calibri" w:cs="Arial"/>
                <w:color w:val="auto"/>
                <w:sz w:val="24"/>
              </w:rPr>
            </w:pPr>
            <w:r>
              <w:rPr>
                <w:rFonts w:ascii="Calibri" w:hAnsi="Calibri" w:cs="Arial"/>
                <w:color w:val="auto"/>
                <w:sz w:val="24"/>
              </w:rPr>
              <w:t>Snipers</w:t>
            </w:r>
          </w:p>
        </w:tc>
        <w:tc>
          <w:tcPr>
            <w:tcW w:w="3317" w:type="pct"/>
            <w:shd w:val="clear" w:color="auto" w:fill="FFFFFF"/>
          </w:tcPr>
          <w:p w:rsidR="006938BB" w:rsidRDefault="006938BB" w:rsidP="0056198E">
            <w:pPr>
              <w:rPr>
                <w:sz w:val="24"/>
                <w:szCs w:val="24"/>
                <w:lang w:eastAsia="ar-SA"/>
              </w:rPr>
            </w:pPr>
            <w:r>
              <w:rPr>
                <w:sz w:val="24"/>
                <w:szCs w:val="24"/>
                <w:lang w:eastAsia="ar-SA"/>
              </w:rPr>
              <w:t>Very long range and damage -- slow rate of fire.</w:t>
            </w:r>
          </w:p>
        </w:tc>
      </w:tr>
      <w:tr w:rsidR="006938BB" w:rsidRPr="00185A31" w:rsidTr="006938BB">
        <w:tc>
          <w:tcPr>
            <w:tcW w:w="1683" w:type="pct"/>
            <w:shd w:val="clear" w:color="auto" w:fill="BFBFBF" w:themeFill="background1" w:themeFillShade="BF"/>
          </w:tcPr>
          <w:p w:rsidR="006938BB" w:rsidRDefault="006938BB" w:rsidP="0056198E">
            <w:pPr>
              <w:pStyle w:val="TableHeaderRow"/>
              <w:tabs>
                <w:tab w:val="left" w:pos="7200"/>
              </w:tabs>
              <w:spacing w:before="120" w:after="120"/>
              <w:contextualSpacing/>
              <w:rPr>
                <w:rFonts w:ascii="Calibri" w:hAnsi="Calibri" w:cs="Arial"/>
                <w:color w:val="auto"/>
                <w:sz w:val="24"/>
              </w:rPr>
            </w:pPr>
            <w:r>
              <w:rPr>
                <w:rFonts w:ascii="Calibri" w:hAnsi="Calibri" w:cs="Arial"/>
                <w:color w:val="auto"/>
                <w:sz w:val="24"/>
              </w:rPr>
              <w:t>Heavy Hitters</w:t>
            </w:r>
          </w:p>
        </w:tc>
        <w:tc>
          <w:tcPr>
            <w:tcW w:w="3317" w:type="pct"/>
            <w:shd w:val="clear" w:color="auto" w:fill="FFFFFF"/>
          </w:tcPr>
          <w:p w:rsidR="006938BB" w:rsidRDefault="006938BB" w:rsidP="0056198E">
            <w:pPr>
              <w:rPr>
                <w:sz w:val="24"/>
                <w:szCs w:val="24"/>
                <w:lang w:eastAsia="ar-SA"/>
              </w:rPr>
            </w:pPr>
            <w:r>
              <w:rPr>
                <w:sz w:val="24"/>
                <w:szCs w:val="24"/>
                <w:lang w:eastAsia="ar-SA"/>
              </w:rPr>
              <w:t>Short to Medium range – slow rate of fire, high damage, and potential splash damage.</w:t>
            </w:r>
          </w:p>
        </w:tc>
      </w:tr>
    </w:tbl>
    <w:p w:rsidR="00EF4FBC" w:rsidRDefault="00EF4FBC" w:rsidP="00EF4FBC"/>
    <w:p w:rsidR="002849BF" w:rsidRDefault="002849BF" w:rsidP="00EF4FBC">
      <w:pPr>
        <w:pStyle w:val="Heading1"/>
      </w:pPr>
      <w:r>
        <w:lastRenderedPageBreak/>
        <w:t>Creeps</w:t>
      </w:r>
    </w:p>
    <w:p w:rsidR="00142683" w:rsidRPr="00142683" w:rsidRDefault="00142683" w:rsidP="00142683">
      <w:r>
        <w:t xml:space="preserve">System-generated enemies that attempt to penetrate player’s defenses to defeat them. </w:t>
      </w:r>
    </w:p>
    <w:p w:rsidR="002849BF" w:rsidRDefault="002849BF" w:rsidP="002849BF">
      <w:pPr>
        <w:pStyle w:val="Heading1"/>
      </w:pPr>
      <w:r>
        <w:t>Minions</w:t>
      </w:r>
    </w:p>
    <w:p w:rsidR="00142683" w:rsidRDefault="00142683" w:rsidP="00142683">
      <w:r>
        <w:t>Player-generated enemies that attempt to penetrate player’s defenses to defeat them.</w:t>
      </w:r>
    </w:p>
    <w:p w:rsidR="00142683" w:rsidRDefault="00142683" w:rsidP="00142683">
      <w:pPr>
        <w:pStyle w:val="ListParagraph"/>
        <w:numPr>
          <w:ilvl w:val="0"/>
          <w:numId w:val="8"/>
        </w:numPr>
      </w:pPr>
      <w:r w:rsidRPr="00142683">
        <w:t>Normal</w:t>
      </w:r>
    </w:p>
    <w:p w:rsidR="00142683" w:rsidRDefault="00142683" w:rsidP="00142683">
      <w:pPr>
        <w:pStyle w:val="ListParagraph"/>
        <w:numPr>
          <w:ilvl w:val="1"/>
          <w:numId w:val="8"/>
        </w:numPr>
      </w:pPr>
      <w:r>
        <w:t>Weak</w:t>
      </w:r>
    </w:p>
    <w:p w:rsidR="00142683" w:rsidRDefault="00142683" w:rsidP="00142683">
      <w:pPr>
        <w:pStyle w:val="ListParagraph"/>
        <w:numPr>
          <w:ilvl w:val="1"/>
          <w:numId w:val="8"/>
        </w:numPr>
      </w:pPr>
      <w:r>
        <w:t>Cheap</w:t>
      </w:r>
    </w:p>
    <w:p w:rsidR="00142683" w:rsidRDefault="00142683" w:rsidP="00142683">
      <w:pPr>
        <w:pStyle w:val="ListParagraph"/>
        <w:numPr>
          <w:ilvl w:val="1"/>
          <w:numId w:val="8"/>
        </w:numPr>
      </w:pPr>
      <w:r>
        <w:t>Many mobs per wave</w:t>
      </w:r>
    </w:p>
    <w:p w:rsidR="00142683" w:rsidRDefault="00A10E03" w:rsidP="00142683">
      <w:pPr>
        <w:pStyle w:val="ListParagraph"/>
        <w:numPr>
          <w:ilvl w:val="1"/>
          <w:numId w:val="8"/>
        </w:numPr>
      </w:pPr>
      <w:r>
        <w:t>Many Types (Max 8</w:t>
      </w:r>
      <w:r w:rsidR="00142683">
        <w:t>)</w:t>
      </w:r>
    </w:p>
    <w:p w:rsidR="00142683" w:rsidRDefault="00142683" w:rsidP="00142683">
      <w:pPr>
        <w:pStyle w:val="ListParagraph"/>
        <w:numPr>
          <w:ilvl w:val="0"/>
          <w:numId w:val="8"/>
        </w:numPr>
      </w:pPr>
      <w:r w:rsidRPr="00142683">
        <w:t>Super</w:t>
      </w:r>
      <w:r>
        <w:t xml:space="preserve"> </w:t>
      </w:r>
    </w:p>
    <w:p w:rsidR="00142683" w:rsidRDefault="00142683" w:rsidP="00142683">
      <w:pPr>
        <w:pStyle w:val="ListParagraph"/>
        <w:numPr>
          <w:ilvl w:val="1"/>
          <w:numId w:val="8"/>
        </w:numPr>
      </w:pPr>
      <w:r>
        <w:t>Weak to Strong</w:t>
      </w:r>
    </w:p>
    <w:p w:rsidR="00142683" w:rsidRDefault="00142683" w:rsidP="00142683">
      <w:pPr>
        <w:pStyle w:val="ListParagraph"/>
        <w:numPr>
          <w:ilvl w:val="1"/>
          <w:numId w:val="8"/>
        </w:numPr>
      </w:pPr>
      <w:r>
        <w:t>Cheap to Expensive</w:t>
      </w:r>
    </w:p>
    <w:p w:rsidR="00142683" w:rsidRDefault="00142683" w:rsidP="00142683">
      <w:pPr>
        <w:pStyle w:val="ListParagraph"/>
        <w:numPr>
          <w:ilvl w:val="1"/>
          <w:numId w:val="8"/>
        </w:numPr>
      </w:pPr>
      <w:r>
        <w:t>May have abilities</w:t>
      </w:r>
    </w:p>
    <w:p w:rsidR="00142683" w:rsidRDefault="00142683" w:rsidP="00142683">
      <w:pPr>
        <w:pStyle w:val="ListParagraph"/>
        <w:numPr>
          <w:ilvl w:val="1"/>
          <w:numId w:val="8"/>
        </w:numPr>
      </w:pPr>
      <w:r>
        <w:t>Several mobs per wave</w:t>
      </w:r>
    </w:p>
    <w:p w:rsidR="00142683" w:rsidRDefault="00A10E03" w:rsidP="00142683">
      <w:pPr>
        <w:pStyle w:val="ListParagraph"/>
        <w:numPr>
          <w:ilvl w:val="1"/>
          <w:numId w:val="8"/>
        </w:numPr>
      </w:pPr>
      <w:r>
        <w:t>Few Types (Average of 3</w:t>
      </w:r>
      <w:r w:rsidR="00142683">
        <w:t xml:space="preserve">, Max </w:t>
      </w:r>
      <w:r>
        <w:t>of 6</w:t>
      </w:r>
      <w:r w:rsidR="00142683">
        <w:t>)</w:t>
      </w:r>
    </w:p>
    <w:p w:rsidR="00142683" w:rsidRDefault="00142683" w:rsidP="00142683">
      <w:pPr>
        <w:pStyle w:val="ListParagraph"/>
        <w:numPr>
          <w:ilvl w:val="0"/>
          <w:numId w:val="8"/>
        </w:numPr>
      </w:pPr>
      <w:r>
        <w:t>Boss</w:t>
      </w:r>
    </w:p>
    <w:p w:rsidR="00142683" w:rsidRDefault="00142683" w:rsidP="00142683">
      <w:pPr>
        <w:pStyle w:val="ListParagraph"/>
        <w:numPr>
          <w:ilvl w:val="1"/>
          <w:numId w:val="8"/>
        </w:numPr>
      </w:pPr>
      <w:r>
        <w:t xml:space="preserve">Incredibly </w:t>
      </w:r>
    </w:p>
    <w:p w:rsidR="00142683" w:rsidRDefault="00142683" w:rsidP="00142683">
      <w:pPr>
        <w:pStyle w:val="ListParagraph"/>
        <w:numPr>
          <w:ilvl w:val="1"/>
          <w:numId w:val="8"/>
        </w:numPr>
      </w:pPr>
      <w:r>
        <w:t>Very expensive</w:t>
      </w:r>
    </w:p>
    <w:p w:rsidR="00142683" w:rsidRDefault="00142683" w:rsidP="00142683">
      <w:pPr>
        <w:pStyle w:val="ListParagraph"/>
        <w:numPr>
          <w:ilvl w:val="1"/>
          <w:numId w:val="8"/>
        </w:numPr>
      </w:pPr>
      <w:r>
        <w:t>Only use once</w:t>
      </w:r>
    </w:p>
    <w:p w:rsidR="00142683" w:rsidRDefault="00142683" w:rsidP="00142683">
      <w:pPr>
        <w:pStyle w:val="ListParagraph"/>
        <w:numPr>
          <w:ilvl w:val="1"/>
          <w:numId w:val="8"/>
        </w:numPr>
      </w:pPr>
      <w:r>
        <w:t>Several abilities</w:t>
      </w:r>
    </w:p>
    <w:p w:rsidR="00142683" w:rsidRDefault="00142683" w:rsidP="00142683">
      <w:pPr>
        <w:pStyle w:val="ListParagraph"/>
        <w:numPr>
          <w:ilvl w:val="1"/>
          <w:numId w:val="8"/>
        </w:numPr>
      </w:pPr>
      <w:r>
        <w:t>One to four mobs per wave</w:t>
      </w:r>
    </w:p>
    <w:p w:rsidR="00142683" w:rsidRPr="00142683" w:rsidRDefault="00142683" w:rsidP="00142683">
      <w:pPr>
        <w:pStyle w:val="ListParagraph"/>
        <w:numPr>
          <w:ilvl w:val="1"/>
          <w:numId w:val="8"/>
        </w:numPr>
      </w:pPr>
      <w:r>
        <w:t>Few types (Normally one, MAY have up to 4)</w:t>
      </w:r>
    </w:p>
    <w:p w:rsidR="002849BF" w:rsidRDefault="002849BF" w:rsidP="002849BF">
      <w:pPr>
        <w:pStyle w:val="Heading1"/>
      </w:pPr>
      <w:r>
        <w:t>Spells/Abilities/Prayers/Functions</w:t>
      </w:r>
    </w:p>
    <w:tbl>
      <w:tblPr>
        <w:tblW w:w="5001"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57"/>
        <w:gridCol w:w="6887"/>
      </w:tblGrid>
      <w:tr w:rsidR="00F33BDA" w:rsidRPr="00185A31" w:rsidTr="00142683">
        <w:tc>
          <w:tcPr>
            <w:tcW w:w="1275" w:type="pct"/>
            <w:shd w:val="clear" w:color="auto" w:fill="BFBFBF" w:themeFill="background1" w:themeFillShade="BF"/>
          </w:tcPr>
          <w:p w:rsidR="00F33BDA" w:rsidRPr="00142683" w:rsidRDefault="00142683" w:rsidP="00A4001D">
            <w:pPr>
              <w:pStyle w:val="TableHeaderRow"/>
              <w:tabs>
                <w:tab w:val="left" w:pos="7200"/>
              </w:tabs>
              <w:spacing w:before="120" w:after="120"/>
              <w:contextualSpacing/>
              <w:rPr>
                <w:rFonts w:ascii="Calibri" w:hAnsi="Calibri" w:cs="Arial"/>
                <w:color w:val="auto"/>
                <w:sz w:val="24"/>
              </w:rPr>
            </w:pPr>
            <w:r w:rsidRPr="00142683">
              <w:rPr>
                <w:rFonts w:ascii="Calibri" w:hAnsi="Calibri" w:cs="Arial"/>
                <w:color w:val="auto"/>
                <w:sz w:val="24"/>
              </w:rPr>
              <w:t>Player Specific</w:t>
            </w:r>
          </w:p>
        </w:tc>
        <w:tc>
          <w:tcPr>
            <w:tcW w:w="3725" w:type="pct"/>
            <w:shd w:val="clear" w:color="auto" w:fill="FFFFFF"/>
          </w:tcPr>
          <w:p w:rsidR="00F33BDA" w:rsidRPr="00142683" w:rsidRDefault="00142683" w:rsidP="00A4001D">
            <w:pPr>
              <w:rPr>
                <w:sz w:val="24"/>
                <w:szCs w:val="24"/>
                <w:lang w:eastAsia="ar-SA"/>
              </w:rPr>
            </w:pPr>
            <w:r w:rsidRPr="00142683">
              <w:rPr>
                <w:sz w:val="24"/>
                <w:szCs w:val="24"/>
                <w:lang w:eastAsia="ar-SA"/>
              </w:rPr>
              <w:t>Geared towards harming/de-buffing other players or buffing the user</w:t>
            </w:r>
          </w:p>
        </w:tc>
      </w:tr>
      <w:tr w:rsidR="00F33BDA" w:rsidRPr="00185A31" w:rsidTr="00142683">
        <w:tc>
          <w:tcPr>
            <w:tcW w:w="1275" w:type="pct"/>
            <w:shd w:val="clear" w:color="auto" w:fill="BFBFBF" w:themeFill="background1" w:themeFillShade="BF"/>
          </w:tcPr>
          <w:p w:rsidR="00142683" w:rsidRPr="00142683" w:rsidRDefault="00142683" w:rsidP="00142683">
            <w:pPr>
              <w:pStyle w:val="TableHeaderRow"/>
              <w:tabs>
                <w:tab w:val="left" w:pos="7200"/>
              </w:tabs>
              <w:spacing w:before="120" w:after="120"/>
              <w:contextualSpacing/>
              <w:rPr>
                <w:rFonts w:ascii="Calibri" w:hAnsi="Calibri" w:cs="Arial"/>
                <w:color w:val="auto"/>
                <w:sz w:val="24"/>
              </w:rPr>
            </w:pPr>
            <w:r w:rsidRPr="00142683">
              <w:rPr>
                <w:rFonts w:ascii="Calibri" w:hAnsi="Calibri" w:cs="Arial"/>
                <w:color w:val="auto"/>
                <w:sz w:val="24"/>
              </w:rPr>
              <w:t>Minion Specific</w:t>
            </w:r>
          </w:p>
        </w:tc>
        <w:tc>
          <w:tcPr>
            <w:tcW w:w="3725" w:type="pct"/>
            <w:shd w:val="clear" w:color="auto" w:fill="FFFFFF"/>
          </w:tcPr>
          <w:p w:rsidR="00F33BDA" w:rsidRPr="00142683" w:rsidRDefault="00142683" w:rsidP="00A4001D">
            <w:pPr>
              <w:autoSpaceDE w:val="0"/>
              <w:autoSpaceDN w:val="0"/>
              <w:adjustRightInd w:val="0"/>
              <w:rPr>
                <w:rFonts w:cs="Arial"/>
                <w:sz w:val="24"/>
                <w:szCs w:val="24"/>
              </w:rPr>
            </w:pPr>
            <w:r w:rsidRPr="00142683">
              <w:rPr>
                <w:rFonts w:cs="Arial"/>
                <w:sz w:val="24"/>
                <w:szCs w:val="24"/>
              </w:rPr>
              <w:t xml:space="preserve">Geared towards </w:t>
            </w:r>
            <w:r>
              <w:rPr>
                <w:rFonts w:cs="Arial"/>
                <w:sz w:val="24"/>
                <w:szCs w:val="24"/>
              </w:rPr>
              <w:t>buffing users outgoing minions</w:t>
            </w:r>
          </w:p>
        </w:tc>
      </w:tr>
      <w:tr w:rsidR="00F33BDA" w:rsidRPr="00185A31" w:rsidTr="00142683">
        <w:tc>
          <w:tcPr>
            <w:tcW w:w="1275" w:type="pct"/>
            <w:shd w:val="clear" w:color="auto" w:fill="BFBFBF" w:themeFill="background1" w:themeFillShade="BF"/>
          </w:tcPr>
          <w:p w:rsidR="00F33BDA" w:rsidRPr="00142683" w:rsidRDefault="00142683" w:rsidP="00A4001D">
            <w:pPr>
              <w:pStyle w:val="TableHeaderRow"/>
              <w:tabs>
                <w:tab w:val="left" w:pos="7200"/>
              </w:tabs>
              <w:spacing w:before="120" w:after="120"/>
              <w:contextualSpacing/>
              <w:rPr>
                <w:rFonts w:ascii="Calibri" w:hAnsi="Calibri" w:cs="Arial"/>
                <w:color w:val="auto"/>
                <w:sz w:val="24"/>
              </w:rPr>
            </w:pPr>
            <w:r w:rsidRPr="00142683">
              <w:rPr>
                <w:rFonts w:ascii="Calibri" w:hAnsi="Calibri" w:cs="Arial"/>
                <w:color w:val="auto"/>
                <w:sz w:val="24"/>
              </w:rPr>
              <w:t>Creep</w:t>
            </w:r>
            <w:r>
              <w:rPr>
                <w:rFonts w:ascii="Calibri" w:hAnsi="Calibri" w:cs="Arial"/>
                <w:color w:val="auto"/>
                <w:sz w:val="24"/>
              </w:rPr>
              <w:t>/Minion</w:t>
            </w:r>
            <w:r w:rsidRPr="00142683">
              <w:rPr>
                <w:rFonts w:ascii="Calibri" w:hAnsi="Calibri" w:cs="Arial"/>
                <w:color w:val="auto"/>
                <w:sz w:val="24"/>
              </w:rPr>
              <w:t xml:space="preserve"> Specific</w:t>
            </w:r>
          </w:p>
        </w:tc>
        <w:tc>
          <w:tcPr>
            <w:tcW w:w="3725" w:type="pct"/>
            <w:shd w:val="clear" w:color="auto" w:fill="FFFFFF"/>
          </w:tcPr>
          <w:p w:rsidR="00F33BDA" w:rsidRPr="00142683" w:rsidRDefault="00142683" w:rsidP="00A4001D">
            <w:pPr>
              <w:autoSpaceDE w:val="0"/>
              <w:autoSpaceDN w:val="0"/>
              <w:adjustRightInd w:val="0"/>
              <w:rPr>
                <w:rFonts w:cs="Arial"/>
                <w:sz w:val="24"/>
                <w:szCs w:val="24"/>
                <w:lang w:eastAsia="en-GB"/>
              </w:rPr>
            </w:pPr>
            <w:r>
              <w:rPr>
                <w:rFonts w:cs="Arial"/>
                <w:sz w:val="24"/>
                <w:szCs w:val="24"/>
                <w:lang w:eastAsia="en-GB"/>
              </w:rPr>
              <w:t>Geared towards de-buffing/harming incoming creeps and/or minions</w:t>
            </w:r>
          </w:p>
        </w:tc>
      </w:tr>
      <w:tr w:rsidR="0044410C" w:rsidRPr="00185A31" w:rsidTr="00142683">
        <w:tc>
          <w:tcPr>
            <w:tcW w:w="1275" w:type="pct"/>
            <w:shd w:val="clear" w:color="auto" w:fill="BFBFBF" w:themeFill="background1" w:themeFillShade="BF"/>
          </w:tcPr>
          <w:p w:rsidR="0044410C" w:rsidRPr="00142683" w:rsidRDefault="0044410C" w:rsidP="00A4001D">
            <w:pPr>
              <w:pStyle w:val="TableHeaderRow"/>
              <w:tabs>
                <w:tab w:val="left" w:pos="7200"/>
              </w:tabs>
              <w:spacing w:before="120" w:after="120"/>
              <w:contextualSpacing/>
              <w:rPr>
                <w:rFonts w:ascii="Calibri" w:hAnsi="Calibri" w:cs="Arial"/>
                <w:color w:val="auto"/>
                <w:sz w:val="24"/>
              </w:rPr>
            </w:pPr>
            <w:r w:rsidRPr="00142683">
              <w:rPr>
                <w:rFonts w:ascii="Calibri" w:hAnsi="Calibri" w:cs="Arial"/>
                <w:color w:val="auto"/>
                <w:sz w:val="24"/>
              </w:rPr>
              <w:t>Gameplay Specific</w:t>
            </w:r>
          </w:p>
        </w:tc>
        <w:tc>
          <w:tcPr>
            <w:tcW w:w="3725" w:type="pct"/>
            <w:shd w:val="clear" w:color="auto" w:fill="FFFFFF"/>
          </w:tcPr>
          <w:p w:rsidR="0044410C" w:rsidRPr="00142683" w:rsidRDefault="0044410C" w:rsidP="00A4001D">
            <w:pPr>
              <w:rPr>
                <w:sz w:val="24"/>
                <w:szCs w:val="24"/>
                <w:lang w:eastAsia="ar-SA"/>
              </w:rPr>
            </w:pPr>
            <w:r>
              <w:rPr>
                <w:sz w:val="24"/>
                <w:szCs w:val="24"/>
                <w:lang w:eastAsia="ar-SA"/>
              </w:rPr>
              <w:t>Geared towards effecting the entire gameplay situation for all players</w:t>
            </w:r>
          </w:p>
        </w:tc>
      </w:tr>
      <w:tr w:rsidR="0044410C" w:rsidRPr="00185A31" w:rsidTr="00142683">
        <w:tc>
          <w:tcPr>
            <w:tcW w:w="1275" w:type="pct"/>
            <w:shd w:val="clear" w:color="auto" w:fill="BFBFBF" w:themeFill="background1" w:themeFillShade="BF"/>
          </w:tcPr>
          <w:p w:rsidR="0044410C" w:rsidRPr="00142683" w:rsidRDefault="0044410C" w:rsidP="00A4001D">
            <w:pPr>
              <w:pStyle w:val="TableHeaderRow"/>
              <w:tabs>
                <w:tab w:val="left" w:pos="7200"/>
              </w:tabs>
              <w:spacing w:before="120" w:after="120"/>
              <w:contextualSpacing/>
              <w:rPr>
                <w:rFonts w:ascii="Calibri" w:hAnsi="Calibri" w:cs="Arial"/>
                <w:color w:val="auto"/>
                <w:sz w:val="24"/>
              </w:rPr>
            </w:pPr>
            <w:r>
              <w:rPr>
                <w:rFonts w:ascii="Calibri" w:hAnsi="Calibri" w:cs="Arial"/>
                <w:color w:val="auto"/>
                <w:sz w:val="24"/>
              </w:rPr>
              <w:t>Passive</w:t>
            </w:r>
          </w:p>
        </w:tc>
        <w:tc>
          <w:tcPr>
            <w:tcW w:w="3725" w:type="pct"/>
            <w:shd w:val="clear" w:color="auto" w:fill="FFFFFF"/>
          </w:tcPr>
          <w:p w:rsidR="0044410C" w:rsidRPr="00142683" w:rsidRDefault="0044410C" w:rsidP="00A4001D">
            <w:pPr>
              <w:rPr>
                <w:sz w:val="24"/>
                <w:szCs w:val="24"/>
                <w:lang w:eastAsia="ar-SA"/>
              </w:rPr>
            </w:pPr>
            <w:r>
              <w:rPr>
                <w:sz w:val="24"/>
                <w:szCs w:val="24"/>
                <w:lang w:eastAsia="ar-SA"/>
              </w:rPr>
              <w:t>System activated/controlled.  Can also fall under any of the aforementioned categories.</w:t>
            </w:r>
          </w:p>
        </w:tc>
      </w:tr>
    </w:tbl>
    <w:p w:rsidR="00F33BDA" w:rsidRPr="00F33BDA" w:rsidRDefault="00F33BDA" w:rsidP="00F33BDA"/>
    <w:p w:rsidR="00CE676F" w:rsidRDefault="00A10E03" w:rsidP="00CE676F">
      <w:pPr>
        <w:pStyle w:val="Heading1"/>
      </w:pPr>
      <w:r>
        <w:lastRenderedPageBreak/>
        <w:t>Races/</w:t>
      </w:r>
      <w:r w:rsidR="007756EB">
        <w:t>Heroes</w:t>
      </w:r>
    </w:p>
    <w:p w:rsidR="007756EB" w:rsidRDefault="007756EB" w:rsidP="007756EB">
      <w:pPr>
        <w:ind w:left="360"/>
      </w:pPr>
      <w:r>
        <w:t>Each race will fall into a category of Easy, Difficult, Problematic, or Horrific.</w:t>
      </w:r>
    </w:p>
    <w:p w:rsidR="007756EB" w:rsidRDefault="007756EB" w:rsidP="007756EB">
      <w:pPr>
        <w:ind w:left="360"/>
      </w:pPr>
      <w:r>
        <w:t>Each race will have its own towers, lore, minions, abilities, and hero available.</w:t>
      </w:r>
    </w:p>
    <w:tbl>
      <w:tblPr>
        <w:tblStyle w:val="TableGrid"/>
        <w:tblW w:w="0" w:type="auto"/>
        <w:tblInd w:w="360" w:type="dxa"/>
        <w:tblLook w:val="04A0" w:firstRow="1" w:lastRow="0" w:firstColumn="1" w:lastColumn="0" w:noHBand="0" w:noVBand="1"/>
      </w:tblPr>
      <w:tblGrid>
        <w:gridCol w:w="1780"/>
        <w:gridCol w:w="1767"/>
        <w:gridCol w:w="1767"/>
        <w:gridCol w:w="1800"/>
        <w:gridCol w:w="1768"/>
      </w:tblGrid>
      <w:tr w:rsidR="007756EB" w:rsidTr="00A145FB">
        <w:tc>
          <w:tcPr>
            <w:tcW w:w="1848" w:type="dxa"/>
            <w:shd w:val="clear" w:color="auto" w:fill="A6A6A6" w:themeFill="background1" w:themeFillShade="A6"/>
          </w:tcPr>
          <w:p w:rsidR="007756EB" w:rsidRPr="00A145FB" w:rsidRDefault="007756EB" w:rsidP="007756EB">
            <w:pPr>
              <w:rPr>
                <w:b/>
              </w:rPr>
            </w:pPr>
          </w:p>
        </w:tc>
        <w:tc>
          <w:tcPr>
            <w:tcW w:w="1848" w:type="dxa"/>
            <w:shd w:val="clear" w:color="auto" w:fill="A6A6A6" w:themeFill="background1" w:themeFillShade="A6"/>
          </w:tcPr>
          <w:p w:rsidR="007756EB" w:rsidRPr="00A145FB" w:rsidRDefault="007756EB" w:rsidP="007756EB">
            <w:pPr>
              <w:rPr>
                <w:b/>
              </w:rPr>
            </w:pPr>
            <w:r w:rsidRPr="00A145FB">
              <w:rPr>
                <w:b/>
              </w:rPr>
              <w:t>Easy</w:t>
            </w:r>
          </w:p>
        </w:tc>
        <w:tc>
          <w:tcPr>
            <w:tcW w:w="1848" w:type="dxa"/>
            <w:shd w:val="clear" w:color="auto" w:fill="A6A6A6" w:themeFill="background1" w:themeFillShade="A6"/>
          </w:tcPr>
          <w:p w:rsidR="007756EB" w:rsidRPr="00A145FB" w:rsidRDefault="007756EB" w:rsidP="007756EB">
            <w:pPr>
              <w:rPr>
                <w:b/>
              </w:rPr>
            </w:pPr>
            <w:r w:rsidRPr="00A145FB">
              <w:rPr>
                <w:b/>
              </w:rPr>
              <w:t>Difficult</w:t>
            </w:r>
          </w:p>
        </w:tc>
        <w:tc>
          <w:tcPr>
            <w:tcW w:w="1849" w:type="dxa"/>
            <w:shd w:val="clear" w:color="auto" w:fill="A6A6A6" w:themeFill="background1" w:themeFillShade="A6"/>
          </w:tcPr>
          <w:p w:rsidR="007756EB" w:rsidRPr="00A145FB" w:rsidRDefault="007756EB" w:rsidP="007756EB">
            <w:pPr>
              <w:rPr>
                <w:b/>
              </w:rPr>
            </w:pPr>
            <w:r w:rsidRPr="00A145FB">
              <w:rPr>
                <w:b/>
              </w:rPr>
              <w:t>Problematic</w:t>
            </w:r>
          </w:p>
        </w:tc>
        <w:tc>
          <w:tcPr>
            <w:tcW w:w="1849" w:type="dxa"/>
            <w:shd w:val="clear" w:color="auto" w:fill="A6A6A6" w:themeFill="background1" w:themeFillShade="A6"/>
          </w:tcPr>
          <w:p w:rsidR="007756EB" w:rsidRPr="00A145FB" w:rsidRDefault="007756EB" w:rsidP="007756EB">
            <w:pPr>
              <w:rPr>
                <w:b/>
              </w:rPr>
            </w:pPr>
            <w:r w:rsidRPr="00A145FB">
              <w:rPr>
                <w:b/>
              </w:rPr>
              <w:t>Horrific</w:t>
            </w:r>
          </w:p>
        </w:tc>
      </w:tr>
      <w:tr w:rsidR="007756EB" w:rsidTr="00A145FB">
        <w:tc>
          <w:tcPr>
            <w:tcW w:w="1848" w:type="dxa"/>
            <w:shd w:val="clear" w:color="auto" w:fill="A6A6A6" w:themeFill="background1" w:themeFillShade="A6"/>
          </w:tcPr>
          <w:p w:rsidR="007756EB" w:rsidRPr="00A145FB" w:rsidRDefault="007756EB" w:rsidP="007756EB">
            <w:pPr>
              <w:rPr>
                <w:b/>
              </w:rPr>
            </w:pPr>
            <w:r w:rsidRPr="00A145FB">
              <w:rPr>
                <w:b/>
              </w:rPr>
              <w:t>Maps</w:t>
            </w:r>
          </w:p>
        </w:tc>
        <w:tc>
          <w:tcPr>
            <w:tcW w:w="1848" w:type="dxa"/>
          </w:tcPr>
          <w:p w:rsidR="007756EB" w:rsidRDefault="007756EB" w:rsidP="007756EB">
            <w:r>
              <w:t>Long single creep path with many tower places adjacent to the creeps path of travel.</w:t>
            </w:r>
          </w:p>
        </w:tc>
        <w:tc>
          <w:tcPr>
            <w:tcW w:w="1848" w:type="dxa"/>
          </w:tcPr>
          <w:p w:rsidR="007756EB" w:rsidRDefault="007756EB" w:rsidP="007756EB">
            <w:r>
              <w:t>Medium length single creep path with some adjacent tower places to path, some distance tower places.</w:t>
            </w:r>
          </w:p>
        </w:tc>
        <w:tc>
          <w:tcPr>
            <w:tcW w:w="1849" w:type="dxa"/>
          </w:tcPr>
          <w:p w:rsidR="007756EB" w:rsidRDefault="007756EB" w:rsidP="007756EB">
            <w:r>
              <w:t>Short length single creep path with few adjacent tower spots, many distance tower spots.</w:t>
            </w:r>
          </w:p>
        </w:tc>
        <w:tc>
          <w:tcPr>
            <w:tcW w:w="1849" w:type="dxa"/>
          </w:tcPr>
          <w:p w:rsidR="007756EB" w:rsidRDefault="007756EB" w:rsidP="007756EB">
            <w:r>
              <w:t>Multiple short length creep paths with few adjacent tower places per path, some distant tower spots.</w:t>
            </w:r>
          </w:p>
        </w:tc>
      </w:tr>
      <w:tr w:rsidR="007756EB" w:rsidTr="00A145FB">
        <w:tc>
          <w:tcPr>
            <w:tcW w:w="1848" w:type="dxa"/>
            <w:shd w:val="clear" w:color="auto" w:fill="A6A6A6" w:themeFill="background1" w:themeFillShade="A6"/>
          </w:tcPr>
          <w:p w:rsidR="007756EB" w:rsidRPr="00A145FB" w:rsidRDefault="007756EB" w:rsidP="007756EB">
            <w:pPr>
              <w:rPr>
                <w:b/>
              </w:rPr>
            </w:pPr>
            <w:r w:rsidRPr="00A145FB">
              <w:rPr>
                <w:b/>
              </w:rPr>
              <w:t>Money Multiplier</w:t>
            </w:r>
          </w:p>
        </w:tc>
        <w:tc>
          <w:tcPr>
            <w:tcW w:w="1848" w:type="dxa"/>
          </w:tcPr>
          <w:p w:rsidR="007756EB" w:rsidRDefault="007756EB" w:rsidP="007756EB">
            <w:r>
              <w:t>1.0x</w:t>
            </w:r>
          </w:p>
        </w:tc>
        <w:tc>
          <w:tcPr>
            <w:tcW w:w="1848" w:type="dxa"/>
          </w:tcPr>
          <w:p w:rsidR="007756EB" w:rsidRDefault="007756EB" w:rsidP="007756EB">
            <w:r>
              <w:t>1.25x</w:t>
            </w:r>
          </w:p>
        </w:tc>
        <w:tc>
          <w:tcPr>
            <w:tcW w:w="1849" w:type="dxa"/>
          </w:tcPr>
          <w:p w:rsidR="007756EB" w:rsidRDefault="007756EB" w:rsidP="007756EB">
            <w:r>
              <w:t>1.75x</w:t>
            </w:r>
          </w:p>
        </w:tc>
        <w:tc>
          <w:tcPr>
            <w:tcW w:w="1849" w:type="dxa"/>
          </w:tcPr>
          <w:p w:rsidR="007756EB" w:rsidRDefault="007756EB" w:rsidP="007756EB">
            <w:r>
              <w:t>3.0x</w:t>
            </w:r>
          </w:p>
        </w:tc>
      </w:tr>
      <w:tr w:rsidR="007756EB" w:rsidTr="00A145FB">
        <w:tc>
          <w:tcPr>
            <w:tcW w:w="1848" w:type="dxa"/>
            <w:shd w:val="clear" w:color="auto" w:fill="A6A6A6" w:themeFill="background1" w:themeFillShade="A6"/>
          </w:tcPr>
          <w:p w:rsidR="007756EB" w:rsidRPr="00A145FB" w:rsidRDefault="007756EB" w:rsidP="007756EB">
            <w:pPr>
              <w:rPr>
                <w:b/>
              </w:rPr>
            </w:pPr>
            <w:r w:rsidRPr="00A145FB">
              <w:rPr>
                <w:b/>
              </w:rPr>
              <w:t>Abilities</w:t>
            </w:r>
          </w:p>
        </w:tc>
        <w:tc>
          <w:tcPr>
            <w:tcW w:w="1848" w:type="dxa"/>
          </w:tcPr>
          <w:p w:rsidR="007756EB" w:rsidRDefault="007756EB" w:rsidP="007756EB">
            <w:r>
              <w:t>Easy to use; Weak</w:t>
            </w:r>
          </w:p>
        </w:tc>
        <w:tc>
          <w:tcPr>
            <w:tcW w:w="1848" w:type="dxa"/>
          </w:tcPr>
          <w:p w:rsidR="007756EB" w:rsidRDefault="007756EB" w:rsidP="007756EB">
            <w:r>
              <w:t>Some easy to use some hard; Med strength on both</w:t>
            </w:r>
          </w:p>
        </w:tc>
        <w:tc>
          <w:tcPr>
            <w:tcW w:w="1849" w:type="dxa"/>
          </w:tcPr>
          <w:p w:rsidR="007756EB" w:rsidRDefault="007756EB" w:rsidP="007756EB">
            <w:r>
              <w:t>One easy spell, rest hard to use; Both med strength</w:t>
            </w:r>
          </w:p>
        </w:tc>
        <w:tc>
          <w:tcPr>
            <w:tcW w:w="1849" w:type="dxa"/>
          </w:tcPr>
          <w:p w:rsidR="007756EB" w:rsidRDefault="007756EB" w:rsidP="007756EB">
            <w:r>
              <w:t>All hard to use; Very strong</w:t>
            </w:r>
          </w:p>
        </w:tc>
      </w:tr>
    </w:tbl>
    <w:p w:rsidR="007756EB" w:rsidRDefault="007756EB" w:rsidP="007756EB">
      <w:pPr>
        <w:ind w:left="360"/>
      </w:pPr>
    </w:p>
    <w:p w:rsidR="007756EB" w:rsidRDefault="007756EB">
      <w:r>
        <w:br w:type="page"/>
      </w:r>
    </w:p>
    <w:p w:rsidR="007756EB" w:rsidRPr="007756EB" w:rsidRDefault="007756EB" w:rsidP="007756EB">
      <w:pPr>
        <w:ind w:left="360"/>
      </w:pPr>
    </w:p>
    <w:p w:rsidR="00CE676F" w:rsidRDefault="00CE676F" w:rsidP="00CE676F">
      <w:pPr>
        <w:pStyle w:val="Heading1"/>
      </w:pPr>
      <w:r>
        <w:t>Controls</w:t>
      </w:r>
    </w:p>
    <w:tbl>
      <w:tblPr>
        <w:tblW w:w="9519" w:type="dxa"/>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Look w:val="01E0" w:firstRow="1" w:lastRow="1" w:firstColumn="1" w:lastColumn="1" w:noHBand="0" w:noVBand="0"/>
      </w:tblPr>
      <w:tblGrid>
        <w:gridCol w:w="3403"/>
        <w:gridCol w:w="2841"/>
        <w:gridCol w:w="3275"/>
      </w:tblGrid>
      <w:tr w:rsidR="00CE676F" w:rsidRPr="00185A31" w:rsidTr="00335F50">
        <w:trPr>
          <w:tblCellSpacing w:w="20" w:type="dxa"/>
        </w:trPr>
        <w:tc>
          <w:tcPr>
            <w:tcW w:w="3343" w:type="dxa"/>
            <w:shd w:val="clear" w:color="auto" w:fill="BFBFBF" w:themeFill="background1" w:themeFillShade="BF"/>
          </w:tcPr>
          <w:p w:rsidR="00CE676F" w:rsidRPr="00185A31" w:rsidRDefault="00CE676F" w:rsidP="00A4001D">
            <w:pPr>
              <w:rPr>
                <w:b/>
              </w:rPr>
            </w:pPr>
            <w:r>
              <w:rPr>
                <w:b/>
              </w:rPr>
              <w:t>Buttons / Combos</w:t>
            </w:r>
          </w:p>
        </w:tc>
        <w:tc>
          <w:tcPr>
            <w:tcW w:w="2801" w:type="dxa"/>
            <w:shd w:val="clear" w:color="auto" w:fill="BFBFBF" w:themeFill="background1" w:themeFillShade="BF"/>
          </w:tcPr>
          <w:p w:rsidR="00CE676F" w:rsidRPr="00185A31" w:rsidRDefault="00CE676F" w:rsidP="00A4001D">
            <w:pPr>
              <w:rPr>
                <w:b/>
              </w:rPr>
            </w:pPr>
            <w:r>
              <w:rPr>
                <w:b/>
              </w:rPr>
              <w:t>Function Name</w:t>
            </w:r>
          </w:p>
        </w:tc>
        <w:tc>
          <w:tcPr>
            <w:tcW w:w="3215" w:type="dxa"/>
            <w:shd w:val="clear" w:color="auto" w:fill="BFBFBF" w:themeFill="background1" w:themeFillShade="BF"/>
          </w:tcPr>
          <w:p w:rsidR="00CE676F" w:rsidRPr="00185A31" w:rsidRDefault="00CE676F" w:rsidP="00A4001D">
            <w:pPr>
              <w:rPr>
                <w:b/>
              </w:rPr>
            </w:pPr>
            <w:r>
              <w:rPr>
                <w:b/>
              </w:rPr>
              <w:t>Description</w:t>
            </w:r>
          </w:p>
        </w:tc>
      </w:tr>
      <w:tr w:rsidR="00CE676F" w:rsidRPr="00185A31" w:rsidTr="00335F50">
        <w:trPr>
          <w:tblCellSpacing w:w="20" w:type="dxa"/>
        </w:trPr>
        <w:tc>
          <w:tcPr>
            <w:tcW w:w="3343" w:type="dxa"/>
            <w:shd w:val="clear" w:color="auto" w:fill="auto"/>
          </w:tcPr>
          <w:p w:rsidR="00CE676F" w:rsidRPr="00185A31" w:rsidRDefault="00335F50" w:rsidP="00A10E03">
            <w:r>
              <w:rPr>
                <w:noProof/>
              </w:rPr>
              <w:t xml:space="preserve">Right Bumper </w:t>
            </w:r>
            <w:r>
              <w:t>+</w:t>
            </w:r>
            <w:r>
              <w:rPr>
                <w:noProof/>
              </w:rPr>
              <w:t xml:space="preserve"> </w:t>
            </w:r>
            <w:r w:rsidR="00A10E03">
              <w:rPr>
                <w:noProof/>
              </w:rPr>
              <w:t>Left</w:t>
            </w:r>
            <w:r>
              <w:rPr>
                <w:noProof/>
              </w:rPr>
              <w:t xml:space="preserve"> Stick</w:t>
            </w:r>
          </w:p>
        </w:tc>
        <w:tc>
          <w:tcPr>
            <w:tcW w:w="2801" w:type="dxa"/>
            <w:shd w:val="clear" w:color="auto" w:fill="auto"/>
          </w:tcPr>
          <w:p w:rsidR="00CE676F" w:rsidRPr="00185A31" w:rsidRDefault="00335F50" w:rsidP="00A4001D">
            <w:r>
              <w:t>Spell Menu</w:t>
            </w:r>
          </w:p>
        </w:tc>
        <w:tc>
          <w:tcPr>
            <w:tcW w:w="3215" w:type="dxa"/>
            <w:shd w:val="clear" w:color="auto" w:fill="auto"/>
          </w:tcPr>
          <w:p w:rsidR="00CE676F" w:rsidRPr="00185A31" w:rsidRDefault="00335F50" w:rsidP="00A4001D">
            <w:r>
              <w:t>Allows you to select your current active spell</w:t>
            </w:r>
          </w:p>
        </w:tc>
      </w:tr>
      <w:tr w:rsidR="00CE676F" w:rsidRPr="00185A31" w:rsidTr="00335F50">
        <w:trPr>
          <w:tblCellSpacing w:w="20" w:type="dxa"/>
        </w:trPr>
        <w:tc>
          <w:tcPr>
            <w:tcW w:w="3343" w:type="dxa"/>
            <w:shd w:val="clear" w:color="auto" w:fill="auto"/>
          </w:tcPr>
          <w:p w:rsidR="00335F50" w:rsidRDefault="00335F50" w:rsidP="00A4001D">
            <w:pPr>
              <w:rPr>
                <w:noProof/>
              </w:rPr>
            </w:pPr>
            <w:r>
              <w:rPr>
                <w:noProof/>
              </w:rPr>
              <w:t>X + Right Tirgger (+ D-Ppad)</w:t>
            </w:r>
          </w:p>
          <w:p w:rsidR="00CE676F" w:rsidRPr="00185A31" w:rsidRDefault="00CE676F" w:rsidP="00A4001D"/>
        </w:tc>
        <w:tc>
          <w:tcPr>
            <w:tcW w:w="2801" w:type="dxa"/>
            <w:shd w:val="clear" w:color="auto" w:fill="auto"/>
          </w:tcPr>
          <w:p w:rsidR="00CE676F" w:rsidRPr="00185A31" w:rsidRDefault="00335F50" w:rsidP="00A4001D">
            <w:r>
              <w:t>Triggers Spell</w:t>
            </w:r>
          </w:p>
        </w:tc>
        <w:tc>
          <w:tcPr>
            <w:tcW w:w="3215" w:type="dxa"/>
            <w:shd w:val="clear" w:color="auto" w:fill="auto"/>
          </w:tcPr>
          <w:p w:rsidR="00CE676F" w:rsidRPr="00185A31" w:rsidRDefault="00335F50" w:rsidP="00A4001D">
            <w:r>
              <w:t xml:space="preserve">Triggers the active spell at current area or towards current player with power scaled by trigger. </w:t>
            </w:r>
          </w:p>
        </w:tc>
      </w:tr>
      <w:tr w:rsidR="00CE676F" w:rsidRPr="00185A31" w:rsidTr="00335F50">
        <w:trPr>
          <w:tblCellSpacing w:w="20" w:type="dxa"/>
        </w:trPr>
        <w:tc>
          <w:tcPr>
            <w:tcW w:w="3343" w:type="dxa"/>
            <w:shd w:val="clear" w:color="auto" w:fill="auto"/>
          </w:tcPr>
          <w:p w:rsidR="00CE676F" w:rsidRPr="00185A31" w:rsidRDefault="00335F50" w:rsidP="00A4001D">
            <w:r>
              <w:t>A</w:t>
            </w:r>
          </w:p>
        </w:tc>
        <w:tc>
          <w:tcPr>
            <w:tcW w:w="2801" w:type="dxa"/>
            <w:shd w:val="clear" w:color="auto" w:fill="auto"/>
          </w:tcPr>
          <w:p w:rsidR="00CE676F" w:rsidRPr="00185A31" w:rsidRDefault="00335F50" w:rsidP="00A4001D">
            <w:r>
              <w:t>Opens Menu</w:t>
            </w:r>
          </w:p>
        </w:tc>
        <w:tc>
          <w:tcPr>
            <w:tcW w:w="3215" w:type="dxa"/>
            <w:shd w:val="clear" w:color="auto" w:fill="auto"/>
          </w:tcPr>
          <w:p w:rsidR="00CE676F" w:rsidRPr="00185A31" w:rsidRDefault="00A10E03" w:rsidP="00A4001D">
            <w:r>
              <w:t xml:space="preserve">Opens the corresponding menu to what you are currently targeting. (Tower, Tower Placement, </w:t>
            </w:r>
          </w:p>
        </w:tc>
      </w:tr>
      <w:tr w:rsidR="00A10E03" w:rsidRPr="00185A31" w:rsidTr="00335F50">
        <w:trPr>
          <w:tblCellSpacing w:w="20" w:type="dxa"/>
        </w:trPr>
        <w:tc>
          <w:tcPr>
            <w:tcW w:w="3343" w:type="dxa"/>
            <w:shd w:val="clear" w:color="auto" w:fill="auto"/>
          </w:tcPr>
          <w:p w:rsidR="00A10E03" w:rsidRDefault="00A10E03" w:rsidP="00A4001D">
            <w:r>
              <w:t>Start</w:t>
            </w:r>
          </w:p>
        </w:tc>
        <w:tc>
          <w:tcPr>
            <w:tcW w:w="2801" w:type="dxa"/>
            <w:shd w:val="clear" w:color="auto" w:fill="auto"/>
          </w:tcPr>
          <w:p w:rsidR="00A10E03" w:rsidRDefault="00A10E03" w:rsidP="00A4001D">
            <w:r>
              <w:t>Opens Pause Menu</w:t>
            </w:r>
          </w:p>
        </w:tc>
        <w:tc>
          <w:tcPr>
            <w:tcW w:w="3215" w:type="dxa"/>
            <w:shd w:val="clear" w:color="auto" w:fill="auto"/>
          </w:tcPr>
          <w:p w:rsidR="00A10E03" w:rsidRDefault="00A10E03" w:rsidP="00A4001D">
            <w:r>
              <w:t>Opens the pause menu over your screen (Does not pause the game in multiplayer)</w:t>
            </w:r>
          </w:p>
        </w:tc>
      </w:tr>
      <w:tr w:rsidR="00A10E03" w:rsidRPr="00185A31" w:rsidTr="00335F50">
        <w:trPr>
          <w:tblCellSpacing w:w="20" w:type="dxa"/>
        </w:trPr>
        <w:tc>
          <w:tcPr>
            <w:tcW w:w="3343" w:type="dxa"/>
            <w:shd w:val="clear" w:color="auto" w:fill="auto"/>
          </w:tcPr>
          <w:p w:rsidR="00A10E03" w:rsidRDefault="00A10E03" w:rsidP="00A10E03">
            <w:r>
              <w:t>Left Bumper + Left Stick + A</w:t>
            </w:r>
          </w:p>
        </w:tc>
        <w:tc>
          <w:tcPr>
            <w:tcW w:w="2801" w:type="dxa"/>
            <w:shd w:val="clear" w:color="auto" w:fill="auto"/>
          </w:tcPr>
          <w:p w:rsidR="00A10E03" w:rsidRDefault="00A10E03" w:rsidP="00A4001D">
            <w:r>
              <w:t>Minion Menu</w:t>
            </w:r>
          </w:p>
        </w:tc>
        <w:tc>
          <w:tcPr>
            <w:tcW w:w="3215" w:type="dxa"/>
            <w:shd w:val="clear" w:color="auto" w:fill="auto"/>
          </w:tcPr>
          <w:p w:rsidR="00A10E03" w:rsidRDefault="00A10E03" w:rsidP="00A4001D">
            <w:r>
              <w:t>Opens the first minion menu (Normal, Super, Boss).</w:t>
            </w:r>
          </w:p>
        </w:tc>
      </w:tr>
      <w:tr w:rsidR="00A10E03" w:rsidRPr="00185A31" w:rsidTr="00335F50">
        <w:trPr>
          <w:tblCellSpacing w:w="20" w:type="dxa"/>
        </w:trPr>
        <w:tc>
          <w:tcPr>
            <w:tcW w:w="3343" w:type="dxa"/>
            <w:shd w:val="clear" w:color="auto" w:fill="auto"/>
          </w:tcPr>
          <w:p w:rsidR="00A10E03" w:rsidRDefault="00A10E03" w:rsidP="00A4001D">
            <w:r>
              <w:t>B</w:t>
            </w:r>
          </w:p>
        </w:tc>
        <w:tc>
          <w:tcPr>
            <w:tcW w:w="2801" w:type="dxa"/>
            <w:shd w:val="clear" w:color="auto" w:fill="auto"/>
          </w:tcPr>
          <w:p w:rsidR="00A10E03" w:rsidRDefault="00A10E03" w:rsidP="00A4001D">
            <w:r>
              <w:t xml:space="preserve">Cancel </w:t>
            </w:r>
          </w:p>
        </w:tc>
        <w:tc>
          <w:tcPr>
            <w:tcW w:w="3215" w:type="dxa"/>
            <w:shd w:val="clear" w:color="auto" w:fill="auto"/>
          </w:tcPr>
          <w:p w:rsidR="00A10E03" w:rsidRDefault="00A10E03" w:rsidP="00A4001D">
            <w:r>
              <w:t>Cancel’s a command or goes back to a previous menu</w:t>
            </w:r>
          </w:p>
        </w:tc>
      </w:tr>
      <w:tr w:rsidR="00A10E03" w:rsidRPr="00185A31" w:rsidTr="00335F50">
        <w:trPr>
          <w:tblCellSpacing w:w="20" w:type="dxa"/>
        </w:trPr>
        <w:tc>
          <w:tcPr>
            <w:tcW w:w="3343" w:type="dxa"/>
            <w:shd w:val="clear" w:color="auto" w:fill="auto"/>
          </w:tcPr>
          <w:p w:rsidR="00A10E03" w:rsidRDefault="00A10E03" w:rsidP="00A4001D">
            <w:r>
              <w:t>Left Stick</w:t>
            </w:r>
          </w:p>
        </w:tc>
        <w:tc>
          <w:tcPr>
            <w:tcW w:w="2801" w:type="dxa"/>
            <w:shd w:val="clear" w:color="auto" w:fill="auto"/>
          </w:tcPr>
          <w:p w:rsidR="00A10E03" w:rsidRDefault="00A10E03" w:rsidP="00A10E03">
            <w:r>
              <w:t>Move target</w:t>
            </w:r>
          </w:p>
        </w:tc>
        <w:tc>
          <w:tcPr>
            <w:tcW w:w="3215" w:type="dxa"/>
            <w:shd w:val="clear" w:color="auto" w:fill="auto"/>
          </w:tcPr>
          <w:p w:rsidR="00A10E03" w:rsidRDefault="00A10E03" w:rsidP="00A10E03">
            <w:r>
              <w:t>Moves the target of the user in the direction they require</w:t>
            </w:r>
          </w:p>
        </w:tc>
      </w:tr>
    </w:tbl>
    <w:p w:rsidR="00900AD9" w:rsidRDefault="00900AD9" w:rsidP="00EF4FBC">
      <w:pPr>
        <w:rPr>
          <w:rFonts w:ascii="Tahoma" w:eastAsia="Perpetua" w:hAnsi="Tahoma" w:cs="Tahoma"/>
          <w:spacing w:val="20"/>
          <w:sz w:val="28"/>
          <w:szCs w:val="32"/>
        </w:rPr>
      </w:pPr>
    </w:p>
    <w:p w:rsidR="00900AD9" w:rsidRDefault="00900AD9" w:rsidP="00900AD9">
      <w:pPr>
        <w:pStyle w:val="Heading1"/>
      </w:pPr>
      <w:r>
        <w:t>Approval</w:t>
      </w:r>
    </w:p>
    <w:p w:rsidR="00CE676F" w:rsidRDefault="00EF4FBC" w:rsidP="00EF4FBC">
      <w:r w:rsidRPr="00FD0972">
        <w:rPr>
          <w:b/>
        </w:rPr>
        <w:t>Prepared By</w:t>
      </w:r>
      <w:r w:rsidR="00CE676F">
        <w:rPr>
          <w:b/>
        </w:rPr>
        <w:t>:</w:t>
      </w:r>
      <w:r w:rsidRPr="00FD0972">
        <w:tab/>
      </w:r>
      <w:r w:rsidR="00741DE8">
        <w:t>Michael Penguin</w:t>
      </w:r>
      <w:bookmarkStart w:id="0" w:name="_GoBack"/>
      <w:bookmarkEnd w:id="0"/>
      <w:r w:rsidR="00CE676F">
        <w:t xml:space="preserve"> Elser</w:t>
      </w:r>
    </w:p>
    <w:p w:rsidR="00EF4FBC" w:rsidRPr="00FD0972" w:rsidRDefault="00EF4FBC" w:rsidP="00EF4FBC">
      <w:r w:rsidRPr="00FD0972">
        <w:rPr>
          <w:b/>
        </w:rPr>
        <w:t>Approved By</w:t>
      </w:r>
      <w:r w:rsidR="00CE676F">
        <w:rPr>
          <w:b/>
        </w:rPr>
        <w:t>:</w:t>
      </w:r>
      <w:r w:rsidRPr="00FD0972">
        <w:tab/>
        <w:t>__________________________________</w:t>
      </w:r>
    </w:p>
    <w:p w:rsidR="00EF4FBC" w:rsidRPr="00FD0972" w:rsidRDefault="00EF4FBC" w:rsidP="00EF4FBC">
      <w:r w:rsidRPr="00FD0972">
        <w:rPr>
          <w:b/>
        </w:rPr>
        <w:t>Approval Date</w:t>
      </w:r>
      <w:r w:rsidR="00CE676F">
        <w:rPr>
          <w:b/>
        </w:rPr>
        <w:t>:</w:t>
      </w:r>
      <w:r w:rsidRPr="00FD0972">
        <w:tab/>
        <w:t>__________________________________</w:t>
      </w:r>
    </w:p>
    <w:p w:rsidR="00EF4FBC" w:rsidRPr="004454FE" w:rsidRDefault="00EF4FBC" w:rsidP="006E06A3"/>
    <w:sectPr w:rsidR="00EF4FBC" w:rsidRPr="004454FE" w:rsidSect="00B522FD">
      <w:headerReference w:type="even" r:id="rId12"/>
      <w:headerReference w:type="default" r:id="rId13"/>
      <w:footerReference w:type="even" r:id="rId14"/>
      <w:footerReference w:type="default" r:id="rId15"/>
      <w:footerReference w:type="first" r:id="rId16"/>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80440" w:rsidRDefault="00B80440" w:rsidP="009F4030">
      <w:pPr>
        <w:spacing w:after="0" w:line="240" w:lineRule="auto"/>
      </w:pPr>
      <w:r>
        <w:separator/>
      </w:r>
    </w:p>
  </w:endnote>
  <w:endnote w:type="continuationSeparator" w:id="0">
    <w:p w:rsidR="00B80440" w:rsidRDefault="00B80440" w:rsidP="009F40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Perpetua">
    <w:panose1 w:val="02020502060401020303"/>
    <w:charset w:val="00"/>
    <w:family w:val="roman"/>
    <w:pitch w:val="variable"/>
    <w:sig w:usb0="00000003" w:usb1="00000000" w:usb2="00000000" w:usb3="00000000" w:csb0="00000001" w:csb1="00000000"/>
  </w:font>
  <w:font w:name="Franklin Gothic Book">
    <w:altName w:val="Corbel"/>
    <w:panose1 w:val="020B0503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ook w:val="04A0" w:firstRow="1" w:lastRow="0" w:firstColumn="1" w:lastColumn="0" w:noHBand="0" w:noVBand="1"/>
    </w:tblPr>
    <w:tblGrid>
      <w:gridCol w:w="1026"/>
    </w:tblGrid>
    <w:tr w:rsidR="00CE676F">
      <w:tc>
        <w:tcPr>
          <w:tcW w:w="0" w:type="auto"/>
        </w:tcPr>
        <w:p w:rsidR="00CE676F" w:rsidRDefault="00CE676F">
          <w:pPr>
            <w:pStyle w:val="Footer"/>
          </w:pPr>
          <w:r>
            <w:rPr>
              <w:noProof/>
            </w:rPr>
            <mc:AlternateContent>
              <mc:Choice Requires="wpg">
                <w:drawing>
                  <wp:inline distT="0" distB="0" distL="0" distR="0">
                    <wp:extent cx="495300" cy="481965"/>
                    <wp:effectExtent l="9525" t="11430" r="9525" b="11430"/>
                    <wp:docPr id="9" name="Group 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495300" cy="481965"/>
                              <a:chOff x="8754" y="11945"/>
                              <a:chExt cx="2880" cy="2859"/>
                            </a:xfrm>
                          </wpg:grpSpPr>
                          <wps:wsp>
                            <wps:cNvPr id="10" name="Rectangle 22"/>
                            <wps:cNvSpPr>
                              <a:spLocks noChangeArrowheads="1"/>
                            </wps:cNvSpPr>
                            <wps:spPr bwMode="auto">
                              <a:xfrm flipH="1">
                                <a:off x="10194" y="11945"/>
                                <a:ext cx="1440" cy="1440"/>
                              </a:xfrm>
                              <a:prstGeom prst="rect">
                                <a:avLst/>
                              </a:prstGeom>
                              <a:solidFill>
                                <a:schemeClr val="bg1">
                                  <a:lumMod val="75000"/>
                                  <a:lumOff val="0"/>
                                  <a:alpha val="50000"/>
                                </a:schemeClr>
                              </a:solidFill>
                              <a:ln w="12700">
                                <a:solidFill>
                                  <a:schemeClr val="bg1">
                                    <a:lumMod val="100000"/>
                                    <a:lumOff val="0"/>
                                  </a:schemeClr>
                                </a:solidFill>
                                <a:miter lim="800000"/>
                                <a:headEnd/>
                                <a:tailEnd/>
                              </a:ln>
                              <a:effectLst/>
                              <a:extLst>
                                <a:ext uri="{AF507438-7753-43E0-B8FC-AC1667EBCBE1}">
                                  <a14:hiddenEffects xmlns:a14="http://schemas.microsoft.com/office/drawing/2010/main">
                                    <a:effectLst>
                                      <a:outerShdw dist="53882" dir="2700000" algn="ctr" rotWithShape="0">
                                        <a:schemeClr val="bg1">
                                          <a:lumMod val="85000"/>
                                          <a:lumOff val="0"/>
                                        </a:schemeClr>
                                      </a:outerShdw>
                                    </a:effectLst>
                                  </a14:hiddenEffects>
                                </a:ext>
                              </a:extLst>
                            </wps:spPr>
                            <wps:bodyPr rot="0" vert="horz" wrap="square" lIns="91440" tIns="45720" rIns="91440" bIns="45720" anchor="ctr" anchorCtr="0" upright="1">
                              <a:noAutofit/>
                            </wps:bodyPr>
                          </wps:wsp>
                          <wps:wsp>
                            <wps:cNvPr id="11" name="Rectangle 23"/>
                            <wps:cNvSpPr>
                              <a:spLocks noChangeArrowheads="1"/>
                            </wps:cNvSpPr>
                            <wps:spPr bwMode="auto">
                              <a:xfrm flipH="1">
                                <a:off x="10194" y="13364"/>
                                <a:ext cx="1440" cy="1440"/>
                              </a:xfrm>
                              <a:prstGeom prst="rect">
                                <a:avLst/>
                              </a:prstGeom>
                              <a:solidFill>
                                <a:schemeClr val="accent2">
                                  <a:lumMod val="100000"/>
                                  <a:lumOff val="0"/>
                                </a:schemeClr>
                              </a:solidFill>
                              <a:ln w="12700">
                                <a:solidFill>
                                  <a:schemeClr val="bg1">
                                    <a:lumMod val="100000"/>
                                    <a:lumOff val="0"/>
                                  </a:schemeClr>
                                </a:solidFill>
                                <a:miter lim="800000"/>
                                <a:headEnd/>
                                <a:tailEnd/>
                              </a:ln>
                              <a:effectLst/>
                              <a:extLst>
                                <a:ext uri="{AF507438-7753-43E0-B8FC-AC1667EBCBE1}">
                                  <a14:hiddenEffects xmlns:a14="http://schemas.microsoft.com/office/drawing/2010/main">
                                    <a:effectLst>
                                      <a:outerShdw dist="53882" dir="2700000" algn="ctr" rotWithShape="0">
                                        <a:schemeClr val="bg1">
                                          <a:lumMod val="85000"/>
                                          <a:lumOff val="0"/>
                                        </a:schemeClr>
                                      </a:outerShdw>
                                    </a:effectLst>
                                  </a14:hiddenEffects>
                                </a:ext>
                              </a:extLst>
                            </wps:spPr>
                            <wps:bodyPr rot="0" vert="horz" wrap="square" lIns="91440" tIns="45720" rIns="91440" bIns="45720" anchor="ctr" anchorCtr="0" upright="1">
                              <a:noAutofit/>
                            </wps:bodyPr>
                          </wps:wsp>
                          <wps:wsp>
                            <wps:cNvPr id="12" name="Rectangle 24"/>
                            <wps:cNvSpPr>
                              <a:spLocks noChangeArrowheads="1"/>
                            </wps:cNvSpPr>
                            <wps:spPr bwMode="auto">
                              <a:xfrm flipH="1">
                                <a:off x="8754" y="13364"/>
                                <a:ext cx="1440" cy="1440"/>
                              </a:xfrm>
                              <a:prstGeom prst="rect">
                                <a:avLst/>
                              </a:prstGeom>
                              <a:solidFill>
                                <a:schemeClr val="bg1">
                                  <a:lumMod val="75000"/>
                                  <a:lumOff val="0"/>
                                  <a:alpha val="50000"/>
                                </a:schemeClr>
                              </a:solidFill>
                              <a:ln w="12700">
                                <a:solidFill>
                                  <a:schemeClr val="bg1">
                                    <a:lumMod val="100000"/>
                                    <a:lumOff val="0"/>
                                  </a:schemeClr>
                                </a:solidFill>
                                <a:miter lim="800000"/>
                                <a:headEnd/>
                                <a:tailEnd/>
                              </a:ln>
                              <a:effectLst/>
                              <a:extLst>
                                <a:ext uri="{AF507438-7753-43E0-B8FC-AC1667EBCBE1}">
                                  <a14:hiddenEffects xmlns:a14="http://schemas.microsoft.com/office/drawing/2010/main">
                                    <a:effectLst>
                                      <a:outerShdw dist="53882" dir="2700000" algn="ctr" rotWithShape="0">
                                        <a:schemeClr val="bg1">
                                          <a:lumMod val="85000"/>
                                          <a:lumOff val="0"/>
                                        </a:schemeClr>
                                      </a:outerShdw>
                                    </a:effectLst>
                                  </a14:hiddenEffects>
                                </a:ext>
                              </a:extLst>
                            </wps:spPr>
                            <wps:bodyPr rot="0" vert="horz" wrap="square" lIns="91440" tIns="45720" rIns="91440" bIns="45720" anchor="ctr" anchorCtr="0" upright="1">
                              <a:noAutofit/>
                            </wps:bodyPr>
                          </wps:wsp>
                        </wpg:wgp>
                      </a:graphicData>
                    </a:graphic>
                  </wp:inline>
                </w:drawing>
              </mc:Choice>
              <mc:Fallback>
                <w:pict>
                  <v:group id="Group 21" o:spid="_x0000_s1026" style="width:39pt;height:37.95pt;flip:y;mso-position-horizontal-relative:char;mso-position-vertical-relative:line" coordorigin="8754,11945" coordsize="2880,28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">
                    <v:rect id="Rectangle 22" o:spid="_x0000_s1027" style="position:absolute;left:10194;top:11945;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3jFb8AA&#10;AADbAAAADwAAAGRycy9kb3ducmV2LnhtbESPzarCMBCF9xd8hzCCu9tUF1etRhFBcOPCH1wPzdgU&#10;m0lpota3v7MQ3M1wzpzzzXLd+0Y9qYt1YAPjLAdFXAZbc2Xgct79zkDFhGyxCUwG3hRhvRr8LLGw&#10;4cVHep5SpSSEY4EGXEptoXUsHXmMWWiJRbuFzmOStau07fAl4b7Rkzz/0x5rlgaHLW0dlffTwxtI&#10;zaF2s/B+TPcbduE6mU/HfDBmNOw3C1CJ+vQ1f673VvCFXn6RAfTqH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63jFb8AAAADbAAAADwAAAAAAAAAAAAAAAACYAgAAZHJzL2Rvd25y&#10;ZXYueG1sUEsFBgAAAAAEAAQA9QAAAIUDAAAAAA==&#10;" fillcolor="#bfbfbf [2412]" strokecolor="white [3212]" strokeweight="1pt">
                      <v:fill opacity="32896f"/>
                      <v:shadow color="#d8d8d8 [2732]" offset="3pt,3pt"/>
                    </v:rect>
                    <v:rect id="Rectangle 23" o:spid="_x0000_s1028" style="position:absolute;left:10194;top:13364;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VQQ8EA&#10;AADbAAAADwAAAGRycy9kb3ducmV2LnhtbERPS4vCMBC+C/sfwgheZE0VFKlGkQVhl0XwsRdvQzO2&#10;xWYSkli7/94Igrf5+J6zXHemES35UFtWMB5lIIgLq2suFfydtp9zECEia2wsk4J/CrBeffSWmGt7&#10;5wO1x1iKFMIhRwVVjC6XMhQVGQwj64gTd7HeYEzQl1J7vKdw08hJls2kwZpTQ4WOvioqrsebUfAr&#10;T+f9bup/4vCwORdZ63ZT65Qa9LvNAkSkLr7FL/e3TvPH8PwlHSB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s1UEPBAAAA2wAAAA8AAAAAAAAAAAAAAAAAmAIAAGRycy9kb3du&#10;cmV2LnhtbFBLBQYAAAAABAAEAPUAAACGAwAAAAA=&#10;" fillcolor="#c0504d [3205]" strokecolor="white [3212]" strokeweight="1pt">
                      <v:shadow color="#d8d8d8 [2732]" offset="3pt,3pt"/>
                    </v:rect>
                    <v:rect id="Rectangle 24" o:spid="_x0000_s1029" style="position:absolute;left:8754;top:13364;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Ob+g7wA&#10;AADbAAAADwAAAGRycy9kb3ducmV2LnhtbERPyQrCMBC9C/5DGMGbTe3BpRpFBMGLBxc8D83YFJtJ&#10;aaLWvzeC4G0eb53lurO1eFLrK8cKxkkKgrhwuuJSweW8G81A+ICssXZMCt7kYb3q95aYa/fiIz1P&#10;oRQxhH2OCkwITS6lLwxZ9IlriCN3c63FEGFbSt3iK4bbWmZpOpEWK44NBhvaGirup4dVEOpDZWbu&#10;/ZjuN2zcNZtPx3xQajjoNgsQgbrwF//cex3nZ/D9JR4gVx8A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B05v6DvAAAANsAAAAPAAAAAAAAAAAAAAAAAJgCAABkcnMvZG93bnJldi54&#10;bWxQSwUGAAAAAAQABAD1AAAAgQMAAAAA&#10;" fillcolor="#bfbfbf [2412]" strokecolor="white [3212]" strokeweight="1pt">
                      <v:fill opacity="32896f"/>
                      <v:shadow color="#d8d8d8 [2732]" offset="3pt,3pt"/>
                    </v:rect>
                    <w10:anchorlock/>
                  </v:group>
                </w:pict>
              </mc:Fallback>
            </mc:AlternateContent>
          </w:r>
        </w:p>
      </w:tc>
    </w:tr>
  </w:tbl>
  <w:p w:rsidR="00B522FD" w:rsidRDefault="00B522F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jc w:val="right"/>
      <w:tblLook w:val="04A0" w:firstRow="1" w:lastRow="0" w:firstColumn="1" w:lastColumn="0" w:noHBand="0" w:noVBand="1"/>
    </w:tblPr>
    <w:tblGrid>
      <w:gridCol w:w="1026"/>
    </w:tblGrid>
    <w:tr w:rsidR="00CE676F">
      <w:trPr>
        <w:jc w:val="right"/>
      </w:trPr>
      <w:tc>
        <w:tcPr>
          <w:tcW w:w="0" w:type="auto"/>
        </w:tcPr>
        <w:p w:rsidR="00CE676F" w:rsidRDefault="00CE676F">
          <w:pPr>
            <w:pStyle w:val="Footer"/>
            <w:jc w:val="right"/>
          </w:pPr>
          <w:r>
            <w:rPr>
              <w:noProof/>
            </w:rPr>
            <mc:AlternateContent>
              <mc:Choice Requires="wpg">
                <w:drawing>
                  <wp:inline distT="0" distB="0" distL="0" distR="0">
                    <wp:extent cx="495300" cy="481965"/>
                    <wp:effectExtent l="11430" t="11430" r="7620" b="11430"/>
                    <wp:docPr id="5"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H="1" flipV="1">
                              <a:off x="0" y="0"/>
                              <a:ext cx="495300" cy="481965"/>
                              <a:chOff x="8754" y="11945"/>
                              <a:chExt cx="2880" cy="2859"/>
                            </a:xfrm>
                          </wpg:grpSpPr>
                          <wps:wsp>
                            <wps:cNvPr id="6" name="Rectangle 18"/>
                            <wps:cNvSpPr>
                              <a:spLocks noChangeArrowheads="1"/>
                            </wps:cNvSpPr>
                            <wps:spPr bwMode="auto">
                              <a:xfrm flipH="1">
                                <a:off x="10194" y="11945"/>
                                <a:ext cx="1440" cy="1440"/>
                              </a:xfrm>
                              <a:prstGeom prst="rect">
                                <a:avLst/>
                              </a:prstGeom>
                              <a:solidFill>
                                <a:schemeClr val="bg1">
                                  <a:lumMod val="75000"/>
                                  <a:lumOff val="0"/>
                                  <a:alpha val="50000"/>
                                </a:schemeClr>
                              </a:solidFill>
                              <a:ln w="12700">
                                <a:solidFill>
                                  <a:schemeClr val="bg1">
                                    <a:lumMod val="100000"/>
                                    <a:lumOff val="0"/>
                                  </a:schemeClr>
                                </a:solidFill>
                                <a:miter lim="800000"/>
                                <a:headEnd/>
                                <a:tailEnd/>
                              </a:ln>
                              <a:effectLst/>
                              <a:extLst>
                                <a:ext uri="{AF507438-7753-43E0-B8FC-AC1667EBCBE1}">
                                  <a14:hiddenEffects xmlns:a14="http://schemas.microsoft.com/office/drawing/2010/main">
                                    <a:effectLst>
                                      <a:outerShdw dist="53882" dir="2700000" algn="ctr" rotWithShape="0">
                                        <a:schemeClr val="bg1">
                                          <a:lumMod val="85000"/>
                                          <a:lumOff val="0"/>
                                        </a:schemeClr>
                                      </a:outerShdw>
                                    </a:effectLst>
                                  </a14:hiddenEffects>
                                </a:ext>
                              </a:extLst>
                            </wps:spPr>
                            <wps:bodyPr rot="0" vert="horz" wrap="square" lIns="91440" tIns="45720" rIns="91440" bIns="45720" anchor="ctr" anchorCtr="0" upright="1">
                              <a:noAutofit/>
                            </wps:bodyPr>
                          </wps:wsp>
                          <wps:wsp>
                            <wps:cNvPr id="7" name="Rectangle 19"/>
                            <wps:cNvSpPr>
                              <a:spLocks noChangeArrowheads="1"/>
                            </wps:cNvSpPr>
                            <wps:spPr bwMode="auto">
                              <a:xfrm flipH="1">
                                <a:off x="10194" y="13364"/>
                                <a:ext cx="1440" cy="1440"/>
                              </a:xfrm>
                              <a:prstGeom prst="rect">
                                <a:avLst/>
                              </a:prstGeom>
                              <a:solidFill>
                                <a:schemeClr val="accent2">
                                  <a:lumMod val="100000"/>
                                  <a:lumOff val="0"/>
                                </a:schemeClr>
                              </a:solidFill>
                              <a:ln w="12700">
                                <a:solidFill>
                                  <a:schemeClr val="bg1">
                                    <a:lumMod val="100000"/>
                                    <a:lumOff val="0"/>
                                  </a:schemeClr>
                                </a:solidFill>
                                <a:miter lim="800000"/>
                                <a:headEnd/>
                                <a:tailEnd/>
                              </a:ln>
                              <a:effectLst/>
                              <a:extLst>
                                <a:ext uri="{AF507438-7753-43E0-B8FC-AC1667EBCBE1}">
                                  <a14:hiddenEffects xmlns:a14="http://schemas.microsoft.com/office/drawing/2010/main">
                                    <a:effectLst>
                                      <a:outerShdw dist="53882" dir="2700000" algn="ctr" rotWithShape="0">
                                        <a:schemeClr val="bg1">
                                          <a:lumMod val="85000"/>
                                          <a:lumOff val="0"/>
                                        </a:schemeClr>
                                      </a:outerShdw>
                                    </a:effectLst>
                                  </a14:hiddenEffects>
                                </a:ext>
                              </a:extLst>
                            </wps:spPr>
                            <wps:bodyPr rot="0" vert="horz" wrap="square" lIns="91440" tIns="45720" rIns="91440" bIns="45720" anchor="ctr" anchorCtr="0" upright="1">
                              <a:noAutofit/>
                            </wps:bodyPr>
                          </wps:wsp>
                          <wps:wsp>
                            <wps:cNvPr id="8" name="Rectangle 20"/>
                            <wps:cNvSpPr>
                              <a:spLocks noChangeArrowheads="1"/>
                            </wps:cNvSpPr>
                            <wps:spPr bwMode="auto">
                              <a:xfrm flipH="1">
                                <a:off x="8754" y="13364"/>
                                <a:ext cx="1440" cy="1440"/>
                              </a:xfrm>
                              <a:prstGeom prst="rect">
                                <a:avLst/>
                              </a:prstGeom>
                              <a:solidFill>
                                <a:schemeClr val="bg1">
                                  <a:lumMod val="75000"/>
                                  <a:lumOff val="0"/>
                                  <a:alpha val="50000"/>
                                </a:schemeClr>
                              </a:solidFill>
                              <a:ln w="12700">
                                <a:solidFill>
                                  <a:schemeClr val="bg1">
                                    <a:lumMod val="100000"/>
                                    <a:lumOff val="0"/>
                                  </a:schemeClr>
                                </a:solidFill>
                                <a:miter lim="800000"/>
                                <a:headEnd/>
                                <a:tailEnd/>
                              </a:ln>
                              <a:effectLst/>
                              <a:extLst>
                                <a:ext uri="{AF507438-7753-43E0-B8FC-AC1667EBCBE1}">
                                  <a14:hiddenEffects xmlns:a14="http://schemas.microsoft.com/office/drawing/2010/main">
                                    <a:effectLst>
                                      <a:outerShdw dist="53882" dir="2700000" algn="ctr" rotWithShape="0">
                                        <a:schemeClr val="bg1">
                                          <a:lumMod val="85000"/>
                                          <a:lumOff val="0"/>
                                        </a:schemeClr>
                                      </a:outerShdw>
                                    </a:effectLst>
                                  </a14:hiddenEffects>
                                </a:ext>
                              </a:extLst>
                            </wps:spPr>
                            <wps:bodyPr rot="0" vert="horz" wrap="square" lIns="91440" tIns="45720" rIns="91440" bIns="45720" anchor="ctr" anchorCtr="0" upright="1">
                              <a:noAutofit/>
                            </wps:bodyPr>
                          </wps:wsp>
                        </wpg:wgp>
                      </a:graphicData>
                    </a:graphic>
                  </wp:inline>
                </w:drawing>
              </mc:Choice>
              <mc:Fallback>
                <w:pict>
                  <v:group id="Group 17" o:spid="_x0000_s1026" style="width:39pt;height:37.95pt;flip:x y;mso-position-horizontal-relative:char;mso-position-vertical-relative:line" coordorigin="8754,11945" coordsize="2880,28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">
                    <v:rect id="Rectangle 18" o:spid="_x0000_s1027" style="position:absolute;left:10194;top:11945;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5H7Mr0A&#10;AADaAAAADwAAAGRycy9kb3ducmV2LnhtbESPSwvCMBCE74L/IazgTVM9+KjGUgTBiwcfeF6atSk2&#10;m9JErf/eCILHYWa+YdZZZ2vxpNZXjhVMxgkI4sLpiksFl/NutADhA7LG2jEpeJOHbNPvrTHV7sVH&#10;ep5CKSKEfYoKTAhNKqUvDFn0Y9cQR+/mWoshyraUusVXhNtaTpNkJi1WHBcMNrQ1VNxPD6sg1IfK&#10;LNz7Md/nbNx1upxP+KDUcNDlKxCBuvAP/9p7rWAG3yvxBsjNB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D5H7Mr0AAADaAAAADwAAAAAAAAAAAAAAAACYAgAAZHJzL2Rvd25yZXYu&#10;eG1sUEsFBgAAAAAEAAQA9QAAAIIDAAAAAA==&#10;" fillcolor="#bfbfbf [2412]" strokecolor="white [3212]" strokeweight="1pt">
                      <v:fill opacity="32896f"/>
                      <v:shadow color="#d8d8d8 [2732]" offset="3pt,3pt"/>
                    </v:rect>
                    <v:rect id="Rectangle 19" o:spid="_x0000_s1028" style="position:absolute;left:10194;top:13364;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pkDJMQA&#10;AADaAAAADwAAAGRycy9kb3ducmV2LnhtbESPQWvCQBSE74X+h+UVvBTdtGAtMRuRglApQqO9eHtk&#10;n0kw+3bZXWP677sFweMwM98wxWo0vRjIh86ygpdZBoK4trrjRsHPYTN9BxEissbeMin4pQCr8vGh&#10;wFzbK1c07GMjEoRDjgraGF0uZahbMhhm1hEn72S9wZikb6T2eE1w08vXLHuTBjtOCy06+mipPu8v&#10;RsGXPBy/d3O/jc/V+lhng9vNrVNq8jSulyAijfEevrU/tYIF/F9JN0CW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6ZAyTEAAAA2gAAAA8AAAAAAAAAAAAAAAAAmAIAAGRycy9k&#10;b3ducmV2LnhtbFBLBQYAAAAABAAEAPUAAACJAwAAAAA=&#10;" fillcolor="#c0504d [3205]" strokecolor="white [3212]" strokeweight="1pt">
                      <v:shadow color="#d8d8d8 [2732]" offset="3pt,3pt"/>
                    </v:rect>
                    <v:rect id="Rectangle 20" o:spid="_x0000_s1029" style="position:absolute;left:8754;top:13364;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" fillcolor="#bfbfbf [2412]" strokecolor="white [3212]" strokeweight="1pt">
                      <v:fill opacity="32896f"/>
                      <v:shadow color="#d8d8d8 [2732]" offset="3pt,3pt"/>
                    </v:rect>
                    <w10:anchorlock/>
                  </v:group>
                </w:pict>
              </mc:Fallback>
            </mc:AlternateContent>
          </w:r>
        </w:p>
      </w:tc>
    </w:tr>
  </w:tbl>
  <w:p w:rsidR="009F4030" w:rsidRDefault="009F4030">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ook w:val="04A0" w:firstRow="1" w:lastRow="0" w:firstColumn="1" w:lastColumn="0" w:noHBand="0" w:noVBand="1"/>
    </w:tblPr>
    <w:tblGrid>
      <w:gridCol w:w="1026"/>
      <w:gridCol w:w="3846"/>
    </w:tblGrid>
    <w:tr w:rsidR="009F4030">
      <w:tc>
        <w:tcPr>
          <w:tcW w:w="0" w:type="auto"/>
        </w:tcPr>
        <w:p w:rsidR="009F4030" w:rsidRDefault="00CE676F">
          <w:pPr>
            <w:pStyle w:val="Footer"/>
          </w:pPr>
          <w:r>
            <w:rPr>
              <w:noProof/>
            </w:rPr>
            <mc:AlternateContent>
              <mc:Choice Requires="wpg">
                <w:drawing>
                  <wp:inline distT="0" distB="0" distL="0" distR="0">
                    <wp:extent cx="495300" cy="481965"/>
                    <wp:effectExtent l="9525" t="11430" r="9525" b="11430"/>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495300" cy="481965"/>
                              <a:chOff x="8754" y="11945"/>
                              <a:chExt cx="2880" cy="2859"/>
                            </a:xfrm>
                          </wpg:grpSpPr>
                          <wps:wsp>
                            <wps:cNvPr id="2" name="Rectangle 2"/>
                            <wps:cNvSpPr>
                              <a:spLocks noChangeArrowheads="1"/>
                            </wps:cNvSpPr>
                            <wps:spPr bwMode="auto">
                              <a:xfrm flipH="1">
                                <a:off x="10194" y="11945"/>
                                <a:ext cx="1440" cy="1440"/>
                              </a:xfrm>
                              <a:prstGeom prst="rect">
                                <a:avLst/>
                              </a:prstGeom>
                              <a:solidFill>
                                <a:schemeClr val="bg1">
                                  <a:lumMod val="75000"/>
                                  <a:lumOff val="0"/>
                                  <a:alpha val="50000"/>
                                </a:schemeClr>
                              </a:solidFill>
                              <a:ln w="12700">
                                <a:solidFill>
                                  <a:schemeClr val="bg1">
                                    <a:lumMod val="100000"/>
                                    <a:lumOff val="0"/>
                                  </a:schemeClr>
                                </a:solidFill>
                                <a:miter lim="800000"/>
                                <a:headEnd/>
                                <a:tailEnd/>
                              </a:ln>
                              <a:effectLst/>
                              <a:extLst>
                                <a:ext uri="{AF507438-7753-43E0-B8FC-AC1667EBCBE1}">
                                  <a14:hiddenEffects xmlns:a14="http://schemas.microsoft.com/office/drawing/2010/main">
                                    <a:effectLst>
                                      <a:outerShdw dist="53882" dir="2700000" algn="ctr" rotWithShape="0">
                                        <a:schemeClr val="bg1">
                                          <a:lumMod val="85000"/>
                                          <a:lumOff val="0"/>
                                        </a:schemeClr>
                                      </a:outerShdw>
                                    </a:effectLst>
                                  </a14:hiddenEffects>
                                </a:ext>
                              </a:extLst>
                            </wps:spPr>
                            <wps:bodyPr rot="0" vert="horz" wrap="square" lIns="91440" tIns="45720" rIns="91440" bIns="45720" anchor="ctr" anchorCtr="0" upright="1">
                              <a:noAutofit/>
                            </wps:bodyPr>
                          </wps:wsp>
                          <wps:wsp>
                            <wps:cNvPr id="3" name="Rectangle 3"/>
                            <wps:cNvSpPr>
                              <a:spLocks noChangeArrowheads="1"/>
                            </wps:cNvSpPr>
                            <wps:spPr bwMode="auto">
                              <a:xfrm flipH="1">
                                <a:off x="10194" y="13364"/>
                                <a:ext cx="1440" cy="1440"/>
                              </a:xfrm>
                              <a:prstGeom prst="rect">
                                <a:avLst/>
                              </a:prstGeom>
                              <a:solidFill>
                                <a:schemeClr val="accent2">
                                  <a:lumMod val="100000"/>
                                  <a:lumOff val="0"/>
                                </a:schemeClr>
                              </a:solidFill>
                              <a:ln w="12700">
                                <a:solidFill>
                                  <a:schemeClr val="bg1">
                                    <a:lumMod val="100000"/>
                                    <a:lumOff val="0"/>
                                  </a:schemeClr>
                                </a:solidFill>
                                <a:miter lim="800000"/>
                                <a:headEnd/>
                                <a:tailEnd/>
                              </a:ln>
                              <a:effectLst/>
                              <a:extLst>
                                <a:ext uri="{AF507438-7753-43E0-B8FC-AC1667EBCBE1}">
                                  <a14:hiddenEffects xmlns:a14="http://schemas.microsoft.com/office/drawing/2010/main">
                                    <a:effectLst>
                                      <a:outerShdw dist="53882" dir="2700000" algn="ctr" rotWithShape="0">
                                        <a:schemeClr val="bg1">
                                          <a:lumMod val="85000"/>
                                          <a:lumOff val="0"/>
                                        </a:schemeClr>
                                      </a:outerShdw>
                                    </a:effectLst>
                                  </a14:hiddenEffects>
                                </a:ext>
                              </a:extLst>
                            </wps:spPr>
                            <wps:bodyPr rot="0" vert="horz" wrap="square" lIns="91440" tIns="45720" rIns="91440" bIns="45720" anchor="ctr" anchorCtr="0" upright="1">
                              <a:noAutofit/>
                            </wps:bodyPr>
                          </wps:wsp>
                          <wps:wsp>
                            <wps:cNvPr id="4" name="Rectangle 4"/>
                            <wps:cNvSpPr>
                              <a:spLocks noChangeArrowheads="1"/>
                            </wps:cNvSpPr>
                            <wps:spPr bwMode="auto">
                              <a:xfrm flipH="1">
                                <a:off x="8754" y="13364"/>
                                <a:ext cx="1440" cy="1440"/>
                              </a:xfrm>
                              <a:prstGeom prst="rect">
                                <a:avLst/>
                              </a:prstGeom>
                              <a:solidFill>
                                <a:schemeClr val="bg1">
                                  <a:lumMod val="75000"/>
                                  <a:lumOff val="0"/>
                                  <a:alpha val="50000"/>
                                </a:schemeClr>
                              </a:solidFill>
                              <a:ln w="12700">
                                <a:solidFill>
                                  <a:schemeClr val="bg1">
                                    <a:lumMod val="100000"/>
                                    <a:lumOff val="0"/>
                                  </a:schemeClr>
                                </a:solidFill>
                                <a:miter lim="800000"/>
                                <a:headEnd/>
                                <a:tailEnd/>
                              </a:ln>
                              <a:effectLst/>
                              <a:extLst>
                                <a:ext uri="{AF507438-7753-43E0-B8FC-AC1667EBCBE1}">
                                  <a14:hiddenEffects xmlns:a14="http://schemas.microsoft.com/office/drawing/2010/main">
                                    <a:effectLst>
                                      <a:outerShdw dist="53882" dir="2700000" algn="ctr" rotWithShape="0">
                                        <a:schemeClr val="bg1">
                                          <a:lumMod val="85000"/>
                                          <a:lumOff val="0"/>
                                        </a:schemeClr>
                                      </a:outerShdw>
                                    </a:effectLst>
                                  </a14:hiddenEffects>
                                </a:ext>
                              </a:extLst>
                            </wps:spPr>
                            <wps:bodyPr rot="0" vert="horz" wrap="square" lIns="91440" tIns="45720" rIns="91440" bIns="45720" anchor="ctr" anchorCtr="0" upright="1">
                              <a:noAutofit/>
                            </wps:bodyPr>
                          </wps:wsp>
                        </wpg:wgp>
                      </a:graphicData>
                    </a:graphic>
                  </wp:inline>
                </w:drawing>
              </mc:Choice>
              <mc:Fallback>
                <w:pict>
                  <v:group id="Group 1" o:spid="_x0000_s1026" style="width:39pt;height:37.95pt;flip:y;mso-position-horizontal-relative:char;mso-position-vertical-relative:line" coordorigin="8754,11945" coordsize="2880,28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">
                    <v:rect id="Rectangle 2" o:spid="_x0000_s1027" style="position:absolute;left:10194;top:11945;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Kr9Mb0A&#10;AADaAAAADwAAAGRycy9kb3ducmV2LnhtbESPSwvCMBCE74L/Iazgzab24KMaRQTBiwcfeF6atSk2&#10;m9JErf/eCILHYWa+YZbrztbiSa2vHCsYJykI4sLpiksFl/NuNAPhA7LG2jEpeJOH9arfW2Ku3YuP&#10;9DyFUkQI+xwVmBCaXEpfGLLoE9cQR+/mWoshyraUusVXhNtaZmk6kRYrjgsGG9oaKu6nh1UQ6kNl&#10;Zu79mO43bNw1m0/HfFBqOOg2CxCBuvAP/9p7rSCD75V4A+TqA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cKr9Mb0AAADaAAAADwAAAAAAAAAAAAAAAACYAgAAZHJzL2Rvd25yZXYu&#10;eG1sUEsFBgAAAAAEAAQA9QAAAIIDAAAAAA==&#10;" fillcolor="#bfbfbf [2412]" strokecolor="white [3212]" strokeweight="1pt">
                      <v:fill opacity="32896f"/>
                      <v:shadow color="#d8d8d8 [2732]" offset="3pt,3pt"/>
                    </v:rect>
                    <v:rect id="Rectangle 3" o:spid="_x0000_s1028" style="position:absolute;left:10194;top:13364;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aIFJ8MA&#10;AADaAAAADwAAAGRycy9kb3ducmV2LnhtbESPQWsCMRSE70L/Q3iFXkSzrShlNYoUCi0iuNqLt8fm&#10;ubu4eQlJuq7/3giCx2FmvmEWq960oiMfGssK3scZCOLS6oYrBX+H79EniBCRNbaWScGVAqyWL4MF&#10;5tpeuKBuHyuRIBxyVFDH6HIpQ1mTwTC2jjh5J+sNxiR9JbXHS4KbVn5k2UwabDgt1Ojoq6byvP83&#10;CjbycNxtp/43Dov1scw6t51ap9Tba7+eg4jUx2f40f7RCiZwv5JugFz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aIFJ8MAAADaAAAADwAAAAAAAAAAAAAAAACYAgAAZHJzL2Rv&#10;d25yZXYueG1sUEsFBgAAAAAEAAQA9QAAAIgDAAAAAA==&#10;" fillcolor="#c0504d [3205]" strokecolor="white [3212]" strokeweight="1pt">
                      <v:shadow color="#d8d8d8 [2732]" offset="3pt,3pt"/>
                    </v:rect>
                    <v:rect id="Rectangle 4" o:spid="_x0000_s1029" style="position:absolute;left:8754;top:13364;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A/A3r0A&#10;AADaAAAADwAAAGRycy9kb3ducmV2LnhtbESPzQrCMBCE74LvEFbwpqkiWqtRRBC8ePAHz0uzNsVm&#10;U5qo9e2NIHgcZuYbZrlubSWe1PjSsYLRMAFBnDtdcqHgct4NUhA+IGusHJOCN3lYr7qdJWbavfhI&#10;z1MoRISwz1CBCaHOpPS5IYt+6Gri6N1cYzFE2RRSN/iKcFvJcZJMpcWS44LBmraG8vvpYRWE6lCa&#10;1L0fs/2GjbuO57MRH5Tq99rNAkSgNvzDv/ZeK5jA90q8AXL1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kA/A3r0AAADaAAAADwAAAAAAAAAAAAAAAACYAgAAZHJzL2Rvd25yZXYu&#10;eG1sUEsFBgAAAAAEAAQA9QAAAIIDAAAAAA==&#10;" fillcolor="#bfbfbf [2412]" strokecolor="white [3212]" strokeweight="1pt">
                      <v:fill opacity="32896f"/>
                      <v:shadow color="#d8d8d8 [2732]" offset="3pt,3pt"/>
                    </v:rect>
                    <w10:anchorlock/>
                  </v:group>
                </w:pict>
              </mc:Fallback>
            </mc:AlternateContent>
          </w:r>
        </w:p>
      </w:tc>
      <w:tc>
        <w:tcPr>
          <w:tcW w:w="0" w:type="auto"/>
        </w:tcPr>
        <w:p w:rsidR="009F4030" w:rsidRDefault="00741DE8">
          <w:pPr>
            <w:pStyle w:val="Footer"/>
          </w:pPr>
          <w:sdt>
            <w:sdtPr>
              <w:alias w:val="Company"/>
              <w:id w:val="76311665"/>
              <w:showingPlcHdr/>
              <w:dataBinding w:prefixMappings="xmlns:ns0='http://schemas.openxmlformats.org/officeDocument/2006/extended-properties'" w:xpath="/ns0:Properties[1]/ns0:Company[1]" w:storeItemID="{6668398D-A668-4E3E-A5EB-62B293D839F1}"/>
              <w:text/>
            </w:sdtPr>
            <w:sdtEndPr/>
            <w:sdtContent>
              <w:r w:rsidR="006973B2">
                <w:t>[Type the company name]</w:t>
              </w:r>
            </w:sdtContent>
          </w:sdt>
          <w:r w:rsidR="009F4030">
            <w:t xml:space="preserve"> | Confidential</w:t>
          </w:r>
        </w:p>
      </w:tc>
    </w:tr>
  </w:tbl>
  <w:p w:rsidR="009F4030" w:rsidRDefault="009F403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80440" w:rsidRDefault="00B80440" w:rsidP="009F4030">
      <w:pPr>
        <w:spacing w:after="0" w:line="240" w:lineRule="auto"/>
      </w:pPr>
      <w:r>
        <w:separator/>
      </w:r>
    </w:p>
  </w:footnote>
  <w:footnote w:type="continuationSeparator" w:id="0">
    <w:p w:rsidR="00B80440" w:rsidRDefault="00B80440" w:rsidP="009F403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ook w:val="04A0" w:firstRow="1" w:lastRow="0" w:firstColumn="1" w:lastColumn="0" w:noHBand="0" w:noVBand="1"/>
    </w:tblPr>
    <w:tblGrid>
      <w:gridCol w:w="792"/>
      <w:gridCol w:w="2300"/>
    </w:tblGrid>
    <w:tr w:rsidR="00B522FD">
      <w:trPr>
        <w:trHeight w:hRule="exact" w:val="792"/>
      </w:trPr>
      <w:tc>
        <w:tcPr>
          <w:tcW w:w="792" w:type="dxa"/>
          <w:shd w:val="clear" w:color="auto" w:fill="C0504D" w:themeFill="accent2"/>
          <w:vAlign w:val="center"/>
        </w:tcPr>
        <w:p w:rsidR="00B522FD" w:rsidRDefault="007756EB">
          <w:pPr>
            <w:pStyle w:val="Footer"/>
            <w:jc w:val="center"/>
            <w:rPr>
              <w:color w:val="FFFFFF" w:themeColor="background1"/>
            </w:rPr>
          </w:pPr>
          <w:r>
            <w:fldChar w:fldCharType="begin"/>
          </w:r>
          <w:r>
            <w:instrText xml:space="preserve"> PAGE  \* MERGEFORMAT </w:instrText>
          </w:r>
          <w:r>
            <w:fldChar w:fldCharType="separate"/>
          </w:r>
          <w:r w:rsidR="00741DE8" w:rsidRPr="00741DE8">
            <w:rPr>
              <w:noProof/>
              <w:color w:val="FFFFFF" w:themeColor="background1"/>
            </w:rPr>
            <w:t>6</w:t>
          </w:r>
          <w:r>
            <w:rPr>
              <w:noProof/>
              <w:color w:val="FFFFFF" w:themeColor="background1"/>
            </w:rPr>
            <w:fldChar w:fldCharType="end"/>
          </w:r>
        </w:p>
      </w:tc>
      <w:sdt>
        <w:sdtPr>
          <w:rPr>
            <w:rFonts w:asciiTheme="majorHAnsi" w:eastAsiaTheme="majorEastAsia" w:hAnsiTheme="majorHAnsi" w:cstheme="majorBidi"/>
            <w:sz w:val="28"/>
            <w:szCs w:val="28"/>
          </w:rPr>
          <w:alias w:val="Title"/>
          <w:id w:val="23280118"/>
          <w:dataBinding w:prefixMappings="xmlns:ns0='http://schemas.openxmlformats.org/package/2006/metadata/core-properties' xmlns:ns1='http://purl.org/dc/elements/1.1/'" w:xpath="/ns0:coreProperties[1]/ns1:title[1]" w:storeItemID="{6C3C8BC8-F283-45AE-878A-BAB7291924A1}"/>
          <w:text/>
        </w:sdtPr>
        <w:sdtEndPr/>
        <w:sdtContent>
          <w:tc>
            <w:tcPr>
              <w:tcW w:w="0" w:type="auto"/>
              <w:vAlign w:val="center"/>
            </w:tcPr>
            <w:p w:rsidR="00B522FD" w:rsidRDefault="0044410C">
              <w:pPr>
                <w:pStyle w:val="Footer"/>
                <w:rPr>
                  <w:rFonts w:asciiTheme="majorHAnsi" w:eastAsiaTheme="majorEastAsia" w:hAnsiTheme="majorHAnsi" w:cstheme="majorBidi"/>
                  <w:sz w:val="28"/>
                  <w:szCs w:val="28"/>
                </w:rPr>
              </w:pPr>
              <w:r>
                <w:rPr>
                  <w:rFonts w:asciiTheme="majorHAnsi" w:eastAsiaTheme="majorEastAsia" w:hAnsiTheme="majorHAnsi" w:cstheme="majorBidi"/>
                  <w:sz w:val="28"/>
                  <w:szCs w:val="28"/>
                </w:rPr>
                <w:t>Real Tournament</w:t>
              </w:r>
            </w:p>
          </w:tc>
        </w:sdtContent>
      </w:sdt>
    </w:tr>
  </w:tbl>
  <w:p w:rsidR="00B522FD" w:rsidRDefault="00B522FD">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jc w:val="right"/>
      <w:tblLook w:val="04A0" w:firstRow="1" w:lastRow="0" w:firstColumn="1" w:lastColumn="0" w:noHBand="0" w:noVBand="1"/>
    </w:tblPr>
    <w:tblGrid>
      <w:gridCol w:w="2300"/>
      <w:gridCol w:w="792"/>
    </w:tblGrid>
    <w:tr w:rsidR="00B522FD">
      <w:trPr>
        <w:trHeight w:hRule="exact" w:val="792"/>
        <w:jc w:val="right"/>
      </w:trPr>
      <w:sdt>
        <w:sdtPr>
          <w:rPr>
            <w:rFonts w:asciiTheme="majorHAnsi" w:eastAsiaTheme="majorEastAsia" w:hAnsiTheme="majorHAnsi" w:cstheme="majorBidi"/>
            <w:sz w:val="28"/>
            <w:szCs w:val="28"/>
          </w:rPr>
          <w:alias w:val="Title"/>
          <w:id w:val="23771477"/>
          <w:dataBinding w:prefixMappings="xmlns:ns0='http://schemas.openxmlformats.org/package/2006/metadata/core-properties' xmlns:ns1='http://purl.org/dc/elements/1.1/'" w:xpath="/ns0:coreProperties[1]/ns1:title[1]" w:storeItemID="{6C3C8BC8-F283-45AE-878A-BAB7291924A1}"/>
          <w:text/>
        </w:sdtPr>
        <w:sdtEndPr/>
        <w:sdtContent>
          <w:tc>
            <w:tcPr>
              <w:tcW w:w="0" w:type="auto"/>
              <w:vAlign w:val="center"/>
            </w:tcPr>
            <w:p w:rsidR="00B522FD" w:rsidRDefault="0044410C">
              <w:pPr>
                <w:pStyle w:val="Header"/>
                <w:jc w:val="right"/>
                <w:rPr>
                  <w:rFonts w:asciiTheme="majorHAnsi" w:eastAsiaTheme="majorEastAsia" w:hAnsiTheme="majorHAnsi" w:cstheme="majorBidi"/>
                  <w:sz w:val="28"/>
                  <w:szCs w:val="28"/>
                </w:rPr>
              </w:pPr>
              <w:r>
                <w:rPr>
                  <w:rFonts w:asciiTheme="majorHAnsi" w:eastAsiaTheme="majorEastAsia" w:hAnsiTheme="majorHAnsi" w:cstheme="majorBidi"/>
                  <w:sz w:val="28"/>
                  <w:szCs w:val="28"/>
                </w:rPr>
                <w:t>Real Tournament</w:t>
              </w:r>
            </w:p>
          </w:tc>
        </w:sdtContent>
      </w:sdt>
      <w:tc>
        <w:tcPr>
          <w:tcW w:w="792" w:type="dxa"/>
          <w:shd w:val="clear" w:color="auto" w:fill="C0504D" w:themeFill="accent2"/>
          <w:vAlign w:val="center"/>
        </w:tcPr>
        <w:p w:rsidR="00B522FD" w:rsidRDefault="007756EB">
          <w:pPr>
            <w:pStyle w:val="Header"/>
            <w:jc w:val="center"/>
            <w:rPr>
              <w:color w:val="FFFFFF" w:themeColor="background1"/>
            </w:rPr>
          </w:pPr>
          <w:r>
            <w:fldChar w:fldCharType="begin"/>
          </w:r>
          <w:r>
            <w:instrText xml:space="preserve"> PAGE  \* MERGEFORMAT </w:instrText>
          </w:r>
          <w:r>
            <w:fldChar w:fldCharType="separate"/>
          </w:r>
          <w:r w:rsidR="00741DE8" w:rsidRPr="00741DE8">
            <w:rPr>
              <w:noProof/>
              <w:color w:val="FFFFFF" w:themeColor="background1"/>
            </w:rPr>
            <w:t>5</w:t>
          </w:r>
          <w:r>
            <w:rPr>
              <w:noProof/>
              <w:color w:val="FFFFFF" w:themeColor="background1"/>
            </w:rPr>
            <w:fldChar w:fldCharType="end"/>
          </w:r>
        </w:p>
      </w:tc>
    </w:tr>
  </w:tbl>
  <w:p w:rsidR="009F4030" w:rsidRDefault="009F403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877F61"/>
    <w:multiLevelType w:val="multilevel"/>
    <w:tmpl w:val="47340514"/>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02" w:hanging="432"/>
      </w:pPr>
      <w:rPr>
        <w:rFonts w:hint="default"/>
      </w:rPr>
    </w:lvl>
    <w:lvl w:ilvl="2">
      <w:start w:val="1"/>
      <w:numFmt w:val="decimal"/>
      <w:pStyle w:val="Heading3"/>
      <w:lvlText w:val="%1.%2.%3."/>
      <w:lvlJc w:val="left"/>
      <w:pPr>
        <w:ind w:left="50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nsid w:val="2E401096"/>
    <w:multiLevelType w:val="hybridMultilevel"/>
    <w:tmpl w:val="E86E81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42D23DDF"/>
    <w:multiLevelType w:val="hybridMultilevel"/>
    <w:tmpl w:val="8E78F8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CC44841"/>
    <w:multiLevelType w:val="hybridMultilevel"/>
    <w:tmpl w:val="4D52BE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04116A4"/>
    <w:multiLevelType w:val="hybridMultilevel"/>
    <w:tmpl w:val="722C5B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5F631C90"/>
    <w:multiLevelType w:val="hybridMultilevel"/>
    <w:tmpl w:val="012656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63F202D4"/>
    <w:multiLevelType w:val="hybridMultilevel"/>
    <w:tmpl w:val="3C8043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D6E2A0A"/>
    <w:multiLevelType w:val="hybridMultilevel"/>
    <w:tmpl w:val="D86894E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4"/>
  </w:num>
  <w:num w:numId="3">
    <w:abstractNumId w:val="5"/>
  </w:num>
  <w:num w:numId="4">
    <w:abstractNumId w:val="1"/>
  </w:num>
  <w:num w:numId="5">
    <w:abstractNumId w:val="3"/>
  </w:num>
  <w:num w:numId="6">
    <w:abstractNumId w:val="6"/>
  </w:num>
  <w:num w:numId="7">
    <w:abstractNumId w:val="2"/>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attachedTemplate r:id="rId1"/>
  <w:defaultTabStop w:val="720"/>
  <w:evenAndOddHeaders/>
  <w:drawingGridHorizontalSpacing w:val="110"/>
  <w:displayHorizontalDrawingGridEvery w:val="2"/>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169B"/>
    <w:rsid w:val="00096A85"/>
    <w:rsid w:val="00142683"/>
    <w:rsid w:val="00196F3A"/>
    <w:rsid w:val="001F4DA0"/>
    <w:rsid w:val="00270B98"/>
    <w:rsid w:val="002849BF"/>
    <w:rsid w:val="0029714B"/>
    <w:rsid w:val="002C02B1"/>
    <w:rsid w:val="0033245F"/>
    <w:rsid w:val="00335F50"/>
    <w:rsid w:val="00410802"/>
    <w:rsid w:val="00432F2F"/>
    <w:rsid w:val="0044410C"/>
    <w:rsid w:val="0053169B"/>
    <w:rsid w:val="00564038"/>
    <w:rsid w:val="006938BB"/>
    <w:rsid w:val="006973B2"/>
    <w:rsid w:val="006E06A3"/>
    <w:rsid w:val="00741DE8"/>
    <w:rsid w:val="00750D9F"/>
    <w:rsid w:val="007756EB"/>
    <w:rsid w:val="007A2432"/>
    <w:rsid w:val="00835C00"/>
    <w:rsid w:val="008609B2"/>
    <w:rsid w:val="00900AD9"/>
    <w:rsid w:val="0090564A"/>
    <w:rsid w:val="009105EA"/>
    <w:rsid w:val="009F4030"/>
    <w:rsid w:val="00A10E03"/>
    <w:rsid w:val="00A145FB"/>
    <w:rsid w:val="00A75775"/>
    <w:rsid w:val="00A869D9"/>
    <w:rsid w:val="00B20C32"/>
    <w:rsid w:val="00B40E86"/>
    <w:rsid w:val="00B522FD"/>
    <w:rsid w:val="00B80440"/>
    <w:rsid w:val="00C018EC"/>
    <w:rsid w:val="00CE27B8"/>
    <w:rsid w:val="00CE676F"/>
    <w:rsid w:val="00CF0EAB"/>
    <w:rsid w:val="00D461D8"/>
    <w:rsid w:val="00DC0AA6"/>
    <w:rsid w:val="00E64054"/>
    <w:rsid w:val="00EF4FBC"/>
    <w:rsid w:val="00F33BDA"/>
    <w:rsid w:val="00F3744C"/>
    <w:rsid w:val="00FA536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next w:val="Normal"/>
    <w:link w:val="Heading1Char"/>
    <w:qFormat/>
    <w:rsid w:val="00EF4FBC"/>
    <w:pPr>
      <w:keepNext/>
      <w:numPr>
        <w:numId w:val="1"/>
      </w:numPr>
      <w:spacing w:before="480" w:after="180" w:line="240" w:lineRule="auto"/>
      <w:outlineLvl w:val="0"/>
    </w:pPr>
    <w:rPr>
      <w:rFonts w:ascii="Tahoma" w:eastAsia="Perpetua" w:hAnsi="Tahoma" w:cs="Tahoma"/>
      <w:spacing w:val="20"/>
      <w:sz w:val="28"/>
      <w:szCs w:val="32"/>
    </w:rPr>
  </w:style>
  <w:style w:type="paragraph" w:styleId="Heading2">
    <w:name w:val="heading 2"/>
    <w:aliases w:val="2"/>
    <w:basedOn w:val="Normal"/>
    <w:next w:val="Normal"/>
    <w:link w:val="Heading2Char"/>
    <w:qFormat/>
    <w:rsid w:val="00EF4FBC"/>
    <w:pPr>
      <w:numPr>
        <w:ilvl w:val="1"/>
        <w:numId w:val="1"/>
      </w:numPr>
      <w:spacing w:before="240" w:after="40" w:line="240" w:lineRule="auto"/>
      <w:ind w:left="432"/>
      <w:outlineLvl w:val="1"/>
    </w:pPr>
    <w:rPr>
      <w:rFonts w:ascii="Franklin Gothic Book" w:eastAsia="Perpetua" w:hAnsi="Franklin Gothic Book" w:cs="Times New Roman"/>
      <w:spacing w:val="20"/>
      <w:sz w:val="26"/>
      <w:szCs w:val="26"/>
    </w:rPr>
  </w:style>
  <w:style w:type="paragraph" w:styleId="Heading3">
    <w:name w:val="heading 3"/>
    <w:basedOn w:val="Heading2"/>
    <w:next w:val="Normal"/>
    <w:link w:val="Heading3Char"/>
    <w:unhideWhenUsed/>
    <w:qFormat/>
    <w:rsid w:val="00EF4FBC"/>
    <w:pPr>
      <w:numPr>
        <w:ilvl w:val="2"/>
      </w:numPr>
      <w:ind w:left="142" w:hanging="993"/>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F4030"/>
    <w:pPr>
      <w:spacing w:after="0" w:line="240" w:lineRule="auto"/>
    </w:pPr>
  </w:style>
  <w:style w:type="character" w:customStyle="1" w:styleId="NoSpacingChar">
    <w:name w:val="No Spacing Char"/>
    <w:basedOn w:val="DefaultParagraphFont"/>
    <w:link w:val="NoSpacing"/>
    <w:uiPriority w:val="1"/>
    <w:rsid w:val="009F4030"/>
    <w:rPr>
      <w:rFonts w:eastAsiaTheme="minorEastAsia"/>
      <w:lang w:val="en-US"/>
    </w:rPr>
  </w:style>
  <w:style w:type="paragraph" w:styleId="BalloonText">
    <w:name w:val="Balloon Text"/>
    <w:basedOn w:val="Normal"/>
    <w:link w:val="BalloonTextChar"/>
    <w:uiPriority w:val="99"/>
    <w:semiHidden/>
    <w:unhideWhenUsed/>
    <w:rsid w:val="009F403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4030"/>
    <w:rPr>
      <w:rFonts w:ascii="Tahoma" w:hAnsi="Tahoma" w:cs="Tahoma"/>
      <w:sz w:val="16"/>
      <w:szCs w:val="16"/>
    </w:rPr>
  </w:style>
  <w:style w:type="paragraph" w:styleId="Header">
    <w:name w:val="header"/>
    <w:basedOn w:val="Normal"/>
    <w:link w:val="HeaderChar"/>
    <w:uiPriority w:val="99"/>
    <w:unhideWhenUsed/>
    <w:rsid w:val="009F4030"/>
    <w:pPr>
      <w:tabs>
        <w:tab w:val="center" w:pos="4513"/>
        <w:tab w:val="right" w:pos="9026"/>
      </w:tabs>
      <w:spacing w:after="0" w:line="240" w:lineRule="auto"/>
    </w:pPr>
  </w:style>
  <w:style w:type="character" w:customStyle="1" w:styleId="HeaderChar">
    <w:name w:val="Header Char"/>
    <w:basedOn w:val="DefaultParagraphFont"/>
    <w:link w:val="Header"/>
    <w:uiPriority w:val="99"/>
    <w:rsid w:val="009F4030"/>
  </w:style>
  <w:style w:type="paragraph" w:styleId="Footer">
    <w:name w:val="footer"/>
    <w:basedOn w:val="Normal"/>
    <w:link w:val="FooterChar"/>
    <w:uiPriority w:val="99"/>
    <w:unhideWhenUsed/>
    <w:rsid w:val="009F4030"/>
    <w:pPr>
      <w:tabs>
        <w:tab w:val="center" w:pos="4513"/>
        <w:tab w:val="right" w:pos="9026"/>
      </w:tabs>
      <w:spacing w:after="0" w:line="240" w:lineRule="auto"/>
    </w:pPr>
  </w:style>
  <w:style w:type="character" w:customStyle="1" w:styleId="FooterChar">
    <w:name w:val="Footer Char"/>
    <w:basedOn w:val="DefaultParagraphFont"/>
    <w:link w:val="Footer"/>
    <w:uiPriority w:val="99"/>
    <w:rsid w:val="009F4030"/>
  </w:style>
  <w:style w:type="character" w:customStyle="1" w:styleId="Heading1Char">
    <w:name w:val="Heading 1 Char"/>
    <w:basedOn w:val="DefaultParagraphFont"/>
    <w:link w:val="Heading1"/>
    <w:rsid w:val="00EF4FBC"/>
    <w:rPr>
      <w:rFonts w:ascii="Tahoma" w:eastAsia="Perpetua" w:hAnsi="Tahoma" w:cs="Tahoma"/>
      <w:spacing w:val="20"/>
      <w:sz w:val="28"/>
      <w:szCs w:val="32"/>
      <w:lang w:val="en-US"/>
    </w:rPr>
  </w:style>
  <w:style w:type="character" w:customStyle="1" w:styleId="Heading2Char">
    <w:name w:val="Heading 2 Char"/>
    <w:aliases w:val="2 Char"/>
    <w:basedOn w:val="DefaultParagraphFont"/>
    <w:link w:val="Heading2"/>
    <w:rsid w:val="00EF4FBC"/>
    <w:rPr>
      <w:rFonts w:ascii="Franklin Gothic Book" w:eastAsia="Perpetua" w:hAnsi="Franklin Gothic Book" w:cs="Times New Roman"/>
      <w:spacing w:val="20"/>
      <w:sz w:val="26"/>
      <w:szCs w:val="26"/>
      <w:lang w:val="en-US"/>
    </w:rPr>
  </w:style>
  <w:style w:type="character" w:customStyle="1" w:styleId="Heading3Char">
    <w:name w:val="Heading 3 Char"/>
    <w:basedOn w:val="DefaultParagraphFont"/>
    <w:link w:val="Heading3"/>
    <w:rsid w:val="00EF4FBC"/>
    <w:rPr>
      <w:rFonts w:ascii="Franklin Gothic Book" w:eastAsia="Perpetua" w:hAnsi="Franklin Gothic Book" w:cs="Times New Roman"/>
      <w:spacing w:val="20"/>
      <w:sz w:val="26"/>
      <w:szCs w:val="26"/>
      <w:lang w:val="en-US"/>
    </w:rPr>
  </w:style>
  <w:style w:type="paragraph" w:customStyle="1" w:styleId="GuidanceText">
    <w:name w:val="Guidance Text"/>
    <w:basedOn w:val="Normal"/>
    <w:qFormat/>
    <w:rsid w:val="00EF4FBC"/>
    <w:rPr>
      <w:rFonts w:ascii="Calibri" w:eastAsia="Calibri" w:hAnsi="Calibri" w:cs="Times New Roman"/>
      <w:i/>
      <w:color w:val="FF0000"/>
    </w:rPr>
  </w:style>
  <w:style w:type="paragraph" w:customStyle="1" w:styleId="Indentedbodytext">
    <w:name w:val="Indented body text"/>
    <w:basedOn w:val="Normal"/>
    <w:rsid w:val="00EF4FBC"/>
    <w:pPr>
      <w:overflowPunct w:val="0"/>
      <w:autoSpaceDE w:val="0"/>
      <w:autoSpaceDN w:val="0"/>
      <w:adjustRightInd w:val="0"/>
      <w:spacing w:after="240" w:line="240" w:lineRule="auto"/>
      <w:ind w:left="1134"/>
      <w:jc w:val="both"/>
      <w:textAlignment w:val="baseline"/>
    </w:pPr>
    <w:rPr>
      <w:rFonts w:ascii="Arial" w:eastAsia="Times New Roman" w:hAnsi="Arial" w:cs="Times New Roman"/>
      <w:sz w:val="24"/>
      <w:szCs w:val="24"/>
    </w:rPr>
  </w:style>
  <w:style w:type="paragraph" w:customStyle="1" w:styleId="TableText">
    <w:name w:val="Table Text"/>
    <w:basedOn w:val="Normal"/>
    <w:rsid w:val="00EF4FBC"/>
    <w:pPr>
      <w:spacing w:before="60" w:after="60" w:line="240" w:lineRule="auto"/>
    </w:pPr>
    <w:rPr>
      <w:rFonts w:ascii="Times New Roman" w:eastAsia="Times New Roman" w:hAnsi="Times New Roman" w:cs="Times New Roman"/>
      <w:sz w:val="20"/>
      <w:szCs w:val="24"/>
    </w:rPr>
  </w:style>
  <w:style w:type="paragraph" w:customStyle="1" w:styleId="TableHeaderRow">
    <w:name w:val="Table Header Row"/>
    <w:basedOn w:val="Normal"/>
    <w:next w:val="Normal"/>
    <w:rsid w:val="00EF4FBC"/>
    <w:pPr>
      <w:spacing w:before="40" w:after="40" w:line="240" w:lineRule="auto"/>
    </w:pPr>
    <w:rPr>
      <w:rFonts w:ascii="Arial" w:eastAsia="Times New Roman" w:hAnsi="Arial" w:cs="Times New Roman"/>
      <w:b/>
      <w:color w:val="FFFFFF"/>
      <w:szCs w:val="24"/>
    </w:rPr>
  </w:style>
  <w:style w:type="character" w:styleId="PlaceholderText">
    <w:name w:val="Placeholder Text"/>
    <w:basedOn w:val="DefaultParagraphFont"/>
    <w:uiPriority w:val="99"/>
    <w:semiHidden/>
    <w:rsid w:val="006E06A3"/>
    <w:rPr>
      <w:color w:val="808080"/>
    </w:rPr>
  </w:style>
  <w:style w:type="paragraph" w:styleId="ListParagraph">
    <w:name w:val="List Paragraph"/>
    <w:basedOn w:val="Normal"/>
    <w:uiPriority w:val="34"/>
    <w:qFormat/>
    <w:rsid w:val="006938BB"/>
    <w:pPr>
      <w:ind w:left="720"/>
      <w:contextualSpacing/>
    </w:pPr>
  </w:style>
  <w:style w:type="table" w:styleId="TableGrid">
    <w:name w:val="Table Grid"/>
    <w:basedOn w:val="TableNormal"/>
    <w:uiPriority w:val="59"/>
    <w:rsid w:val="007756E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next w:val="Normal"/>
    <w:link w:val="Heading1Char"/>
    <w:qFormat/>
    <w:rsid w:val="00EF4FBC"/>
    <w:pPr>
      <w:keepNext/>
      <w:numPr>
        <w:numId w:val="1"/>
      </w:numPr>
      <w:spacing w:before="480" w:after="180" w:line="240" w:lineRule="auto"/>
      <w:outlineLvl w:val="0"/>
    </w:pPr>
    <w:rPr>
      <w:rFonts w:ascii="Tahoma" w:eastAsia="Perpetua" w:hAnsi="Tahoma" w:cs="Tahoma"/>
      <w:spacing w:val="20"/>
      <w:sz w:val="28"/>
      <w:szCs w:val="32"/>
    </w:rPr>
  </w:style>
  <w:style w:type="paragraph" w:styleId="Heading2">
    <w:name w:val="heading 2"/>
    <w:aliases w:val="2"/>
    <w:basedOn w:val="Normal"/>
    <w:next w:val="Normal"/>
    <w:link w:val="Heading2Char"/>
    <w:qFormat/>
    <w:rsid w:val="00EF4FBC"/>
    <w:pPr>
      <w:numPr>
        <w:ilvl w:val="1"/>
        <w:numId w:val="1"/>
      </w:numPr>
      <w:spacing w:before="240" w:after="40" w:line="240" w:lineRule="auto"/>
      <w:ind w:left="432"/>
      <w:outlineLvl w:val="1"/>
    </w:pPr>
    <w:rPr>
      <w:rFonts w:ascii="Franklin Gothic Book" w:eastAsia="Perpetua" w:hAnsi="Franklin Gothic Book" w:cs="Times New Roman"/>
      <w:spacing w:val="20"/>
      <w:sz w:val="26"/>
      <w:szCs w:val="26"/>
    </w:rPr>
  </w:style>
  <w:style w:type="paragraph" w:styleId="Heading3">
    <w:name w:val="heading 3"/>
    <w:basedOn w:val="Heading2"/>
    <w:next w:val="Normal"/>
    <w:link w:val="Heading3Char"/>
    <w:unhideWhenUsed/>
    <w:qFormat/>
    <w:rsid w:val="00EF4FBC"/>
    <w:pPr>
      <w:numPr>
        <w:ilvl w:val="2"/>
      </w:numPr>
      <w:ind w:left="142" w:hanging="993"/>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F4030"/>
    <w:pPr>
      <w:spacing w:after="0" w:line="240" w:lineRule="auto"/>
    </w:pPr>
  </w:style>
  <w:style w:type="character" w:customStyle="1" w:styleId="NoSpacingChar">
    <w:name w:val="No Spacing Char"/>
    <w:basedOn w:val="DefaultParagraphFont"/>
    <w:link w:val="NoSpacing"/>
    <w:uiPriority w:val="1"/>
    <w:rsid w:val="009F4030"/>
    <w:rPr>
      <w:rFonts w:eastAsiaTheme="minorEastAsia"/>
      <w:lang w:val="en-US"/>
    </w:rPr>
  </w:style>
  <w:style w:type="paragraph" w:styleId="BalloonText">
    <w:name w:val="Balloon Text"/>
    <w:basedOn w:val="Normal"/>
    <w:link w:val="BalloonTextChar"/>
    <w:uiPriority w:val="99"/>
    <w:semiHidden/>
    <w:unhideWhenUsed/>
    <w:rsid w:val="009F403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4030"/>
    <w:rPr>
      <w:rFonts w:ascii="Tahoma" w:hAnsi="Tahoma" w:cs="Tahoma"/>
      <w:sz w:val="16"/>
      <w:szCs w:val="16"/>
    </w:rPr>
  </w:style>
  <w:style w:type="paragraph" w:styleId="Header">
    <w:name w:val="header"/>
    <w:basedOn w:val="Normal"/>
    <w:link w:val="HeaderChar"/>
    <w:uiPriority w:val="99"/>
    <w:unhideWhenUsed/>
    <w:rsid w:val="009F4030"/>
    <w:pPr>
      <w:tabs>
        <w:tab w:val="center" w:pos="4513"/>
        <w:tab w:val="right" w:pos="9026"/>
      </w:tabs>
      <w:spacing w:after="0" w:line="240" w:lineRule="auto"/>
    </w:pPr>
  </w:style>
  <w:style w:type="character" w:customStyle="1" w:styleId="HeaderChar">
    <w:name w:val="Header Char"/>
    <w:basedOn w:val="DefaultParagraphFont"/>
    <w:link w:val="Header"/>
    <w:uiPriority w:val="99"/>
    <w:rsid w:val="009F4030"/>
  </w:style>
  <w:style w:type="paragraph" w:styleId="Footer">
    <w:name w:val="footer"/>
    <w:basedOn w:val="Normal"/>
    <w:link w:val="FooterChar"/>
    <w:uiPriority w:val="99"/>
    <w:unhideWhenUsed/>
    <w:rsid w:val="009F4030"/>
    <w:pPr>
      <w:tabs>
        <w:tab w:val="center" w:pos="4513"/>
        <w:tab w:val="right" w:pos="9026"/>
      </w:tabs>
      <w:spacing w:after="0" w:line="240" w:lineRule="auto"/>
    </w:pPr>
  </w:style>
  <w:style w:type="character" w:customStyle="1" w:styleId="FooterChar">
    <w:name w:val="Footer Char"/>
    <w:basedOn w:val="DefaultParagraphFont"/>
    <w:link w:val="Footer"/>
    <w:uiPriority w:val="99"/>
    <w:rsid w:val="009F4030"/>
  </w:style>
  <w:style w:type="character" w:customStyle="1" w:styleId="Heading1Char">
    <w:name w:val="Heading 1 Char"/>
    <w:basedOn w:val="DefaultParagraphFont"/>
    <w:link w:val="Heading1"/>
    <w:rsid w:val="00EF4FBC"/>
    <w:rPr>
      <w:rFonts w:ascii="Tahoma" w:eastAsia="Perpetua" w:hAnsi="Tahoma" w:cs="Tahoma"/>
      <w:spacing w:val="20"/>
      <w:sz w:val="28"/>
      <w:szCs w:val="32"/>
      <w:lang w:val="en-US"/>
    </w:rPr>
  </w:style>
  <w:style w:type="character" w:customStyle="1" w:styleId="Heading2Char">
    <w:name w:val="Heading 2 Char"/>
    <w:aliases w:val="2 Char"/>
    <w:basedOn w:val="DefaultParagraphFont"/>
    <w:link w:val="Heading2"/>
    <w:rsid w:val="00EF4FBC"/>
    <w:rPr>
      <w:rFonts w:ascii="Franklin Gothic Book" w:eastAsia="Perpetua" w:hAnsi="Franklin Gothic Book" w:cs="Times New Roman"/>
      <w:spacing w:val="20"/>
      <w:sz w:val="26"/>
      <w:szCs w:val="26"/>
      <w:lang w:val="en-US"/>
    </w:rPr>
  </w:style>
  <w:style w:type="character" w:customStyle="1" w:styleId="Heading3Char">
    <w:name w:val="Heading 3 Char"/>
    <w:basedOn w:val="DefaultParagraphFont"/>
    <w:link w:val="Heading3"/>
    <w:rsid w:val="00EF4FBC"/>
    <w:rPr>
      <w:rFonts w:ascii="Franklin Gothic Book" w:eastAsia="Perpetua" w:hAnsi="Franklin Gothic Book" w:cs="Times New Roman"/>
      <w:spacing w:val="20"/>
      <w:sz w:val="26"/>
      <w:szCs w:val="26"/>
      <w:lang w:val="en-US"/>
    </w:rPr>
  </w:style>
  <w:style w:type="paragraph" w:customStyle="1" w:styleId="GuidanceText">
    <w:name w:val="Guidance Text"/>
    <w:basedOn w:val="Normal"/>
    <w:qFormat/>
    <w:rsid w:val="00EF4FBC"/>
    <w:rPr>
      <w:rFonts w:ascii="Calibri" w:eastAsia="Calibri" w:hAnsi="Calibri" w:cs="Times New Roman"/>
      <w:i/>
      <w:color w:val="FF0000"/>
    </w:rPr>
  </w:style>
  <w:style w:type="paragraph" w:customStyle="1" w:styleId="Indentedbodytext">
    <w:name w:val="Indented body text"/>
    <w:basedOn w:val="Normal"/>
    <w:rsid w:val="00EF4FBC"/>
    <w:pPr>
      <w:overflowPunct w:val="0"/>
      <w:autoSpaceDE w:val="0"/>
      <w:autoSpaceDN w:val="0"/>
      <w:adjustRightInd w:val="0"/>
      <w:spacing w:after="240" w:line="240" w:lineRule="auto"/>
      <w:ind w:left="1134"/>
      <w:jc w:val="both"/>
      <w:textAlignment w:val="baseline"/>
    </w:pPr>
    <w:rPr>
      <w:rFonts w:ascii="Arial" w:eastAsia="Times New Roman" w:hAnsi="Arial" w:cs="Times New Roman"/>
      <w:sz w:val="24"/>
      <w:szCs w:val="24"/>
    </w:rPr>
  </w:style>
  <w:style w:type="paragraph" w:customStyle="1" w:styleId="TableText">
    <w:name w:val="Table Text"/>
    <w:basedOn w:val="Normal"/>
    <w:rsid w:val="00EF4FBC"/>
    <w:pPr>
      <w:spacing w:before="60" w:after="60" w:line="240" w:lineRule="auto"/>
    </w:pPr>
    <w:rPr>
      <w:rFonts w:ascii="Times New Roman" w:eastAsia="Times New Roman" w:hAnsi="Times New Roman" w:cs="Times New Roman"/>
      <w:sz w:val="20"/>
      <w:szCs w:val="24"/>
    </w:rPr>
  </w:style>
  <w:style w:type="paragraph" w:customStyle="1" w:styleId="TableHeaderRow">
    <w:name w:val="Table Header Row"/>
    <w:basedOn w:val="Normal"/>
    <w:next w:val="Normal"/>
    <w:rsid w:val="00EF4FBC"/>
    <w:pPr>
      <w:spacing w:before="40" w:after="40" w:line="240" w:lineRule="auto"/>
    </w:pPr>
    <w:rPr>
      <w:rFonts w:ascii="Arial" w:eastAsia="Times New Roman" w:hAnsi="Arial" w:cs="Times New Roman"/>
      <w:b/>
      <w:color w:val="FFFFFF"/>
      <w:szCs w:val="24"/>
    </w:rPr>
  </w:style>
  <w:style w:type="character" w:styleId="PlaceholderText">
    <w:name w:val="Placeholder Text"/>
    <w:basedOn w:val="DefaultParagraphFont"/>
    <w:uiPriority w:val="99"/>
    <w:semiHidden/>
    <w:rsid w:val="006E06A3"/>
    <w:rPr>
      <w:color w:val="808080"/>
    </w:rPr>
  </w:style>
  <w:style w:type="paragraph" w:styleId="ListParagraph">
    <w:name w:val="List Paragraph"/>
    <w:basedOn w:val="Normal"/>
    <w:uiPriority w:val="34"/>
    <w:qFormat/>
    <w:rsid w:val="006938BB"/>
    <w:pPr>
      <w:ind w:left="720"/>
      <w:contextualSpacing/>
    </w:pPr>
  </w:style>
  <w:style w:type="table" w:styleId="TableGrid">
    <w:name w:val="Table Grid"/>
    <w:basedOn w:val="TableNormal"/>
    <w:uiPriority w:val="59"/>
    <w:rsid w:val="007756E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image" Target="media/image1.gif"/><Relationship Id="rId5" Type="http://schemas.openxmlformats.org/officeDocument/2006/relationships/styles" Target="styles.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230.CONC\AppData\Roaming\Microsoft\Templates\CSC.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2012-04-04T00:00:00</PublishDate>
  <Abstract>Players start at level 1, with minimal tower/abilities/minions currently available. System waves occur in sequences where the next wave will not occur until all creeps of the current wave are killed on ALL players’ fields.  During gameplay players may use abilities, build/upgrade turrets, and send minion waves. When a creep or minion dies on your field, you gain experience and money.  As players level up, they acquire different abilities/towers/minions depending on the race. The last player with their Hero alive wins the round.</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B7296C4-4B3B-40BD-8790-24D80EC882D7}">
  <ds:schemaRefs>
    <ds:schemaRef ds:uri="http://schemas.microsoft.com/sharepoint/v3/contenttype/forms"/>
  </ds:schemaRefs>
</ds:datastoreItem>
</file>

<file path=customXml/itemProps3.xml><?xml version="1.0" encoding="utf-8"?>
<ds:datastoreItem xmlns:ds="http://schemas.openxmlformats.org/officeDocument/2006/customXml" ds:itemID="{7571D858-7A9C-4C6A-8CDD-37FE349D3C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CSC.dotx</Template>
  <TotalTime>63</TotalTime>
  <Pages>6</Pages>
  <Words>534</Words>
  <Characters>3050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Real Tournament</vt:lpstr>
    </vt:vector>
  </TitlesOfParts>
  <Company/>
  <LinksUpToDate>false</LinksUpToDate>
  <CharactersWithSpaces>3577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Real Tournament</dc:title>
  <dc:subject>A Tower Defense Game</dc:subject>
  <dc:creator>NHTI</dc:creator>
  <cp:lastModifiedBy>NHTI</cp:lastModifiedBy>
  <cp:revision>6</cp:revision>
  <dcterms:created xsi:type="dcterms:W3CDTF">2012-04-05T01:16:00Z</dcterms:created>
  <dcterms:modified xsi:type="dcterms:W3CDTF">2012-04-25T22:55:00Z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TC300097259990</vt:lpwstr>
  </property>
</Properties>
</file>